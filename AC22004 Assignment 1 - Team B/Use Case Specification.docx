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A0723" w14:textId="77777777" w:rsidR="00BC5600" w:rsidRDefault="00BC5600" w:rsidP="00BC5600">
      <w:pPr>
        <w:rPr>
          <w:rStyle w:val="Heading2Char"/>
          <w:sz w:val="32"/>
        </w:rPr>
      </w:pPr>
      <w:bookmarkStart w:id="0" w:name="_Toc316652874"/>
      <w:r>
        <w:rPr>
          <w:rStyle w:val="Heading2Char"/>
          <w:sz w:val="32"/>
        </w:rPr>
        <w:t>Course Work Cover Sheet - The School of Computing</w:t>
      </w:r>
      <w:bookmarkEnd w:id="0"/>
    </w:p>
    <w:p w14:paraId="3C609ED5" w14:textId="77777777" w:rsidR="00BC5600" w:rsidRDefault="00BC5600" w:rsidP="00BC5600">
      <w:pPr>
        <w:pStyle w:val="Heading1"/>
        <w:numPr>
          <w:ilvl w:val="0"/>
          <w:numId w:val="12"/>
        </w:numPr>
        <w:suppressAutoHyphens/>
        <w:rPr>
          <w:rFonts w:ascii="Times New Roman" w:hAnsi="Times New Roman"/>
        </w:rPr>
      </w:pPr>
      <w:r>
        <w:rPr>
          <w:rFonts w:ascii="Times New Roman" w:hAnsi="Times New Roman"/>
        </w:rPr>
        <w:tab/>
      </w:r>
    </w:p>
    <w:p w14:paraId="61BA3867" w14:textId="77777777" w:rsidR="00BC5600" w:rsidRDefault="00BC5600" w:rsidP="00BC5600">
      <w:r>
        <w:rPr>
          <w:b/>
        </w:rPr>
        <w:t>Author’s Name:</w:t>
      </w:r>
      <w:r>
        <w:t xml:space="preserve"> </w:t>
      </w:r>
      <w:r>
        <w:tab/>
      </w:r>
      <w:r>
        <w:tab/>
      </w:r>
      <w:r>
        <w:tab/>
      </w:r>
      <w:r>
        <w:tab/>
        <w:t xml:space="preserve">Kyle Harrison, Toby Philip, Scott Reid, </w:t>
      </w:r>
      <w:proofErr w:type="gramStart"/>
      <w:r>
        <w:t>Sam</w:t>
      </w:r>
      <w:proofErr w:type="gramEnd"/>
      <w:r>
        <w:t xml:space="preserve"> Hood</w:t>
      </w:r>
    </w:p>
    <w:p w14:paraId="4012BE41" w14:textId="77777777" w:rsidR="00BC5600" w:rsidRDefault="00BC5600" w:rsidP="00BC5600"/>
    <w:p w14:paraId="2A19A09A" w14:textId="77777777" w:rsidR="00BC5600" w:rsidRDefault="00BC5600" w:rsidP="00BC5600"/>
    <w:p w14:paraId="3432F762" w14:textId="77777777" w:rsidR="00BC5600" w:rsidRDefault="00BC5600" w:rsidP="00BC5600">
      <w:r>
        <w:rPr>
          <w:b/>
        </w:rPr>
        <w:t>Matriculation Numbers:</w:t>
      </w:r>
      <w:r>
        <w:t xml:space="preserve"> </w:t>
      </w:r>
      <w:r>
        <w:tab/>
      </w:r>
      <w:r>
        <w:tab/>
      </w:r>
      <w:r>
        <w:tab/>
      </w:r>
      <w:proofErr w:type="gramStart"/>
      <w:r>
        <w:t>110009870 ,</w:t>
      </w:r>
      <w:proofErr w:type="gramEnd"/>
      <w:r>
        <w:t xml:space="preserve"> 050005919, 110014567, 070017432</w:t>
      </w:r>
    </w:p>
    <w:p w14:paraId="2249305D" w14:textId="77777777" w:rsidR="00BC5600" w:rsidRDefault="00BC5600" w:rsidP="00BC5600">
      <w:r>
        <w:tab/>
      </w:r>
    </w:p>
    <w:p w14:paraId="6CD11761" w14:textId="77777777" w:rsidR="00BC5600" w:rsidRDefault="00BC5600" w:rsidP="00BC5600"/>
    <w:p w14:paraId="2C7ADBE6" w14:textId="77777777" w:rsidR="00BC5600" w:rsidRDefault="00BC5600" w:rsidP="00BC5600">
      <w:r>
        <w:rPr>
          <w:b/>
        </w:rPr>
        <w:t>Module Code:</w:t>
      </w:r>
      <w:r>
        <w:t xml:space="preserve"> </w:t>
      </w:r>
      <w:r>
        <w:tab/>
      </w:r>
      <w:r>
        <w:tab/>
      </w:r>
      <w:r>
        <w:tab/>
      </w:r>
      <w:r>
        <w:tab/>
        <w:t>AC21004</w:t>
      </w:r>
    </w:p>
    <w:p w14:paraId="0052E38B" w14:textId="77777777" w:rsidR="00BC5600" w:rsidRDefault="00BC5600" w:rsidP="00BC5600"/>
    <w:p w14:paraId="06F00EEF" w14:textId="77777777" w:rsidR="00BC5600" w:rsidRDefault="00BC5600" w:rsidP="00BC5600"/>
    <w:p w14:paraId="4279AC96" w14:textId="77777777" w:rsidR="00BC5600" w:rsidRDefault="00BC5600" w:rsidP="00BC5600">
      <w:r>
        <w:rPr>
          <w:b/>
        </w:rPr>
        <w:t>Assignment Title:</w:t>
      </w:r>
      <w:r>
        <w:rPr>
          <w:b/>
        </w:rPr>
        <w:tab/>
      </w:r>
      <w:r>
        <w:rPr>
          <w:b/>
        </w:rPr>
        <w:tab/>
      </w:r>
      <w:r>
        <w:t xml:space="preserve">  </w:t>
      </w:r>
      <w:r>
        <w:tab/>
        <w:t xml:space="preserve">Assignment 1 - Requirements and Use Cases </w:t>
      </w:r>
    </w:p>
    <w:p w14:paraId="50DEBC77" w14:textId="77777777" w:rsidR="00BC5600" w:rsidRDefault="00BC5600" w:rsidP="00BC5600"/>
    <w:p w14:paraId="0BF104D0" w14:textId="77777777" w:rsidR="00BC5600" w:rsidRDefault="00BC5600" w:rsidP="00BC5600"/>
    <w:p w14:paraId="38526266" w14:textId="77777777" w:rsidR="00BC5600" w:rsidRDefault="00BC5600" w:rsidP="00BC5600">
      <w:r>
        <w:rPr>
          <w:b/>
        </w:rPr>
        <w:t>Date Submitted:</w:t>
      </w:r>
      <w:r>
        <w:t xml:space="preserve"> </w:t>
      </w:r>
      <w:r>
        <w:tab/>
      </w:r>
      <w:r>
        <w:tab/>
      </w:r>
      <w:r>
        <w:tab/>
        <w:t>10/02/2012</w:t>
      </w:r>
    </w:p>
    <w:p w14:paraId="4B95BDCB" w14:textId="77777777" w:rsidR="00BC5600" w:rsidRDefault="00BC5600" w:rsidP="00BC5600"/>
    <w:p w14:paraId="4A9EED50" w14:textId="77777777" w:rsidR="00BC5600" w:rsidRDefault="00BC5600" w:rsidP="00BC5600">
      <w:r>
        <w:tab/>
      </w:r>
    </w:p>
    <w:p w14:paraId="4E02E45D" w14:textId="77777777" w:rsidR="00BC5600" w:rsidRDefault="00BC5600" w:rsidP="00BC5600">
      <w:r>
        <w:rPr>
          <w:b/>
        </w:rPr>
        <w:t xml:space="preserve">Date Due to be submitted: </w:t>
      </w:r>
      <w:r>
        <w:rPr>
          <w:b/>
        </w:rPr>
        <w:tab/>
      </w:r>
      <w:r>
        <w:rPr>
          <w:b/>
        </w:rPr>
        <w:tab/>
      </w:r>
      <w:r>
        <w:t>10/02/2012</w:t>
      </w:r>
    </w:p>
    <w:p w14:paraId="5FFF9681" w14:textId="77777777" w:rsidR="00BC5600" w:rsidRDefault="00BC5600" w:rsidP="00BC5600"/>
    <w:p w14:paraId="6B3DC115" w14:textId="77777777" w:rsidR="00BC5600" w:rsidRDefault="00BC5600" w:rsidP="00BC5600">
      <w:pPr>
        <w:rPr>
          <w:b/>
        </w:rPr>
      </w:pPr>
    </w:p>
    <w:p w14:paraId="3B2523E3" w14:textId="77777777" w:rsidR="00BC5600" w:rsidRDefault="00BC5600" w:rsidP="00BC5600">
      <w:pPr>
        <w:rPr>
          <w:b/>
        </w:rPr>
      </w:pPr>
      <w:r>
        <w:rPr>
          <w:b/>
        </w:rPr>
        <w:t xml:space="preserve">Word Count </w:t>
      </w:r>
    </w:p>
    <w:p w14:paraId="1ADE8C9D" w14:textId="77777777" w:rsidR="00BC5600" w:rsidRDefault="00BC5600" w:rsidP="00BC5600"/>
    <w:p w14:paraId="66C53202" w14:textId="77777777" w:rsidR="00BC5600" w:rsidRDefault="00BC5600" w:rsidP="00BC5600"/>
    <w:tbl>
      <w:tblPr>
        <w:tblW w:w="0" w:type="auto"/>
        <w:tblLayout w:type="fixed"/>
        <w:tblLook w:val="0000" w:firstRow="0" w:lastRow="0" w:firstColumn="0" w:lastColumn="0" w:noHBand="0" w:noVBand="0"/>
      </w:tblPr>
      <w:tblGrid>
        <w:gridCol w:w="7763"/>
        <w:gridCol w:w="759"/>
      </w:tblGrid>
      <w:tr w:rsidR="00BC5600" w14:paraId="3DFCFE93" w14:textId="77777777" w:rsidTr="006F4223">
        <w:tc>
          <w:tcPr>
            <w:tcW w:w="7763" w:type="dxa"/>
            <w:shd w:val="clear" w:color="auto" w:fill="auto"/>
          </w:tcPr>
          <w:p w14:paraId="361C61CD" w14:textId="77777777" w:rsidR="00BC5600" w:rsidRDefault="00BC5600" w:rsidP="006F4223">
            <w:pPr>
              <w:snapToGrid w:val="0"/>
            </w:pPr>
            <w:r>
              <w:t xml:space="preserve">Your course work may be used by The School of Computing for demonstration purposes with other classes and/or members of the public, unless you indicate otherwise.   Tick the box at the right if you do </w:t>
            </w:r>
            <w:r>
              <w:rPr>
                <w:i/>
              </w:rPr>
              <w:t>not</w:t>
            </w:r>
            <w:r>
              <w:t xml:space="preserve"> wish your work to be used in this way.</w:t>
            </w:r>
          </w:p>
        </w:tc>
        <w:tc>
          <w:tcPr>
            <w:tcW w:w="759" w:type="dxa"/>
            <w:shd w:val="clear" w:color="auto" w:fill="auto"/>
          </w:tcPr>
          <w:p w14:paraId="79E0BE99" w14:textId="77777777" w:rsidR="00BC5600" w:rsidRDefault="00BC5600" w:rsidP="006F4223">
            <w:pPr>
              <w:snapToGrid w:val="0"/>
              <w:rPr>
                <w:sz w:val="40"/>
              </w:rPr>
            </w:pPr>
            <w:r>
              <w:tab/>
            </w:r>
            <w:r>
              <w:rPr>
                <w:sz w:val="40"/>
              </w:rPr>
              <w:t></w:t>
            </w:r>
          </w:p>
        </w:tc>
      </w:tr>
    </w:tbl>
    <w:p w14:paraId="2DBF2525" w14:textId="77777777" w:rsidR="00BC5600" w:rsidRDefault="00BC5600" w:rsidP="00BC5600"/>
    <w:p w14:paraId="1900CAD2" w14:textId="77777777" w:rsidR="00BC5600" w:rsidRDefault="00BC5600" w:rsidP="00BC5600"/>
    <w:p w14:paraId="4E718D9D" w14:textId="77777777" w:rsidR="00BC5600" w:rsidRDefault="00BC5600" w:rsidP="00BC5600">
      <w:r>
        <w:t>I certify that this assignment represents all my own work and that no parts of it have been copied and that no collusion has taken place with any other person.  I have also read and understood The School of Computing’s regulations as regards course work and I certify that this course work was performed according to those regulations.</w:t>
      </w:r>
    </w:p>
    <w:p w14:paraId="7552AA21" w14:textId="77777777" w:rsidR="00BC5600" w:rsidRDefault="00BC5600" w:rsidP="00BC5600"/>
    <w:p w14:paraId="7F55BBFB" w14:textId="77777777" w:rsidR="00BC5600" w:rsidRDefault="00BC5600" w:rsidP="00BC5600">
      <w:r>
        <w:t>I certify that any disks submitted with this assignment have been virus checked and have no viruses on them.</w:t>
      </w:r>
    </w:p>
    <w:p w14:paraId="1719801A" w14:textId="77777777" w:rsidR="00BC5600" w:rsidRDefault="00BC5600" w:rsidP="00BC5600"/>
    <w:p w14:paraId="485418EC" w14:textId="77777777" w:rsidR="00BC5600" w:rsidRDefault="00BC5600" w:rsidP="00BC5600"/>
    <w:p w14:paraId="5D4CE768" w14:textId="77777777" w:rsidR="00BC5600" w:rsidRDefault="00BC5600" w:rsidP="00BC5600">
      <w:r>
        <w:t>Signed: ………….…..</w:t>
      </w:r>
      <w:r>
        <w:rPr>
          <w:sz w:val="24"/>
        </w:rPr>
        <w:t>&lt;Name&gt;</w:t>
      </w:r>
      <w:r>
        <w:t xml:space="preserve"> </w:t>
      </w:r>
    </w:p>
    <w:p w14:paraId="6A565A2B" w14:textId="77777777" w:rsidR="00BC5600" w:rsidRDefault="00BC5600" w:rsidP="00BC5600">
      <w:pPr>
        <w:tabs>
          <w:tab w:val="left" w:pos="817"/>
        </w:tabs>
      </w:pPr>
      <w:r>
        <w:t xml:space="preserve"> </w:t>
      </w:r>
    </w:p>
    <w:p w14:paraId="0DCE1837" w14:textId="77777777" w:rsidR="00BC5600" w:rsidRDefault="00BC5600">
      <w:pPr>
        <w:rPr>
          <w:szCs w:val="20"/>
        </w:rPr>
      </w:pPr>
      <w:r>
        <w:rPr>
          <w:szCs w:val="20"/>
        </w:rPr>
        <w:br w:type="page"/>
      </w:r>
    </w:p>
    <w:p w14:paraId="36839B5F" w14:textId="77777777" w:rsidR="00276A0C" w:rsidRDefault="00276A0C" w:rsidP="00276A0C">
      <w:pPr>
        <w:pStyle w:val="TOC1"/>
        <w:tabs>
          <w:tab w:val="right" w:leader="dot" w:pos="8630"/>
        </w:tabs>
        <w:rPr>
          <w:szCs w:val="20"/>
        </w:rPr>
      </w:pPr>
    </w:p>
    <w:p w14:paraId="71EC577C" w14:textId="77777777" w:rsidR="00276A0C" w:rsidRDefault="001E2EFC" w:rsidP="00276A0C">
      <w:r>
        <w:rPr>
          <w:noProof/>
        </w:rPr>
        <w:drawing>
          <wp:inline distT="0" distB="0" distL="0" distR="0" wp14:anchorId="2EB107A2" wp14:editId="587EA792">
            <wp:extent cx="2238375" cy="714375"/>
            <wp:effectExtent l="19050" t="0" r="9525" b="0"/>
            <wp:docPr id="1" name="Picture 1" descr="SoC colour.jpg                                                 0028E418Macintosh HD                   BA58B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 colour.jpg                                                 0028E418Macintosh HD                   BA58B983:"/>
                    <pic:cNvPicPr>
                      <a:picLocks noChangeAspect="1" noChangeArrowheads="1"/>
                    </pic:cNvPicPr>
                  </pic:nvPicPr>
                  <pic:blipFill>
                    <a:blip r:embed="rId9" cstate="print"/>
                    <a:srcRect/>
                    <a:stretch>
                      <a:fillRect/>
                    </a:stretch>
                  </pic:blipFill>
                  <pic:spPr bwMode="auto">
                    <a:xfrm>
                      <a:off x="0" y="0"/>
                      <a:ext cx="2238375" cy="714375"/>
                    </a:xfrm>
                    <a:prstGeom prst="rect">
                      <a:avLst/>
                    </a:prstGeom>
                    <a:noFill/>
                    <a:ln w="9525">
                      <a:noFill/>
                      <a:miter lim="800000"/>
                      <a:headEnd/>
                      <a:tailEnd/>
                    </a:ln>
                  </pic:spPr>
                </pic:pic>
              </a:graphicData>
            </a:graphic>
          </wp:inline>
        </w:drawing>
      </w:r>
    </w:p>
    <w:p w14:paraId="12E5374C" w14:textId="77777777" w:rsidR="00735992" w:rsidRDefault="00735992" w:rsidP="00276A0C"/>
    <w:p w14:paraId="7E870CD6" w14:textId="77777777" w:rsidR="00735992" w:rsidRDefault="00735992" w:rsidP="00276A0C"/>
    <w:p w14:paraId="1E0470B8" w14:textId="77777777" w:rsidR="00735992" w:rsidRDefault="00735992" w:rsidP="00276A0C"/>
    <w:p w14:paraId="2B6509CD" w14:textId="77777777" w:rsidR="00735992" w:rsidRDefault="00735992" w:rsidP="00276A0C"/>
    <w:p w14:paraId="5E35D7D6" w14:textId="77777777" w:rsidR="00735992" w:rsidRDefault="00735992" w:rsidP="00276A0C"/>
    <w:p w14:paraId="52A608D4" w14:textId="77777777" w:rsidR="00735992" w:rsidRDefault="00735992" w:rsidP="00276A0C"/>
    <w:p w14:paraId="46AD8FEC" w14:textId="77777777" w:rsidR="00735992" w:rsidRDefault="00735992" w:rsidP="00276A0C"/>
    <w:p w14:paraId="0B772196" w14:textId="77777777" w:rsidR="00735992" w:rsidRDefault="00735992" w:rsidP="00276A0C"/>
    <w:p w14:paraId="74502A97" w14:textId="77777777" w:rsidR="00276A0C" w:rsidRDefault="00276A0C" w:rsidP="00276A0C">
      <w:pPr>
        <w:jc w:val="right"/>
        <w:rPr>
          <w:sz w:val="52"/>
          <w:szCs w:val="52"/>
        </w:rPr>
      </w:pPr>
    </w:p>
    <w:p w14:paraId="427EDE6A" w14:textId="77777777" w:rsidR="00276A0C" w:rsidRDefault="00276A0C" w:rsidP="00276A0C">
      <w:pPr>
        <w:jc w:val="right"/>
        <w:rPr>
          <w:sz w:val="52"/>
          <w:szCs w:val="52"/>
        </w:rPr>
      </w:pPr>
    </w:p>
    <w:p w14:paraId="18275038" w14:textId="77777777" w:rsidR="00276A0C" w:rsidRDefault="00735992" w:rsidP="00276A0C">
      <w:pPr>
        <w:jc w:val="right"/>
        <w:rPr>
          <w:sz w:val="52"/>
          <w:szCs w:val="52"/>
        </w:rPr>
      </w:pPr>
      <w:r>
        <w:rPr>
          <w:sz w:val="52"/>
          <w:szCs w:val="52"/>
        </w:rPr>
        <w:t>School of</w:t>
      </w:r>
      <w:r w:rsidR="00276A0C">
        <w:rPr>
          <w:sz w:val="52"/>
          <w:szCs w:val="52"/>
        </w:rPr>
        <w:t xml:space="preserve"> Computing</w:t>
      </w:r>
    </w:p>
    <w:p w14:paraId="373D214D" w14:textId="77777777" w:rsidR="00276A0C" w:rsidRDefault="00276A0C" w:rsidP="00276A0C">
      <w:pPr>
        <w:jc w:val="right"/>
        <w:rPr>
          <w:sz w:val="52"/>
          <w:szCs w:val="52"/>
        </w:rPr>
      </w:pPr>
      <w:r>
        <w:rPr>
          <w:sz w:val="52"/>
          <w:szCs w:val="52"/>
        </w:rPr>
        <w:t xml:space="preserve">Group/Team: </w:t>
      </w:r>
      <w:r w:rsidR="00D30B5C">
        <w:rPr>
          <w:sz w:val="52"/>
          <w:szCs w:val="52"/>
        </w:rPr>
        <w:t>B</w:t>
      </w:r>
    </w:p>
    <w:p w14:paraId="3F336036" w14:textId="77777777" w:rsidR="00D30B5C" w:rsidRDefault="00D30B5C" w:rsidP="00276A0C">
      <w:pPr>
        <w:jc w:val="right"/>
        <w:rPr>
          <w:sz w:val="52"/>
          <w:szCs w:val="52"/>
        </w:rPr>
      </w:pPr>
    </w:p>
    <w:p w14:paraId="30FEDE45" w14:textId="77777777" w:rsidR="00D30B5C" w:rsidRDefault="00D30B5C" w:rsidP="00276A0C">
      <w:pPr>
        <w:jc w:val="right"/>
        <w:rPr>
          <w:sz w:val="52"/>
          <w:szCs w:val="52"/>
        </w:rPr>
      </w:pPr>
      <w:r>
        <w:rPr>
          <w:sz w:val="52"/>
          <w:szCs w:val="52"/>
        </w:rPr>
        <w:t>Kyle Harrison</w:t>
      </w:r>
    </w:p>
    <w:p w14:paraId="3CA1D110" w14:textId="77777777" w:rsidR="00D30B5C" w:rsidRDefault="00D30B5C" w:rsidP="00276A0C">
      <w:pPr>
        <w:jc w:val="right"/>
        <w:rPr>
          <w:sz w:val="52"/>
          <w:szCs w:val="52"/>
        </w:rPr>
      </w:pPr>
      <w:r>
        <w:rPr>
          <w:sz w:val="52"/>
          <w:szCs w:val="52"/>
        </w:rPr>
        <w:t>Sam Hood</w:t>
      </w:r>
    </w:p>
    <w:p w14:paraId="26DE1E0B" w14:textId="77777777" w:rsidR="00D30B5C" w:rsidRDefault="00D30B5C" w:rsidP="00276A0C">
      <w:pPr>
        <w:jc w:val="right"/>
        <w:rPr>
          <w:sz w:val="52"/>
          <w:szCs w:val="52"/>
        </w:rPr>
      </w:pPr>
      <w:r>
        <w:rPr>
          <w:sz w:val="52"/>
          <w:szCs w:val="52"/>
        </w:rPr>
        <w:t xml:space="preserve">Toby </w:t>
      </w:r>
      <w:proofErr w:type="spellStart"/>
      <w:r>
        <w:rPr>
          <w:sz w:val="52"/>
          <w:szCs w:val="52"/>
        </w:rPr>
        <w:t>Philp</w:t>
      </w:r>
      <w:proofErr w:type="spellEnd"/>
    </w:p>
    <w:p w14:paraId="32334D8F" w14:textId="77777777" w:rsidR="00D30B5C" w:rsidRDefault="00D30B5C" w:rsidP="00276A0C">
      <w:pPr>
        <w:jc w:val="right"/>
        <w:rPr>
          <w:sz w:val="52"/>
          <w:szCs w:val="52"/>
        </w:rPr>
      </w:pPr>
      <w:r>
        <w:rPr>
          <w:sz w:val="52"/>
          <w:szCs w:val="52"/>
        </w:rPr>
        <w:t>Scott Reid</w:t>
      </w:r>
    </w:p>
    <w:p w14:paraId="75333E50" w14:textId="77777777" w:rsidR="00276A0C" w:rsidRDefault="00276A0C" w:rsidP="00276A0C">
      <w:pPr>
        <w:jc w:val="right"/>
        <w:rPr>
          <w:sz w:val="52"/>
          <w:szCs w:val="52"/>
        </w:rPr>
      </w:pPr>
    </w:p>
    <w:p w14:paraId="49EA7B52" w14:textId="77777777" w:rsidR="00276A0C" w:rsidRDefault="00276A0C" w:rsidP="00276A0C">
      <w:pPr>
        <w:jc w:val="right"/>
        <w:rPr>
          <w:sz w:val="52"/>
          <w:szCs w:val="52"/>
        </w:rPr>
      </w:pPr>
    </w:p>
    <w:p w14:paraId="4389E729" w14:textId="77777777" w:rsidR="00276A0C" w:rsidRDefault="00276A0C" w:rsidP="00276A0C">
      <w:pPr>
        <w:jc w:val="right"/>
        <w:rPr>
          <w:sz w:val="52"/>
          <w:szCs w:val="52"/>
        </w:rPr>
      </w:pPr>
    </w:p>
    <w:p w14:paraId="1C75D8BA" w14:textId="77777777" w:rsidR="00276A0C" w:rsidRDefault="00D30B5C" w:rsidP="00276A0C">
      <w:pPr>
        <w:jc w:val="right"/>
        <w:rPr>
          <w:sz w:val="52"/>
          <w:szCs w:val="52"/>
        </w:rPr>
      </w:pPr>
      <w:r>
        <w:rPr>
          <w:sz w:val="52"/>
          <w:szCs w:val="52"/>
        </w:rPr>
        <w:t>JADE</w:t>
      </w:r>
      <w:r w:rsidR="00276A0C">
        <w:rPr>
          <w:sz w:val="52"/>
          <w:szCs w:val="52"/>
        </w:rPr>
        <w:t xml:space="preserve"> System</w:t>
      </w:r>
    </w:p>
    <w:p w14:paraId="70082053" w14:textId="77777777" w:rsidR="00276A0C" w:rsidRDefault="00360434" w:rsidP="00276A0C">
      <w:pPr>
        <w:jc w:val="right"/>
        <w:rPr>
          <w:sz w:val="52"/>
          <w:szCs w:val="52"/>
        </w:rPr>
      </w:pPr>
      <w:r>
        <w:rPr>
          <w:sz w:val="52"/>
          <w:szCs w:val="52"/>
        </w:rPr>
        <w:t>Use Case Specification</w:t>
      </w:r>
    </w:p>
    <w:p w14:paraId="02CCF84F" w14:textId="77777777" w:rsidR="00276A0C" w:rsidRDefault="00276A0C" w:rsidP="00276A0C">
      <w:pPr>
        <w:pStyle w:val="TOC1"/>
        <w:tabs>
          <w:tab w:val="right" w:leader="dot" w:pos="8630"/>
        </w:tabs>
        <w:rPr>
          <w:szCs w:val="20"/>
        </w:rPr>
      </w:pPr>
    </w:p>
    <w:p w14:paraId="0C5E8E66" w14:textId="77777777" w:rsidR="00276A0C" w:rsidRDefault="00276A0C" w:rsidP="00D30B5C">
      <w:pPr>
        <w:pStyle w:val="TOC1"/>
        <w:tabs>
          <w:tab w:val="right" w:leader="dot" w:pos="8630"/>
        </w:tabs>
        <w:rPr>
          <w:szCs w:val="20"/>
        </w:rPr>
      </w:pPr>
      <w:r>
        <w:rPr>
          <w:szCs w:val="20"/>
        </w:rPr>
        <w:br w:type="page"/>
      </w:r>
    </w:p>
    <w:sdt>
      <w:sdtPr>
        <w:rPr>
          <w:rFonts w:ascii="Times New Roman" w:eastAsia="Times New Roman" w:hAnsi="Times New Roman" w:cs="Times New Roman"/>
          <w:b w:val="0"/>
          <w:bCs w:val="0"/>
          <w:color w:val="auto"/>
          <w:sz w:val="20"/>
          <w:szCs w:val="24"/>
        </w:rPr>
        <w:id w:val="695656246"/>
        <w:docPartObj>
          <w:docPartGallery w:val="Table of Contents"/>
          <w:docPartUnique/>
        </w:docPartObj>
      </w:sdtPr>
      <w:sdtContent>
        <w:p w14:paraId="22898C2A" w14:textId="77777777" w:rsidR="00D30B5C" w:rsidRDefault="00D30B5C">
          <w:pPr>
            <w:pStyle w:val="TOCHeading"/>
          </w:pPr>
          <w:r>
            <w:t>Contents</w:t>
          </w:r>
        </w:p>
        <w:p w14:paraId="11D2FF11" w14:textId="77777777" w:rsidR="00CC5F4F" w:rsidRDefault="00636ED4">
          <w:pPr>
            <w:pStyle w:val="TOC2"/>
            <w:tabs>
              <w:tab w:val="right" w:leader="dot" w:pos="8302"/>
            </w:tabs>
            <w:rPr>
              <w:rFonts w:asciiTheme="minorHAnsi" w:eastAsiaTheme="minorEastAsia" w:hAnsiTheme="minorHAnsi" w:cstheme="minorBidi"/>
              <w:noProof/>
              <w:sz w:val="22"/>
              <w:szCs w:val="22"/>
              <w:lang w:val="en-GB" w:eastAsia="en-GB"/>
            </w:rPr>
          </w:pPr>
          <w:r>
            <w:fldChar w:fldCharType="begin"/>
          </w:r>
          <w:r w:rsidR="00D30B5C">
            <w:instrText xml:space="preserve"> TOC \o "1-3" \h \z \u </w:instrText>
          </w:r>
          <w:r>
            <w:fldChar w:fldCharType="separate"/>
          </w:r>
          <w:hyperlink w:anchor="_Toc316652874" w:history="1">
            <w:r w:rsidR="00CC5F4F" w:rsidRPr="004F70F1">
              <w:rPr>
                <w:rStyle w:val="Hyperlink"/>
                <w:noProof/>
              </w:rPr>
              <w:t>Course Work Cover Sheet - The School of Computing</w:t>
            </w:r>
            <w:r w:rsidR="00CC5F4F">
              <w:rPr>
                <w:noProof/>
                <w:webHidden/>
              </w:rPr>
              <w:tab/>
            </w:r>
            <w:r>
              <w:rPr>
                <w:noProof/>
                <w:webHidden/>
              </w:rPr>
              <w:fldChar w:fldCharType="begin"/>
            </w:r>
            <w:r w:rsidR="00CC5F4F">
              <w:rPr>
                <w:noProof/>
                <w:webHidden/>
              </w:rPr>
              <w:instrText xml:space="preserve"> PAGEREF _Toc316652874 \h </w:instrText>
            </w:r>
            <w:r>
              <w:rPr>
                <w:noProof/>
                <w:webHidden/>
              </w:rPr>
            </w:r>
            <w:r>
              <w:rPr>
                <w:noProof/>
                <w:webHidden/>
              </w:rPr>
              <w:fldChar w:fldCharType="separate"/>
            </w:r>
            <w:r w:rsidR="00CC5F4F">
              <w:rPr>
                <w:noProof/>
                <w:webHidden/>
              </w:rPr>
              <w:t>1</w:t>
            </w:r>
            <w:r>
              <w:rPr>
                <w:noProof/>
                <w:webHidden/>
              </w:rPr>
              <w:fldChar w:fldCharType="end"/>
            </w:r>
          </w:hyperlink>
        </w:p>
        <w:p w14:paraId="668FF545" w14:textId="77777777" w:rsidR="00CC5F4F" w:rsidRDefault="004E1209">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875" w:history="1">
            <w:r w:rsidR="00CC5F4F" w:rsidRPr="004F70F1">
              <w:rPr>
                <w:rStyle w:val="Hyperlink"/>
                <w:noProof/>
              </w:rPr>
              <w:t>1</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Joining a Game</w:t>
            </w:r>
            <w:r w:rsidR="00CC5F4F">
              <w:rPr>
                <w:noProof/>
                <w:webHidden/>
              </w:rPr>
              <w:tab/>
            </w:r>
            <w:r w:rsidR="00636ED4">
              <w:rPr>
                <w:noProof/>
                <w:webHidden/>
              </w:rPr>
              <w:fldChar w:fldCharType="begin"/>
            </w:r>
            <w:r w:rsidR="00CC5F4F">
              <w:rPr>
                <w:noProof/>
                <w:webHidden/>
              </w:rPr>
              <w:instrText xml:space="preserve"> PAGEREF _Toc316652875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3BC14234"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76"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_Toc316652876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001596DE"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77"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_Toc316652877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57496B2F"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78"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_Toc316652878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36A1CE2E"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79"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_Toc316652879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786F9599"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80" w:history="1">
            <w:r w:rsidR="00CC5F4F" w:rsidRPr="004F70F1">
              <w:rPr>
                <w:rStyle w:val="Hyperlink"/>
                <w:noProof/>
              </w:rPr>
              <w:t>A1 - &lt;Player is already participating in a game&gt;</w:t>
            </w:r>
            <w:r w:rsidR="00CC5F4F">
              <w:rPr>
                <w:noProof/>
                <w:webHidden/>
              </w:rPr>
              <w:tab/>
            </w:r>
            <w:r w:rsidR="00636ED4">
              <w:rPr>
                <w:noProof/>
                <w:webHidden/>
              </w:rPr>
              <w:fldChar w:fldCharType="begin"/>
            </w:r>
            <w:r w:rsidR="00CC5F4F">
              <w:rPr>
                <w:noProof/>
                <w:webHidden/>
              </w:rPr>
              <w:instrText xml:space="preserve"> PAGEREF _Toc316652880 \h </w:instrText>
            </w:r>
            <w:r w:rsidR="00636ED4">
              <w:rPr>
                <w:noProof/>
                <w:webHidden/>
              </w:rPr>
            </w:r>
            <w:r w:rsidR="00636ED4">
              <w:rPr>
                <w:noProof/>
                <w:webHidden/>
              </w:rPr>
              <w:fldChar w:fldCharType="separate"/>
            </w:r>
            <w:r w:rsidR="00CC5F4F">
              <w:rPr>
                <w:noProof/>
                <w:webHidden/>
              </w:rPr>
              <w:t>5</w:t>
            </w:r>
            <w:r w:rsidR="00636ED4">
              <w:rPr>
                <w:noProof/>
                <w:webHidden/>
              </w:rPr>
              <w:fldChar w:fldCharType="end"/>
            </w:r>
          </w:hyperlink>
        </w:p>
        <w:p w14:paraId="6BCAF515"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81" w:history="1">
            <w:r w:rsidR="00CC5F4F" w:rsidRPr="004F70F1">
              <w:rPr>
                <w:rStyle w:val="Hyperlink"/>
                <w:noProof/>
              </w:rPr>
              <w:t>A2 - &lt;JADE game server cannot be contacted&gt;</w:t>
            </w:r>
            <w:r w:rsidR="00CC5F4F">
              <w:rPr>
                <w:noProof/>
                <w:webHidden/>
              </w:rPr>
              <w:tab/>
            </w:r>
            <w:r w:rsidR="00636ED4">
              <w:rPr>
                <w:noProof/>
                <w:webHidden/>
              </w:rPr>
              <w:fldChar w:fldCharType="begin"/>
            </w:r>
            <w:r w:rsidR="00CC5F4F">
              <w:rPr>
                <w:noProof/>
                <w:webHidden/>
              </w:rPr>
              <w:instrText xml:space="preserve"> PAGEREF _Toc316652881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6429130C"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82" w:history="1">
            <w:r w:rsidR="00CC5F4F" w:rsidRPr="004F70F1">
              <w:rPr>
                <w:rStyle w:val="Hyperlink"/>
                <w:noProof/>
              </w:rPr>
              <w:t>A2.1 - &lt;JADE game server connection retry failure&gt;</w:t>
            </w:r>
            <w:r w:rsidR="00CC5F4F">
              <w:rPr>
                <w:noProof/>
                <w:webHidden/>
              </w:rPr>
              <w:tab/>
            </w:r>
            <w:r w:rsidR="00636ED4">
              <w:rPr>
                <w:noProof/>
                <w:webHidden/>
              </w:rPr>
              <w:fldChar w:fldCharType="begin"/>
            </w:r>
            <w:r w:rsidR="00CC5F4F">
              <w:rPr>
                <w:noProof/>
                <w:webHidden/>
              </w:rPr>
              <w:instrText xml:space="preserve"> PAGEREF _Toc316652882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16CCAD45"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83" w:history="1">
            <w:r w:rsidR="00CC5F4F" w:rsidRPr="004F70F1">
              <w:rPr>
                <w:rStyle w:val="Hyperlink"/>
                <w:noProof/>
              </w:rPr>
              <w:t>A3 - &lt;There are no available games within the area&gt;</w:t>
            </w:r>
            <w:r w:rsidR="00CC5F4F">
              <w:rPr>
                <w:noProof/>
                <w:webHidden/>
              </w:rPr>
              <w:tab/>
            </w:r>
            <w:r w:rsidR="00636ED4">
              <w:rPr>
                <w:noProof/>
                <w:webHidden/>
              </w:rPr>
              <w:fldChar w:fldCharType="begin"/>
            </w:r>
            <w:r w:rsidR="00CC5F4F">
              <w:rPr>
                <w:noProof/>
                <w:webHidden/>
              </w:rPr>
              <w:instrText xml:space="preserve"> PAGEREF _Toc316652883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451FF7D9"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84" w:history="1">
            <w:r w:rsidR="00CC5F4F" w:rsidRPr="004F70F1">
              <w:rPr>
                <w:rStyle w:val="Hyperlink"/>
                <w:noProof/>
              </w:rPr>
              <w:t>A4 - &lt;Player has entered an invalid username&gt;</w:t>
            </w:r>
            <w:r w:rsidR="00CC5F4F">
              <w:rPr>
                <w:noProof/>
                <w:webHidden/>
              </w:rPr>
              <w:tab/>
            </w:r>
            <w:r w:rsidR="00636ED4">
              <w:rPr>
                <w:noProof/>
                <w:webHidden/>
              </w:rPr>
              <w:fldChar w:fldCharType="begin"/>
            </w:r>
            <w:r w:rsidR="00CC5F4F">
              <w:rPr>
                <w:noProof/>
                <w:webHidden/>
              </w:rPr>
              <w:instrText xml:space="preserve"> PAGEREF _Toc316652884 \h </w:instrText>
            </w:r>
            <w:r w:rsidR="00636ED4">
              <w:rPr>
                <w:noProof/>
                <w:webHidden/>
              </w:rPr>
            </w:r>
            <w:r w:rsidR="00636ED4">
              <w:rPr>
                <w:noProof/>
                <w:webHidden/>
              </w:rPr>
              <w:fldChar w:fldCharType="separate"/>
            </w:r>
            <w:r w:rsidR="00CC5F4F">
              <w:rPr>
                <w:noProof/>
                <w:webHidden/>
              </w:rPr>
              <w:t>6</w:t>
            </w:r>
            <w:r w:rsidR="00636ED4">
              <w:rPr>
                <w:noProof/>
                <w:webHidden/>
              </w:rPr>
              <w:fldChar w:fldCharType="end"/>
            </w:r>
          </w:hyperlink>
        </w:p>
        <w:p w14:paraId="76741A1E" w14:textId="77777777" w:rsidR="00CC5F4F" w:rsidRDefault="004E1209">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885" w:history="1">
            <w:r w:rsidR="00CC5F4F" w:rsidRPr="004F70F1">
              <w:rPr>
                <w:rStyle w:val="Hyperlink"/>
                <w:noProof/>
              </w:rPr>
              <w:t>2</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Player Movement / Visiting Location</w:t>
            </w:r>
            <w:r w:rsidR="00CC5F4F">
              <w:rPr>
                <w:noProof/>
                <w:webHidden/>
              </w:rPr>
              <w:tab/>
            </w:r>
            <w:r w:rsidR="00636ED4">
              <w:rPr>
                <w:noProof/>
                <w:webHidden/>
              </w:rPr>
              <w:fldChar w:fldCharType="begin"/>
            </w:r>
            <w:r w:rsidR="00CC5F4F">
              <w:rPr>
                <w:noProof/>
                <w:webHidden/>
              </w:rPr>
              <w:instrText xml:space="preserve"> PAGEREF _Toc316652885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F1AEC61"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86"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_Toc316652886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26EB2C44"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87"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_Toc316652887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270DFD2E"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88"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_Toc316652888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EB68455"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89"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_Toc316652889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1AFF9AAE"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890" w:history="1">
            <w:r w:rsidR="00CC5F4F" w:rsidRPr="004F70F1">
              <w:rPr>
                <w:rStyle w:val="Hyperlink"/>
                <w:noProof/>
              </w:rPr>
              <w:t>A1 – &lt;Question Location&gt;</w:t>
            </w:r>
            <w:r w:rsidR="00CC5F4F">
              <w:rPr>
                <w:noProof/>
                <w:webHidden/>
              </w:rPr>
              <w:tab/>
            </w:r>
            <w:r w:rsidR="00636ED4">
              <w:rPr>
                <w:noProof/>
                <w:webHidden/>
              </w:rPr>
              <w:fldChar w:fldCharType="begin"/>
            </w:r>
            <w:r w:rsidR="00CC5F4F">
              <w:rPr>
                <w:noProof/>
                <w:webHidden/>
              </w:rPr>
              <w:instrText xml:space="preserve"> PAGEREF _Toc316652890 \h </w:instrText>
            </w:r>
            <w:r w:rsidR="00636ED4">
              <w:rPr>
                <w:noProof/>
                <w:webHidden/>
              </w:rPr>
            </w:r>
            <w:r w:rsidR="00636ED4">
              <w:rPr>
                <w:noProof/>
                <w:webHidden/>
              </w:rPr>
              <w:fldChar w:fldCharType="separate"/>
            </w:r>
            <w:r w:rsidR="00CC5F4F">
              <w:rPr>
                <w:noProof/>
                <w:webHidden/>
              </w:rPr>
              <w:t>7</w:t>
            </w:r>
            <w:r w:rsidR="00636ED4">
              <w:rPr>
                <w:noProof/>
                <w:webHidden/>
              </w:rPr>
              <w:fldChar w:fldCharType="end"/>
            </w:r>
          </w:hyperlink>
        </w:p>
        <w:p w14:paraId="5ADDCAF8"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1" w:history="1">
            <w:r w:rsidR="00CC5F4F" w:rsidRPr="004F70F1">
              <w:rPr>
                <w:rStyle w:val="Hyperlink"/>
                <w:noProof/>
              </w:rPr>
              <w:t>A1.1 – &lt;Incorrect Answer&gt;</w:t>
            </w:r>
            <w:r w:rsidR="00CC5F4F">
              <w:rPr>
                <w:noProof/>
                <w:webHidden/>
              </w:rPr>
              <w:tab/>
            </w:r>
            <w:r w:rsidR="00636ED4">
              <w:rPr>
                <w:noProof/>
                <w:webHidden/>
              </w:rPr>
              <w:fldChar w:fldCharType="begin"/>
            </w:r>
            <w:r w:rsidR="00CC5F4F">
              <w:rPr>
                <w:noProof/>
                <w:webHidden/>
              </w:rPr>
              <w:instrText xml:space="preserve"> PAGEREF _Toc316652891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09C06A0F"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2" w:history="1">
            <w:r w:rsidR="00CC5F4F" w:rsidRPr="004F70F1">
              <w:rPr>
                <w:rStyle w:val="Hyperlink"/>
                <w:noProof/>
              </w:rPr>
              <w:t>A1.1.1 – &lt;Low Health&gt;</w:t>
            </w:r>
            <w:r w:rsidR="00CC5F4F">
              <w:rPr>
                <w:noProof/>
                <w:webHidden/>
              </w:rPr>
              <w:tab/>
            </w:r>
            <w:r w:rsidR="00636ED4">
              <w:rPr>
                <w:noProof/>
                <w:webHidden/>
              </w:rPr>
              <w:fldChar w:fldCharType="begin"/>
            </w:r>
            <w:r w:rsidR="00CC5F4F">
              <w:rPr>
                <w:noProof/>
                <w:webHidden/>
              </w:rPr>
              <w:instrText xml:space="preserve"> PAGEREF _Toc316652892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35B16C62"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3" w:history="1">
            <w:r w:rsidR="00CC5F4F" w:rsidRPr="004F70F1">
              <w:rPr>
                <w:rStyle w:val="Hyperlink"/>
                <w:noProof/>
              </w:rPr>
              <w:t>A1.2 – &lt;Trading Health&gt;</w:t>
            </w:r>
            <w:r w:rsidR="00CC5F4F">
              <w:rPr>
                <w:noProof/>
                <w:webHidden/>
              </w:rPr>
              <w:tab/>
            </w:r>
            <w:r w:rsidR="00636ED4">
              <w:rPr>
                <w:noProof/>
                <w:webHidden/>
              </w:rPr>
              <w:fldChar w:fldCharType="begin"/>
            </w:r>
            <w:r w:rsidR="00CC5F4F">
              <w:rPr>
                <w:noProof/>
                <w:webHidden/>
              </w:rPr>
              <w:instrText xml:space="preserve"> PAGEREF _Toc316652893 \h </w:instrText>
            </w:r>
            <w:r w:rsidR="00636ED4">
              <w:rPr>
                <w:noProof/>
                <w:webHidden/>
              </w:rPr>
            </w:r>
            <w:r w:rsidR="00636ED4">
              <w:rPr>
                <w:noProof/>
                <w:webHidden/>
              </w:rPr>
              <w:fldChar w:fldCharType="separate"/>
            </w:r>
            <w:r w:rsidR="00CC5F4F">
              <w:rPr>
                <w:noProof/>
                <w:webHidden/>
              </w:rPr>
              <w:t>8</w:t>
            </w:r>
            <w:r w:rsidR="00636ED4">
              <w:rPr>
                <w:noProof/>
                <w:webHidden/>
              </w:rPr>
              <w:fldChar w:fldCharType="end"/>
            </w:r>
          </w:hyperlink>
        </w:p>
        <w:p w14:paraId="7297C883"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4" w:history="1">
            <w:r w:rsidR="00CC5F4F" w:rsidRPr="004F70F1">
              <w:rPr>
                <w:rStyle w:val="Hyperlink"/>
                <w:noProof/>
              </w:rPr>
              <w:t>A2 – &lt;Keystone Location&gt;</w:t>
            </w:r>
            <w:r w:rsidR="00CC5F4F">
              <w:rPr>
                <w:noProof/>
                <w:webHidden/>
              </w:rPr>
              <w:tab/>
            </w:r>
            <w:r w:rsidR="00636ED4">
              <w:rPr>
                <w:noProof/>
                <w:webHidden/>
              </w:rPr>
              <w:fldChar w:fldCharType="begin"/>
            </w:r>
            <w:r w:rsidR="00CC5F4F">
              <w:rPr>
                <w:noProof/>
                <w:webHidden/>
              </w:rPr>
              <w:instrText xml:space="preserve"> PAGEREF _Toc316652894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43F42C6C"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5" w:history="1">
            <w:r w:rsidR="00CC5F4F" w:rsidRPr="004F70F1">
              <w:rPr>
                <w:rStyle w:val="Hyperlink"/>
                <w:noProof/>
              </w:rPr>
              <w:t>A3 – &lt;Wildcard Location&gt;</w:t>
            </w:r>
            <w:r w:rsidR="00CC5F4F">
              <w:rPr>
                <w:noProof/>
                <w:webHidden/>
              </w:rPr>
              <w:tab/>
            </w:r>
            <w:r w:rsidR="00636ED4">
              <w:rPr>
                <w:noProof/>
                <w:webHidden/>
              </w:rPr>
              <w:fldChar w:fldCharType="begin"/>
            </w:r>
            <w:r w:rsidR="00CC5F4F">
              <w:rPr>
                <w:noProof/>
                <w:webHidden/>
              </w:rPr>
              <w:instrText xml:space="preserve"> PAGEREF _Toc316652895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0958F531"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6" w:history="1">
            <w:r w:rsidR="00CC5F4F" w:rsidRPr="004F70F1">
              <w:rPr>
                <w:rStyle w:val="Hyperlink"/>
                <w:noProof/>
              </w:rPr>
              <w:t>A3.1 – &lt;Wildcard Location (alternative item)&gt;</w:t>
            </w:r>
            <w:r w:rsidR="00CC5F4F">
              <w:rPr>
                <w:noProof/>
                <w:webHidden/>
              </w:rPr>
              <w:tab/>
            </w:r>
            <w:r w:rsidR="00636ED4">
              <w:rPr>
                <w:noProof/>
                <w:webHidden/>
              </w:rPr>
              <w:fldChar w:fldCharType="begin"/>
            </w:r>
            <w:r w:rsidR="00CC5F4F">
              <w:rPr>
                <w:noProof/>
                <w:webHidden/>
              </w:rPr>
              <w:instrText xml:space="preserve"> PAGEREF _Toc316652896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34C316FE"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7" w:history="1">
            <w:r w:rsidR="00CC5F4F" w:rsidRPr="004F70F1">
              <w:rPr>
                <w:rStyle w:val="Hyperlink"/>
                <w:noProof/>
              </w:rPr>
              <w:t>A3.2 – &lt;Wildcard Location (alternative item)&gt;</w:t>
            </w:r>
            <w:r w:rsidR="00CC5F4F">
              <w:rPr>
                <w:noProof/>
                <w:webHidden/>
              </w:rPr>
              <w:tab/>
            </w:r>
            <w:r w:rsidR="00636ED4">
              <w:rPr>
                <w:noProof/>
                <w:webHidden/>
              </w:rPr>
              <w:fldChar w:fldCharType="begin"/>
            </w:r>
            <w:r w:rsidR="00CC5F4F">
              <w:rPr>
                <w:noProof/>
                <w:webHidden/>
              </w:rPr>
              <w:instrText xml:space="preserve"> PAGEREF _Toc316652897 \h </w:instrText>
            </w:r>
            <w:r w:rsidR="00636ED4">
              <w:rPr>
                <w:noProof/>
                <w:webHidden/>
              </w:rPr>
            </w:r>
            <w:r w:rsidR="00636ED4">
              <w:rPr>
                <w:noProof/>
                <w:webHidden/>
              </w:rPr>
              <w:fldChar w:fldCharType="separate"/>
            </w:r>
            <w:r w:rsidR="00CC5F4F">
              <w:rPr>
                <w:noProof/>
                <w:webHidden/>
              </w:rPr>
              <w:t>9</w:t>
            </w:r>
            <w:r w:rsidR="00636ED4">
              <w:rPr>
                <w:noProof/>
                <w:webHidden/>
              </w:rPr>
              <w:fldChar w:fldCharType="end"/>
            </w:r>
          </w:hyperlink>
        </w:p>
        <w:p w14:paraId="3B55DEF9"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8" w:history="1">
            <w:r w:rsidR="00CC5F4F" w:rsidRPr="004F70F1">
              <w:rPr>
                <w:rStyle w:val="Hyperlink"/>
                <w:noProof/>
              </w:rPr>
              <w:t>A3.2.1 – &lt;Surrender Health&gt;</w:t>
            </w:r>
            <w:r w:rsidR="00CC5F4F">
              <w:rPr>
                <w:noProof/>
                <w:webHidden/>
              </w:rPr>
              <w:tab/>
            </w:r>
            <w:r w:rsidR="00636ED4">
              <w:rPr>
                <w:noProof/>
                <w:webHidden/>
              </w:rPr>
              <w:fldChar w:fldCharType="begin"/>
            </w:r>
            <w:r w:rsidR="00CC5F4F">
              <w:rPr>
                <w:noProof/>
                <w:webHidden/>
              </w:rPr>
              <w:instrText xml:space="preserve"> PAGEREF _Toc316652898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6857C1FC"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899" w:history="1">
            <w:r w:rsidR="00CC5F4F" w:rsidRPr="004F70F1">
              <w:rPr>
                <w:rStyle w:val="Hyperlink"/>
                <w:noProof/>
              </w:rPr>
              <w:t>A4 – &lt;Exit Location&gt;</w:t>
            </w:r>
            <w:r w:rsidR="00CC5F4F">
              <w:rPr>
                <w:noProof/>
                <w:webHidden/>
              </w:rPr>
              <w:tab/>
            </w:r>
            <w:r w:rsidR="00636ED4">
              <w:rPr>
                <w:noProof/>
                <w:webHidden/>
              </w:rPr>
              <w:fldChar w:fldCharType="begin"/>
            </w:r>
            <w:r w:rsidR="00CC5F4F">
              <w:rPr>
                <w:noProof/>
                <w:webHidden/>
              </w:rPr>
              <w:instrText xml:space="preserve"> PAGEREF _Toc316652899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09B9BDFC"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0" w:history="1">
            <w:r w:rsidR="00CC5F4F" w:rsidRPr="004F70F1">
              <w:rPr>
                <w:rStyle w:val="Hyperlink"/>
                <w:noProof/>
              </w:rPr>
              <w:t>A4.1 – &lt;Exit Location (no required items owned)&gt;</w:t>
            </w:r>
            <w:r w:rsidR="00CC5F4F">
              <w:rPr>
                <w:noProof/>
                <w:webHidden/>
              </w:rPr>
              <w:tab/>
            </w:r>
            <w:r w:rsidR="00636ED4">
              <w:rPr>
                <w:noProof/>
                <w:webHidden/>
              </w:rPr>
              <w:fldChar w:fldCharType="begin"/>
            </w:r>
            <w:r w:rsidR="00CC5F4F">
              <w:rPr>
                <w:noProof/>
                <w:webHidden/>
              </w:rPr>
              <w:instrText xml:space="preserve"> PAGEREF _Toc316652900 \h </w:instrText>
            </w:r>
            <w:r w:rsidR="00636ED4">
              <w:rPr>
                <w:noProof/>
                <w:webHidden/>
              </w:rPr>
            </w:r>
            <w:r w:rsidR="00636ED4">
              <w:rPr>
                <w:noProof/>
                <w:webHidden/>
              </w:rPr>
              <w:fldChar w:fldCharType="separate"/>
            </w:r>
            <w:r w:rsidR="00CC5F4F">
              <w:rPr>
                <w:noProof/>
                <w:webHidden/>
              </w:rPr>
              <w:t>10</w:t>
            </w:r>
            <w:r w:rsidR="00636ED4">
              <w:rPr>
                <w:noProof/>
                <w:webHidden/>
              </w:rPr>
              <w:fldChar w:fldCharType="end"/>
            </w:r>
          </w:hyperlink>
        </w:p>
        <w:p w14:paraId="35BA336E" w14:textId="77777777" w:rsidR="00CC5F4F" w:rsidRDefault="004E1209">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01" w:history="1">
            <w:r w:rsidR="00CC5F4F" w:rsidRPr="004F70F1">
              <w:rPr>
                <w:rStyle w:val="Hyperlink"/>
                <w:noProof/>
              </w:rPr>
              <w:t>3</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Display Messages</w:t>
            </w:r>
            <w:r w:rsidR="00CC5F4F">
              <w:rPr>
                <w:noProof/>
                <w:webHidden/>
              </w:rPr>
              <w:tab/>
            </w:r>
            <w:r w:rsidR="00636ED4">
              <w:rPr>
                <w:noProof/>
                <w:webHidden/>
              </w:rPr>
              <w:fldChar w:fldCharType="begin"/>
            </w:r>
            <w:r w:rsidR="00CC5F4F">
              <w:rPr>
                <w:noProof/>
                <w:webHidden/>
              </w:rPr>
              <w:instrText xml:space="preserve"> PAGEREF _Toc316652901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4353D65B"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2"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_Toc316652902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02534145"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3"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_Toc316652903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4EFBB03C"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4"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_Toc316652904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28A4C22C"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5"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_Toc316652905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53B9CA54"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06" w:history="1">
            <w:r w:rsidR="00CC5F4F" w:rsidRPr="004F70F1">
              <w:rPr>
                <w:rStyle w:val="Hyperlink"/>
                <w:noProof/>
              </w:rPr>
              <w:t>A1 - &lt; Connection cannot be established to game server&gt;</w:t>
            </w:r>
            <w:r w:rsidR="00CC5F4F">
              <w:rPr>
                <w:noProof/>
                <w:webHidden/>
              </w:rPr>
              <w:tab/>
            </w:r>
            <w:r w:rsidR="00636ED4">
              <w:rPr>
                <w:noProof/>
                <w:webHidden/>
              </w:rPr>
              <w:fldChar w:fldCharType="begin"/>
            </w:r>
            <w:r w:rsidR="00CC5F4F">
              <w:rPr>
                <w:noProof/>
                <w:webHidden/>
              </w:rPr>
              <w:instrText xml:space="preserve"> PAGEREF _Toc316652906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1993E923"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07" w:history="1">
            <w:r w:rsidR="00CC5F4F" w:rsidRPr="004F70F1">
              <w:rPr>
                <w:rStyle w:val="Hyperlink"/>
                <w:noProof/>
              </w:rPr>
              <w:t>A2 - &lt; No messages Available &gt;</w:t>
            </w:r>
            <w:r w:rsidR="00CC5F4F">
              <w:rPr>
                <w:noProof/>
                <w:webHidden/>
              </w:rPr>
              <w:tab/>
            </w:r>
            <w:r w:rsidR="00636ED4">
              <w:rPr>
                <w:noProof/>
                <w:webHidden/>
              </w:rPr>
              <w:fldChar w:fldCharType="begin"/>
            </w:r>
            <w:r w:rsidR="00CC5F4F">
              <w:rPr>
                <w:noProof/>
                <w:webHidden/>
              </w:rPr>
              <w:instrText xml:space="preserve"> PAGEREF _Toc316652907 \h </w:instrText>
            </w:r>
            <w:r w:rsidR="00636ED4">
              <w:rPr>
                <w:noProof/>
                <w:webHidden/>
              </w:rPr>
            </w:r>
            <w:r w:rsidR="00636ED4">
              <w:rPr>
                <w:noProof/>
                <w:webHidden/>
              </w:rPr>
              <w:fldChar w:fldCharType="separate"/>
            </w:r>
            <w:r w:rsidR="00CC5F4F">
              <w:rPr>
                <w:noProof/>
                <w:webHidden/>
              </w:rPr>
              <w:t>11</w:t>
            </w:r>
            <w:r w:rsidR="00636ED4">
              <w:rPr>
                <w:noProof/>
                <w:webHidden/>
              </w:rPr>
              <w:fldChar w:fldCharType="end"/>
            </w:r>
          </w:hyperlink>
        </w:p>
        <w:p w14:paraId="5A63976A" w14:textId="77777777" w:rsidR="00CC5F4F" w:rsidRDefault="004E1209">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08" w:history="1">
            <w:r w:rsidR="00CC5F4F" w:rsidRPr="004F70F1">
              <w:rPr>
                <w:rStyle w:val="Hyperlink"/>
                <w:noProof/>
              </w:rPr>
              <w:t>4</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Broadcast Message</w:t>
            </w:r>
            <w:r w:rsidR="00CC5F4F">
              <w:rPr>
                <w:noProof/>
                <w:webHidden/>
              </w:rPr>
              <w:tab/>
            </w:r>
            <w:r w:rsidR="00636ED4">
              <w:rPr>
                <w:noProof/>
                <w:webHidden/>
              </w:rPr>
              <w:fldChar w:fldCharType="begin"/>
            </w:r>
            <w:r w:rsidR="00CC5F4F">
              <w:rPr>
                <w:noProof/>
                <w:webHidden/>
              </w:rPr>
              <w:instrText xml:space="preserve"> PAGEREF _Toc316652908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39B4A416"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09"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_Toc316652909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6207AD04"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0"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_Toc316652910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5B85682A"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1"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_Toc316652911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27F9FACF"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2"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_Toc316652912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3C17B216"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13" w:history="1">
            <w:r w:rsidR="00CC5F4F" w:rsidRPr="004F70F1">
              <w:rPr>
                <w:rStyle w:val="Hyperlink"/>
                <w:noProof/>
              </w:rPr>
              <w:t>A1 - &lt;Player select game options instead &gt;</w:t>
            </w:r>
            <w:r w:rsidR="00CC5F4F">
              <w:rPr>
                <w:noProof/>
                <w:webHidden/>
              </w:rPr>
              <w:tab/>
            </w:r>
            <w:r w:rsidR="00636ED4">
              <w:rPr>
                <w:noProof/>
                <w:webHidden/>
              </w:rPr>
              <w:fldChar w:fldCharType="begin"/>
            </w:r>
            <w:r w:rsidR="00CC5F4F">
              <w:rPr>
                <w:noProof/>
                <w:webHidden/>
              </w:rPr>
              <w:instrText xml:space="preserve"> PAGEREF _Toc316652913 \h </w:instrText>
            </w:r>
            <w:r w:rsidR="00636ED4">
              <w:rPr>
                <w:noProof/>
                <w:webHidden/>
              </w:rPr>
            </w:r>
            <w:r w:rsidR="00636ED4">
              <w:rPr>
                <w:noProof/>
                <w:webHidden/>
              </w:rPr>
              <w:fldChar w:fldCharType="separate"/>
            </w:r>
            <w:r w:rsidR="00CC5F4F">
              <w:rPr>
                <w:noProof/>
                <w:webHidden/>
              </w:rPr>
              <w:t>12</w:t>
            </w:r>
            <w:r w:rsidR="00636ED4">
              <w:rPr>
                <w:noProof/>
                <w:webHidden/>
              </w:rPr>
              <w:fldChar w:fldCharType="end"/>
            </w:r>
          </w:hyperlink>
        </w:p>
        <w:p w14:paraId="7417DC7E"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14" w:history="1">
            <w:r w:rsidR="00CC5F4F" w:rsidRPr="004F70F1">
              <w:rPr>
                <w:rStyle w:val="Hyperlink"/>
                <w:noProof/>
              </w:rPr>
              <w:t>A2 - &lt;Player cancels message request&gt;</w:t>
            </w:r>
            <w:r w:rsidR="00CC5F4F">
              <w:rPr>
                <w:noProof/>
                <w:webHidden/>
              </w:rPr>
              <w:tab/>
            </w:r>
            <w:r w:rsidR="00636ED4">
              <w:rPr>
                <w:noProof/>
                <w:webHidden/>
              </w:rPr>
              <w:fldChar w:fldCharType="begin"/>
            </w:r>
            <w:r w:rsidR="00CC5F4F">
              <w:rPr>
                <w:noProof/>
                <w:webHidden/>
              </w:rPr>
              <w:instrText xml:space="preserve"> PAGEREF _Toc316652914 \h </w:instrText>
            </w:r>
            <w:r w:rsidR="00636ED4">
              <w:rPr>
                <w:noProof/>
                <w:webHidden/>
              </w:rPr>
            </w:r>
            <w:r w:rsidR="00636ED4">
              <w:rPr>
                <w:noProof/>
                <w:webHidden/>
              </w:rPr>
              <w:fldChar w:fldCharType="separate"/>
            </w:r>
            <w:r w:rsidR="00CC5F4F">
              <w:rPr>
                <w:noProof/>
                <w:webHidden/>
              </w:rPr>
              <w:t>13</w:t>
            </w:r>
            <w:r w:rsidR="00636ED4">
              <w:rPr>
                <w:noProof/>
                <w:webHidden/>
              </w:rPr>
              <w:fldChar w:fldCharType="end"/>
            </w:r>
          </w:hyperlink>
        </w:p>
        <w:p w14:paraId="5272BA32"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15" w:history="1">
            <w:r w:rsidR="00CC5F4F" w:rsidRPr="004F70F1">
              <w:rPr>
                <w:rStyle w:val="Hyperlink"/>
                <w:noProof/>
              </w:rPr>
              <w:t>A3 - &lt;Failure to connect to server</w:t>
            </w:r>
            <w:r w:rsidR="00CC5F4F">
              <w:rPr>
                <w:noProof/>
                <w:webHidden/>
              </w:rPr>
              <w:tab/>
            </w:r>
            <w:r w:rsidR="00636ED4">
              <w:rPr>
                <w:noProof/>
                <w:webHidden/>
              </w:rPr>
              <w:fldChar w:fldCharType="begin"/>
            </w:r>
            <w:r w:rsidR="00CC5F4F">
              <w:rPr>
                <w:noProof/>
                <w:webHidden/>
              </w:rPr>
              <w:instrText xml:space="preserve"> PAGEREF _Toc316652915 \h </w:instrText>
            </w:r>
            <w:r w:rsidR="00636ED4">
              <w:rPr>
                <w:noProof/>
                <w:webHidden/>
              </w:rPr>
            </w:r>
            <w:r w:rsidR="00636ED4">
              <w:rPr>
                <w:noProof/>
                <w:webHidden/>
              </w:rPr>
              <w:fldChar w:fldCharType="separate"/>
            </w:r>
            <w:r w:rsidR="00CC5F4F">
              <w:rPr>
                <w:noProof/>
                <w:webHidden/>
              </w:rPr>
              <w:t>13</w:t>
            </w:r>
            <w:r w:rsidR="00636ED4">
              <w:rPr>
                <w:noProof/>
                <w:webHidden/>
              </w:rPr>
              <w:fldChar w:fldCharType="end"/>
            </w:r>
          </w:hyperlink>
        </w:p>
        <w:p w14:paraId="165DE3B6" w14:textId="77777777" w:rsidR="00CC5F4F" w:rsidRDefault="004E1209">
          <w:pPr>
            <w:pStyle w:val="TOC1"/>
            <w:tabs>
              <w:tab w:val="left" w:pos="400"/>
              <w:tab w:val="right" w:leader="dot" w:pos="8302"/>
            </w:tabs>
            <w:rPr>
              <w:rFonts w:asciiTheme="minorHAnsi" w:eastAsiaTheme="minorEastAsia" w:hAnsiTheme="minorHAnsi" w:cstheme="minorBidi"/>
              <w:noProof/>
              <w:sz w:val="22"/>
              <w:szCs w:val="22"/>
              <w:lang w:val="en-GB" w:eastAsia="en-GB"/>
            </w:rPr>
          </w:pPr>
          <w:hyperlink w:anchor="_Toc316652916" w:history="1">
            <w:r w:rsidR="00CC5F4F" w:rsidRPr="004F70F1">
              <w:rPr>
                <w:rStyle w:val="Hyperlink"/>
                <w:noProof/>
              </w:rPr>
              <w:t>5</w:t>
            </w:r>
            <w:r w:rsidR="00CC5F4F">
              <w:rPr>
                <w:rFonts w:asciiTheme="minorHAnsi" w:eastAsiaTheme="minorEastAsia" w:hAnsiTheme="minorHAnsi" w:cstheme="minorBidi"/>
                <w:noProof/>
                <w:sz w:val="22"/>
                <w:szCs w:val="22"/>
                <w:lang w:val="en-GB" w:eastAsia="en-GB"/>
              </w:rPr>
              <w:tab/>
            </w:r>
            <w:r w:rsidR="00CC5F4F" w:rsidRPr="004F70F1">
              <w:rPr>
                <w:rStyle w:val="Hyperlink"/>
                <w:noProof/>
              </w:rPr>
              <w:t>Post Facebook Status</w:t>
            </w:r>
            <w:r w:rsidR="00CC5F4F">
              <w:rPr>
                <w:noProof/>
                <w:webHidden/>
              </w:rPr>
              <w:tab/>
            </w:r>
            <w:r w:rsidR="00636ED4">
              <w:rPr>
                <w:noProof/>
                <w:webHidden/>
              </w:rPr>
              <w:fldChar w:fldCharType="begin"/>
            </w:r>
            <w:r w:rsidR="00CC5F4F">
              <w:rPr>
                <w:noProof/>
                <w:webHidden/>
              </w:rPr>
              <w:instrText xml:space="preserve"> PAGEREF _Toc316652916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AF584E6"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7" w:history="1">
            <w:r w:rsidR="00CC5F4F" w:rsidRPr="004F70F1">
              <w:rPr>
                <w:rStyle w:val="Hyperlink"/>
                <w:noProof/>
              </w:rPr>
              <w:t>Actors Involved</w:t>
            </w:r>
            <w:r w:rsidR="00CC5F4F">
              <w:rPr>
                <w:noProof/>
                <w:webHidden/>
              </w:rPr>
              <w:tab/>
            </w:r>
            <w:r w:rsidR="00636ED4">
              <w:rPr>
                <w:noProof/>
                <w:webHidden/>
              </w:rPr>
              <w:fldChar w:fldCharType="begin"/>
            </w:r>
            <w:r w:rsidR="00CC5F4F">
              <w:rPr>
                <w:noProof/>
                <w:webHidden/>
              </w:rPr>
              <w:instrText xml:space="preserve"> PAGEREF _Toc316652917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7F845D8"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8" w:history="1">
            <w:r w:rsidR="00CC5F4F" w:rsidRPr="004F70F1">
              <w:rPr>
                <w:rStyle w:val="Hyperlink"/>
                <w:noProof/>
              </w:rPr>
              <w:t>Brief Description</w:t>
            </w:r>
            <w:r w:rsidR="00CC5F4F">
              <w:rPr>
                <w:noProof/>
                <w:webHidden/>
              </w:rPr>
              <w:tab/>
            </w:r>
            <w:r w:rsidR="00636ED4">
              <w:rPr>
                <w:noProof/>
                <w:webHidden/>
              </w:rPr>
              <w:fldChar w:fldCharType="begin"/>
            </w:r>
            <w:r w:rsidR="00CC5F4F">
              <w:rPr>
                <w:noProof/>
                <w:webHidden/>
              </w:rPr>
              <w:instrText xml:space="preserve"> PAGEREF _Toc316652918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7A9C4496"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19" w:history="1">
            <w:r w:rsidR="00CC5F4F" w:rsidRPr="004F70F1">
              <w:rPr>
                <w:rStyle w:val="Hyperlink"/>
                <w:noProof/>
              </w:rPr>
              <w:t>Basic Flow of Events</w:t>
            </w:r>
            <w:r w:rsidR="00CC5F4F">
              <w:rPr>
                <w:noProof/>
                <w:webHidden/>
              </w:rPr>
              <w:tab/>
            </w:r>
            <w:r w:rsidR="00636ED4">
              <w:rPr>
                <w:noProof/>
                <w:webHidden/>
              </w:rPr>
              <w:fldChar w:fldCharType="begin"/>
            </w:r>
            <w:r w:rsidR="00CC5F4F">
              <w:rPr>
                <w:noProof/>
                <w:webHidden/>
              </w:rPr>
              <w:instrText xml:space="preserve"> PAGEREF _Toc316652919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58001584" w14:textId="77777777" w:rsidR="00CC5F4F" w:rsidRDefault="004E1209">
          <w:pPr>
            <w:pStyle w:val="TOC2"/>
            <w:tabs>
              <w:tab w:val="right" w:leader="dot" w:pos="8302"/>
            </w:tabs>
            <w:rPr>
              <w:rFonts w:asciiTheme="minorHAnsi" w:eastAsiaTheme="minorEastAsia" w:hAnsiTheme="minorHAnsi" w:cstheme="minorBidi"/>
              <w:noProof/>
              <w:sz w:val="22"/>
              <w:szCs w:val="22"/>
              <w:lang w:val="en-GB" w:eastAsia="en-GB"/>
            </w:rPr>
          </w:pPr>
          <w:hyperlink w:anchor="_Toc316652920" w:history="1">
            <w:r w:rsidR="00CC5F4F" w:rsidRPr="004F70F1">
              <w:rPr>
                <w:rStyle w:val="Hyperlink"/>
                <w:noProof/>
              </w:rPr>
              <w:t>Alternative Flows</w:t>
            </w:r>
            <w:r w:rsidR="00CC5F4F">
              <w:rPr>
                <w:noProof/>
                <w:webHidden/>
              </w:rPr>
              <w:tab/>
            </w:r>
            <w:r w:rsidR="00636ED4">
              <w:rPr>
                <w:noProof/>
                <w:webHidden/>
              </w:rPr>
              <w:fldChar w:fldCharType="begin"/>
            </w:r>
            <w:r w:rsidR="00CC5F4F">
              <w:rPr>
                <w:noProof/>
                <w:webHidden/>
              </w:rPr>
              <w:instrText xml:space="preserve"> PAGEREF _Toc316652920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16465FDE"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21" w:history="1">
            <w:r w:rsidR="00CC5F4F" w:rsidRPr="004F70F1">
              <w:rPr>
                <w:rStyle w:val="Hyperlink"/>
                <w:noProof/>
              </w:rPr>
              <w:t>A1 - &lt;Player cancels status post&gt;</w:t>
            </w:r>
            <w:r w:rsidR="00CC5F4F">
              <w:rPr>
                <w:noProof/>
                <w:webHidden/>
              </w:rPr>
              <w:tab/>
            </w:r>
            <w:r w:rsidR="00636ED4">
              <w:rPr>
                <w:noProof/>
                <w:webHidden/>
              </w:rPr>
              <w:fldChar w:fldCharType="begin"/>
            </w:r>
            <w:r w:rsidR="00CC5F4F">
              <w:rPr>
                <w:noProof/>
                <w:webHidden/>
              </w:rPr>
              <w:instrText xml:space="preserve"> PAGEREF _Toc316652921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4D8853E" w14:textId="77777777" w:rsidR="00CC5F4F" w:rsidRDefault="004E1209">
          <w:pPr>
            <w:pStyle w:val="TOC3"/>
            <w:tabs>
              <w:tab w:val="right" w:leader="dot" w:pos="8302"/>
            </w:tabs>
            <w:rPr>
              <w:rFonts w:asciiTheme="minorHAnsi" w:eastAsiaTheme="minorEastAsia" w:hAnsiTheme="minorHAnsi" w:cstheme="minorBidi"/>
              <w:noProof/>
              <w:sz w:val="22"/>
              <w:szCs w:val="22"/>
              <w:lang w:val="en-GB" w:eastAsia="en-GB"/>
            </w:rPr>
          </w:pPr>
          <w:hyperlink w:anchor="_Toc316652922" w:history="1">
            <w:r w:rsidR="00CC5F4F" w:rsidRPr="004F70F1">
              <w:rPr>
                <w:rStyle w:val="Hyperlink"/>
                <w:noProof/>
              </w:rPr>
              <w:t>A2 - &lt;Failure to connect to Facebook API/ Web server &gt;</w:t>
            </w:r>
            <w:r w:rsidR="00CC5F4F">
              <w:rPr>
                <w:noProof/>
                <w:webHidden/>
              </w:rPr>
              <w:tab/>
            </w:r>
            <w:r w:rsidR="00636ED4">
              <w:rPr>
                <w:noProof/>
                <w:webHidden/>
              </w:rPr>
              <w:fldChar w:fldCharType="begin"/>
            </w:r>
            <w:r w:rsidR="00CC5F4F">
              <w:rPr>
                <w:noProof/>
                <w:webHidden/>
              </w:rPr>
              <w:instrText xml:space="preserve"> PAGEREF _Toc316652922 \h </w:instrText>
            </w:r>
            <w:r w:rsidR="00636ED4">
              <w:rPr>
                <w:noProof/>
                <w:webHidden/>
              </w:rPr>
            </w:r>
            <w:r w:rsidR="00636ED4">
              <w:rPr>
                <w:noProof/>
                <w:webHidden/>
              </w:rPr>
              <w:fldChar w:fldCharType="separate"/>
            </w:r>
            <w:r w:rsidR="00CC5F4F">
              <w:rPr>
                <w:noProof/>
                <w:webHidden/>
              </w:rPr>
              <w:t>14</w:t>
            </w:r>
            <w:r w:rsidR="00636ED4">
              <w:rPr>
                <w:noProof/>
                <w:webHidden/>
              </w:rPr>
              <w:fldChar w:fldCharType="end"/>
            </w:r>
          </w:hyperlink>
        </w:p>
        <w:p w14:paraId="217C5AD7" w14:textId="77777777" w:rsidR="00D30B5C" w:rsidRDefault="00636ED4">
          <w:r>
            <w:fldChar w:fldCharType="end"/>
          </w:r>
        </w:p>
      </w:sdtContent>
    </w:sdt>
    <w:p w14:paraId="53455CAD" w14:textId="77777777" w:rsidR="00F66F35" w:rsidRDefault="00F66F35" w:rsidP="00276A0C">
      <w:pPr>
        <w:rPr>
          <w:szCs w:val="20"/>
        </w:rPr>
      </w:pPr>
    </w:p>
    <w:p w14:paraId="27014A84" w14:textId="77777777" w:rsidR="00F66F35" w:rsidRDefault="00F66F35" w:rsidP="00276A0C">
      <w:pPr>
        <w:rPr>
          <w:szCs w:val="20"/>
        </w:rPr>
      </w:pPr>
    </w:p>
    <w:p w14:paraId="7794727B" w14:textId="77777777" w:rsidR="00F66F35" w:rsidRDefault="00F66F35" w:rsidP="00276A0C">
      <w:pPr>
        <w:rPr>
          <w:szCs w:val="20"/>
        </w:rPr>
      </w:pPr>
    </w:p>
    <w:p w14:paraId="14F8D24C" w14:textId="77777777" w:rsidR="00F66F35" w:rsidRDefault="00F66F35" w:rsidP="00276A0C">
      <w:pPr>
        <w:rPr>
          <w:szCs w:val="20"/>
        </w:rPr>
      </w:pPr>
    </w:p>
    <w:p w14:paraId="28A85998" w14:textId="77777777" w:rsidR="00F66F35" w:rsidRDefault="00F66F35" w:rsidP="00276A0C">
      <w:pPr>
        <w:rPr>
          <w:szCs w:val="20"/>
        </w:rPr>
      </w:pPr>
    </w:p>
    <w:p w14:paraId="5D81E798" w14:textId="77777777" w:rsidR="00F66F35" w:rsidRDefault="00F66F35" w:rsidP="00276A0C">
      <w:pPr>
        <w:rPr>
          <w:szCs w:val="20"/>
        </w:rPr>
      </w:pPr>
    </w:p>
    <w:p w14:paraId="5B9EA814" w14:textId="77777777" w:rsidR="00F66F35" w:rsidRDefault="00F66F35" w:rsidP="00276A0C">
      <w:pPr>
        <w:rPr>
          <w:szCs w:val="20"/>
        </w:rPr>
      </w:pPr>
    </w:p>
    <w:p w14:paraId="70A2FCC0" w14:textId="77777777" w:rsidR="00F66F35" w:rsidRDefault="00F66F35" w:rsidP="00276A0C">
      <w:pPr>
        <w:rPr>
          <w:szCs w:val="20"/>
        </w:rPr>
      </w:pPr>
    </w:p>
    <w:p w14:paraId="37C74AC3" w14:textId="77777777" w:rsidR="00F66F35" w:rsidRDefault="00F66F35" w:rsidP="00276A0C">
      <w:pPr>
        <w:rPr>
          <w:szCs w:val="20"/>
        </w:rPr>
      </w:pPr>
    </w:p>
    <w:p w14:paraId="328032DE" w14:textId="77777777" w:rsidR="00EB0546" w:rsidRDefault="00EB0546" w:rsidP="00276A0C">
      <w:pPr>
        <w:rPr>
          <w:szCs w:val="20"/>
        </w:rPr>
      </w:pPr>
    </w:p>
    <w:p w14:paraId="7B2C45F0" w14:textId="1E06AFBD" w:rsidR="00EB0546" w:rsidRDefault="00EB0546" w:rsidP="00276A0C">
      <w:pPr>
        <w:rPr>
          <w:szCs w:val="20"/>
        </w:rPr>
      </w:pPr>
      <w:r>
        <w:rPr>
          <w:noProof/>
          <w:szCs w:val="20"/>
        </w:rPr>
        <w:drawing>
          <wp:inline distT="0" distB="0" distL="0" distR="0" wp14:anchorId="0190A73A" wp14:editId="72B5CEC0">
            <wp:extent cx="5278120" cy="482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E Usecase Diag Updated 1.pdf"/>
                    <pic:cNvPicPr/>
                  </pic:nvPicPr>
                  <pic:blipFill>
                    <a:blip r:embed="rId10">
                      <a:extLst>
                        <a:ext uri="{28A0092B-C50C-407E-A947-70E740481C1C}">
                          <a14:useLocalDpi xmlns:a14="http://schemas.microsoft.com/office/drawing/2010/main" val="0"/>
                        </a:ext>
                      </a:extLst>
                    </a:blip>
                    <a:stretch>
                      <a:fillRect/>
                    </a:stretch>
                  </pic:blipFill>
                  <pic:spPr>
                    <a:xfrm>
                      <a:off x="0" y="0"/>
                      <a:ext cx="5278120" cy="4820920"/>
                    </a:xfrm>
                    <a:prstGeom prst="rect">
                      <a:avLst/>
                    </a:prstGeom>
                  </pic:spPr>
                </pic:pic>
              </a:graphicData>
            </a:graphic>
          </wp:inline>
        </w:drawing>
      </w:r>
    </w:p>
    <w:p w14:paraId="398D194F" w14:textId="77777777" w:rsidR="00EB0546" w:rsidRDefault="00EB0546" w:rsidP="00EB0546">
      <w:pPr>
        <w:rPr>
          <w:szCs w:val="20"/>
        </w:rPr>
      </w:pPr>
      <w:bookmarkStart w:id="1" w:name="_GoBack"/>
      <w:bookmarkEnd w:id="1"/>
    </w:p>
    <w:p w14:paraId="6736EE99" w14:textId="1868812A" w:rsidR="00276A0C" w:rsidRDefault="00276A0C" w:rsidP="00EB0546">
      <w:pPr>
        <w:rPr>
          <w:szCs w:val="20"/>
        </w:rPr>
      </w:pPr>
      <w:r>
        <w:rPr>
          <w:szCs w:val="20"/>
        </w:rPr>
        <w:br w:type="page"/>
      </w:r>
    </w:p>
    <w:p w14:paraId="416C46A3" w14:textId="77777777" w:rsidR="00276A0C" w:rsidRDefault="00B23CD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2" w:name="_Toc316651775"/>
      <w:bookmarkStart w:id="3" w:name="_Toc316652875"/>
      <w:r>
        <w:lastRenderedPageBreak/>
        <w:t>Joining a Game</w:t>
      </w:r>
      <w:bookmarkEnd w:id="2"/>
      <w:bookmarkEnd w:id="3"/>
    </w:p>
    <w:p w14:paraId="71DEB9FF" w14:textId="77777777" w:rsidR="00276A0C" w:rsidRDefault="00276A0C" w:rsidP="00276A0C">
      <w:pPr>
        <w:rPr>
          <w:szCs w:val="20"/>
        </w:rPr>
      </w:pPr>
    </w:p>
    <w:p w14:paraId="0892633A" w14:textId="77777777" w:rsidR="00B23CDC" w:rsidRDefault="00B23CDC" w:rsidP="00B23CDC">
      <w:pPr>
        <w:pStyle w:val="ActorsHeading"/>
      </w:pPr>
      <w:bookmarkStart w:id="4" w:name="_Toc316651776"/>
      <w:bookmarkStart w:id="5" w:name="_Toc316652876"/>
      <w:r>
        <w:t>Actors</w:t>
      </w:r>
      <w:bookmarkEnd w:id="4"/>
      <w:r w:rsidR="002B1CFA">
        <w:t xml:space="preserve"> Involved</w:t>
      </w:r>
      <w:bookmarkEnd w:id="5"/>
    </w:p>
    <w:p w14:paraId="72F557A6" w14:textId="77777777" w:rsidR="00B23CDC" w:rsidRDefault="00B23CDC" w:rsidP="00B23CDC">
      <w:r>
        <w:t>The following actors are involved in this use case: &lt;Player&gt; and &lt;JADE Game Server&gt;</w:t>
      </w:r>
    </w:p>
    <w:p w14:paraId="49306242" w14:textId="77777777" w:rsidR="00B23CDC" w:rsidRDefault="00B23CDC" w:rsidP="00B23CDC"/>
    <w:p w14:paraId="603647A1" w14:textId="77777777" w:rsidR="00B23CDC" w:rsidRDefault="00B23CDC" w:rsidP="00B23CDC">
      <w:pPr>
        <w:pStyle w:val="BriefDescriptionHeading"/>
      </w:pPr>
      <w:bookmarkStart w:id="6" w:name="_Toc316651777"/>
      <w:bookmarkStart w:id="7" w:name="_Toc316652877"/>
      <w:r>
        <w:t>Brief Description</w:t>
      </w:r>
      <w:bookmarkEnd w:id="6"/>
      <w:bookmarkEnd w:id="7"/>
    </w:p>
    <w:p w14:paraId="1D66DA89" w14:textId="77777777" w:rsidR="00B23CDC" w:rsidRDefault="00B23CDC" w:rsidP="00B23CDC"/>
    <w:p w14:paraId="0DDA7497" w14:textId="77777777" w:rsidR="00B23CDC" w:rsidRDefault="00B23CDC" w:rsidP="00B23CDC">
      <w:r>
        <w:t>This use case</w:t>
      </w:r>
      <w:r w:rsidR="00D30B5C">
        <w:t xml:space="preserve"> provides the capability for a</w:t>
      </w:r>
      <w:r>
        <w:t xml:space="preserve"> player join a game through viewing the available games near their location and selecting the game which they wish to participate in. </w:t>
      </w:r>
    </w:p>
    <w:p w14:paraId="10B78EE3" w14:textId="77777777" w:rsidR="00B23CDC" w:rsidRDefault="00B23CDC" w:rsidP="00B23CDC"/>
    <w:p w14:paraId="6CF15F9F" w14:textId="77777777" w:rsidR="00B23CDC" w:rsidRDefault="00B23CDC" w:rsidP="00B23CDC">
      <w:pPr>
        <w:pStyle w:val="BasicFlowHeading"/>
      </w:pPr>
      <w:bookmarkStart w:id="8" w:name="_Toc316651778"/>
      <w:bookmarkStart w:id="9" w:name="_Toc316652878"/>
      <w:r>
        <w:t>Basic Flow of Events</w:t>
      </w:r>
      <w:bookmarkEnd w:id="8"/>
      <w:bookmarkEnd w:id="9"/>
    </w:p>
    <w:p w14:paraId="02EE49B5" w14:textId="77777777" w:rsidR="00B23CDC" w:rsidRDefault="00B23CDC" w:rsidP="00B23CDC"/>
    <w:p w14:paraId="0A8E4A72" w14:textId="77777777" w:rsidR="00B23CDC" w:rsidRPr="00B23CDC" w:rsidRDefault="00B23CDC" w:rsidP="00B23CDC">
      <w:pPr>
        <w:rPr>
          <w:i/>
        </w:rPr>
      </w:pPr>
      <w:r w:rsidRPr="00B23CDC">
        <w:rPr>
          <w:i/>
        </w:rPr>
        <w:t>The use case begins when the Player opens the system.</w:t>
      </w:r>
    </w:p>
    <w:p w14:paraId="0FCAB8E8"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1DF7D331" w14:textId="77777777" w:rsidTr="006F4223">
        <w:trPr>
          <w:cantSplit/>
          <w:trHeight w:val="86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F245D4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11C83C4" w14:textId="77777777" w:rsidR="00B23CDC" w:rsidRDefault="00B23CDC" w:rsidP="006F4223">
            <w:r>
              <w:t>The system will first check if the &lt;Player&gt; is already participating in a game. The system will then contact the &lt;JADE game server&gt; and request all games within a 2 mile radius of the &lt;Player&gt;’s current GPS location. (A1), (A2)</w:t>
            </w:r>
          </w:p>
        </w:tc>
      </w:tr>
      <w:tr w:rsidR="00B23CDC" w14:paraId="0E230C5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76DC23C"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8C163EB" w14:textId="77777777" w:rsidR="00B23CDC" w:rsidRDefault="00B23CDC" w:rsidP="006F4223">
            <w:r>
              <w:t>Returns a list of available games within a 2 mile radius of the provided GPS location. (A3)</w:t>
            </w:r>
          </w:p>
        </w:tc>
      </w:tr>
      <w:tr w:rsidR="00B23CDC" w14:paraId="7D2DCFCE"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19CEA2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BD09D43" w14:textId="77777777" w:rsidR="00B23CDC" w:rsidRDefault="00B23CDC" w:rsidP="006F4223">
            <w:r>
              <w:t xml:space="preserve">Sorts the list of available games by proximity and displays it on the screen. </w:t>
            </w:r>
          </w:p>
        </w:tc>
      </w:tr>
      <w:tr w:rsidR="00B23CDC" w14:paraId="4173BDC1"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18A0214"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67E9701" w14:textId="77777777" w:rsidR="00B23CDC" w:rsidRDefault="00B23CDC" w:rsidP="006F4223">
            <w:r>
              <w:t>The player selects a game to join from the displayed list.</w:t>
            </w:r>
          </w:p>
        </w:tc>
      </w:tr>
      <w:tr w:rsidR="00B23CDC" w14:paraId="2C6603EE"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0437E64"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8547DAD" w14:textId="77777777" w:rsidR="00B23CDC" w:rsidRDefault="00B23CDC" w:rsidP="006F4223">
            <w:r>
              <w:t>The system prompts the &lt;Player&gt; to enter the user name with witch they wish to represent themselves within this game.</w:t>
            </w:r>
          </w:p>
        </w:tc>
      </w:tr>
      <w:tr w:rsidR="00B23CDC" w14:paraId="1166B3A0"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0B19022"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6F35DEB" w14:textId="77777777" w:rsidR="00B23CDC" w:rsidRDefault="00B23CDC" w:rsidP="006F4223">
            <w:r>
              <w:t>Enters a username.</w:t>
            </w:r>
          </w:p>
        </w:tc>
      </w:tr>
      <w:tr w:rsidR="00B23CDC" w14:paraId="47A6563B"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C05BDE5"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352B994" w14:textId="77777777" w:rsidR="00B23CDC" w:rsidRDefault="00B23CDC" w:rsidP="006F4223">
            <w:r>
              <w:t>Sends the username and selected game to the &lt;JADE Game Server&gt; (A2)</w:t>
            </w:r>
          </w:p>
        </w:tc>
      </w:tr>
      <w:tr w:rsidR="00B23CDC" w14:paraId="29C011DE"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346EBD3"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2D1E80C" w14:textId="77777777" w:rsidR="00B23CDC" w:rsidRDefault="00B23CDC" w:rsidP="006F4223">
            <w:r>
              <w:t>Validates the username and adds the user to the selected game then sends the game assets to the system.(A4)</w:t>
            </w:r>
          </w:p>
        </w:tc>
      </w:tr>
      <w:tr w:rsidR="00B23CDC" w14:paraId="72F2DB1C"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87A2EA4"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25C1DE0" w14:textId="77777777" w:rsidR="00B23CDC" w:rsidRDefault="00B23CDC" w:rsidP="006F4223">
            <w:r>
              <w:t>Loads the game assets and displays the game map on the screen. The system then waits for the &lt;Player&gt; to enter the start location.</w:t>
            </w:r>
          </w:p>
        </w:tc>
      </w:tr>
    </w:tbl>
    <w:p w14:paraId="69CCBEF9" w14:textId="77777777" w:rsidR="00B23CDC" w:rsidRDefault="00B23CDC" w:rsidP="00B23CDC"/>
    <w:p w14:paraId="6EC755C2" w14:textId="77777777" w:rsidR="00B23CDC" w:rsidRDefault="00B23CDC" w:rsidP="00B23CDC">
      <w:pPr>
        <w:pStyle w:val="AlternativeFlowsHeading"/>
      </w:pPr>
      <w:bookmarkStart w:id="10" w:name="_Toc316651779"/>
      <w:bookmarkStart w:id="11" w:name="_Toc316652879"/>
      <w:r>
        <w:t>Alternative Flows</w:t>
      </w:r>
      <w:bookmarkEnd w:id="10"/>
      <w:bookmarkEnd w:id="11"/>
    </w:p>
    <w:p w14:paraId="7031E49E" w14:textId="77777777" w:rsidR="00B23CDC" w:rsidRDefault="00B23CDC" w:rsidP="00B23CDC"/>
    <w:p w14:paraId="451C6607" w14:textId="77777777" w:rsidR="00B23CDC" w:rsidRDefault="00B23CDC" w:rsidP="00B23CDC">
      <w:pPr>
        <w:pStyle w:val="AlternativeFlow"/>
      </w:pPr>
      <w:bookmarkStart w:id="12" w:name="_Toc316651780"/>
      <w:bookmarkStart w:id="13" w:name="_Toc316652880"/>
      <w:r>
        <w:t>A1 - &lt;Player is already participating in a game&gt;</w:t>
      </w:r>
      <w:bookmarkEnd w:id="12"/>
      <w:bookmarkEnd w:id="13"/>
    </w:p>
    <w:p w14:paraId="6D82F248" w14:textId="77777777" w:rsidR="00B23CDC" w:rsidRPr="00B23CDC" w:rsidRDefault="00B23CDC" w:rsidP="00B23CDC">
      <w:pPr>
        <w:rPr>
          <w:i/>
        </w:rPr>
      </w:pPr>
      <w:r w:rsidRPr="00B23CDC">
        <w:rPr>
          <w:i/>
        </w:rPr>
        <w:t>The player is already taking part in a game and for some reason closed the system (for example to use another application). The player has then opened the system and is already registered as a game participant.</w:t>
      </w:r>
    </w:p>
    <w:p w14:paraId="5395A8E5"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48C68628"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F7D3308"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11B8B93" w14:textId="77777777" w:rsidR="00B23CDC" w:rsidRDefault="00B23CDC" w:rsidP="006F4223">
            <w:r>
              <w:t xml:space="preserve">Loads the current game data. The system then sets itself to the previous game state and displays the previous state of the screen. </w:t>
            </w:r>
          </w:p>
        </w:tc>
      </w:tr>
      <w:tr w:rsidR="00B23CDC" w14:paraId="6B747D4D"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3157AD6" w14:textId="77777777" w:rsidR="00B23CDC" w:rsidRDefault="00B23CDC" w:rsidP="006F4223"/>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A161019" w14:textId="77777777" w:rsidR="00B23CDC" w:rsidRDefault="00B23CDC" w:rsidP="006F4223"/>
        </w:tc>
      </w:tr>
      <w:tr w:rsidR="00B23CDC" w14:paraId="2B78BBBE"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EF7EB3B" w14:textId="77777777" w:rsidR="00B23CDC" w:rsidRDefault="00B23CDC" w:rsidP="006F4223"/>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80824CE" w14:textId="77777777" w:rsidR="00B23CDC" w:rsidRDefault="00B23CDC" w:rsidP="006F4223"/>
        </w:tc>
      </w:tr>
    </w:tbl>
    <w:p w14:paraId="51C737BF" w14:textId="77777777" w:rsidR="00B23CDC" w:rsidRDefault="00B23CDC" w:rsidP="00B23CDC"/>
    <w:p w14:paraId="62B27E6A" w14:textId="77777777" w:rsidR="00B23CDC" w:rsidRDefault="00B23CDC">
      <w:r>
        <w:br w:type="page"/>
      </w:r>
    </w:p>
    <w:p w14:paraId="74A89527" w14:textId="77777777" w:rsidR="00B23CDC" w:rsidRDefault="00B23CDC" w:rsidP="00B23CDC">
      <w:pPr>
        <w:pStyle w:val="AlternativeFlow"/>
      </w:pPr>
      <w:bookmarkStart w:id="14" w:name="_Toc316651781"/>
      <w:bookmarkStart w:id="15" w:name="_Toc316652881"/>
      <w:r>
        <w:lastRenderedPageBreak/>
        <w:t>A2 - &lt;JADE game server cannot be contacted&gt;</w:t>
      </w:r>
      <w:bookmarkEnd w:id="14"/>
      <w:bookmarkEnd w:id="15"/>
    </w:p>
    <w:p w14:paraId="026EE18C" w14:textId="77777777" w:rsidR="00B23CDC" w:rsidRPr="00B23CDC" w:rsidRDefault="00B23CDC" w:rsidP="00B23CDC">
      <w:pPr>
        <w:rPr>
          <w:i/>
        </w:rPr>
      </w:pPr>
      <w:r w:rsidRPr="00B23CDC">
        <w:rPr>
          <w:i/>
        </w:rPr>
        <w:t>The system has sent a request to &lt;JADE Game Server&gt; but the server cannot be contacted (the server is down or the device has no network access).</w:t>
      </w:r>
    </w:p>
    <w:p w14:paraId="72CF6C62"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51993F49"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A7DD21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7F232F1" w14:textId="77777777" w:rsidR="00B23CDC" w:rsidRDefault="00B23CDC" w:rsidP="006F4223">
            <w:r>
              <w:t>Displays a notification on the screen that the JADE game server cannot be contacted and an option to retry.</w:t>
            </w:r>
          </w:p>
        </w:tc>
      </w:tr>
      <w:tr w:rsidR="00B23CDC" w14:paraId="699E0374"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F1DB765"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211A2C4" w14:textId="77777777" w:rsidR="00B23CDC" w:rsidRDefault="00B23CDC" w:rsidP="006F4223">
            <w:r>
              <w:t>Selects the retry option.</w:t>
            </w:r>
          </w:p>
        </w:tc>
      </w:tr>
      <w:tr w:rsidR="00B23CDC" w14:paraId="6D3408B6" w14:textId="77777777" w:rsidTr="006F4223">
        <w:trPr>
          <w:cantSplit/>
          <w:trHeight w:val="30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DF77991"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9FF9641" w14:textId="77777777" w:rsidR="00B23CDC" w:rsidRDefault="00B23CDC" w:rsidP="006F4223">
            <w:r>
              <w:t>Resends request to &lt;JADE Game Server&gt;. (A2.1)</w:t>
            </w:r>
          </w:p>
        </w:tc>
      </w:tr>
      <w:tr w:rsidR="00B23CDC" w14:paraId="16E3046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03F2ACD"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259B78B" w14:textId="77777777" w:rsidR="00B23CDC" w:rsidRDefault="00B23CDC" w:rsidP="006F4223">
            <w:r>
              <w:t>Sends request response.</w:t>
            </w:r>
          </w:p>
        </w:tc>
      </w:tr>
    </w:tbl>
    <w:p w14:paraId="1E2C880B" w14:textId="77777777" w:rsidR="00B23CDC" w:rsidRDefault="00B23CDC" w:rsidP="00B23CDC"/>
    <w:p w14:paraId="2D6BC281" w14:textId="77777777" w:rsidR="00B23CDC" w:rsidRDefault="00B23CDC" w:rsidP="00B23CDC"/>
    <w:p w14:paraId="1A1196DF" w14:textId="77777777" w:rsidR="00B23CDC" w:rsidRDefault="00B23CDC" w:rsidP="00B23CDC">
      <w:pPr>
        <w:pStyle w:val="AlternativeFlow"/>
      </w:pPr>
      <w:bookmarkStart w:id="16" w:name="_Toc316651782"/>
      <w:bookmarkStart w:id="17" w:name="_Toc316652882"/>
      <w:r>
        <w:t>A2.1 - &lt;JADE game server connection retry failure&gt;</w:t>
      </w:r>
      <w:bookmarkEnd w:id="16"/>
      <w:bookmarkEnd w:id="17"/>
    </w:p>
    <w:p w14:paraId="2FD5B1D8" w14:textId="77777777" w:rsidR="00B23CDC" w:rsidRPr="00B23CDC" w:rsidRDefault="00B23CDC" w:rsidP="00B23CDC">
      <w:pPr>
        <w:rPr>
          <w:i/>
        </w:rPr>
      </w:pPr>
      <w:r w:rsidRPr="00B23CDC">
        <w:rPr>
          <w:i/>
        </w:rPr>
        <w:t>The system has sent a request to &lt;JADE Game Server&gt; but the server cannot be contacted (the server is down or the device has no network access), a second attempt to contact &lt;JADE Game Server&gt; has been made without success.</w:t>
      </w:r>
    </w:p>
    <w:p w14:paraId="3414743A"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06DF1FEB" w14:textId="77777777" w:rsidTr="006F4223">
        <w:trPr>
          <w:cantSplit/>
          <w:trHeight w:val="64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FBB96DC"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A973BD5" w14:textId="77777777" w:rsidR="00B23CDC" w:rsidRDefault="00B23CDC" w:rsidP="006F4223">
            <w:r>
              <w:t>Displays a notification on the screen that the JADE game server cannot be contacted. The notification apologizes for the inconvenience and suggests waiting 15 minutes before trying again.</w:t>
            </w:r>
          </w:p>
        </w:tc>
      </w:tr>
    </w:tbl>
    <w:p w14:paraId="38D81D10" w14:textId="77777777" w:rsidR="00B23CDC" w:rsidRDefault="00B23CDC" w:rsidP="00B23CDC">
      <w:pPr>
        <w:pStyle w:val="FreeForm"/>
      </w:pPr>
    </w:p>
    <w:p w14:paraId="55DFCC79" w14:textId="77777777" w:rsidR="00B23CDC" w:rsidRDefault="00B23CDC" w:rsidP="00B23CDC">
      <w:pPr>
        <w:pStyle w:val="AlternativeFlow"/>
      </w:pPr>
      <w:bookmarkStart w:id="18" w:name="_Toc316651783"/>
      <w:bookmarkStart w:id="19" w:name="_Toc316652883"/>
      <w:r>
        <w:t>A3 - &lt;There are no available games within the area&gt;</w:t>
      </w:r>
      <w:bookmarkEnd w:id="18"/>
      <w:bookmarkEnd w:id="19"/>
    </w:p>
    <w:p w14:paraId="05B419C0" w14:textId="77777777" w:rsidR="00B23CDC" w:rsidRPr="00B23CDC" w:rsidRDefault="00B23CDC" w:rsidP="00B23CDC">
      <w:pPr>
        <w:rPr>
          <w:i/>
        </w:rPr>
      </w:pPr>
      <w:r w:rsidRPr="00B23CDC">
        <w:rPr>
          <w:i/>
        </w:rPr>
        <w:t xml:space="preserve">The &lt;JADE game server&gt; has been queried for games within a 2 mile radius of the supplied GPS location, however there aren’t any and it returns nothing. </w:t>
      </w:r>
    </w:p>
    <w:p w14:paraId="694C7B6B"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69C4AFD6"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6279934"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82D37DC" w14:textId="77777777" w:rsidR="00B23CDC" w:rsidRDefault="00B23CDC" w:rsidP="006F4223">
            <w:r>
              <w:t>Returns an empty list.</w:t>
            </w:r>
          </w:p>
        </w:tc>
      </w:tr>
      <w:tr w:rsidR="00B23CDC" w14:paraId="16A5A525"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99A986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AD69F2E" w14:textId="77777777" w:rsidR="00B23CDC" w:rsidRDefault="00B23CDC" w:rsidP="006F4223">
            <w:r>
              <w:t>Displays a message on the screen to notify &lt;Player&gt; that there are no games within their current location.</w:t>
            </w:r>
          </w:p>
        </w:tc>
      </w:tr>
    </w:tbl>
    <w:p w14:paraId="6BBD329D" w14:textId="77777777" w:rsidR="00B23CDC" w:rsidRDefault="00B23CDC" w:rsidP="00B23CDC"/>
    <w:p w14:paraId="544B9763" w14:textId="77777777" w:rsidR="00B23CDC" w:rsidRDefault="00B23CDC" w:rsidP="00B23CDC"/>
    <w:p w14:paraId="72FB8F99" w14:textId="77777777" w:rsidR="00B23CDC" w:rsidRDefault="00B23CDC" w:rsidP="00B23CDC">
      <w:pPr>
        <w:pStyle w:val="FreeForm"/>
      </w:pPr>
    </w:p>
    <w:p w14:paraId="37C0CA3B" w14:textId="77777777" w:rsidR="00B23CDC" w:rsidRDefault="00B23CDC" w:rsidP="00B23CDC">
      <w:pPr>
        <w:pStyle w:val="AlternativeFlow"/>
      </w:pPr>
      <w:bookmarkStart w:id="20" w:name="_Toc316651784"/>
      <w:bookmarkStart w:id="21" w:name="_Toc316652884"/>
      <w:r>
        <w:t>A4 - &lt;Player has entered an invalid username&gt;</w:t>
      </w:r>
      <w:bookmarkEnd w:id="20"/>
      <w:bookmarkEnd w:id="21"/>
    </w:p>
    <w:p w14:paraId="7A1B17C4" w14:textId="77777777" w:rsidR="00B23CDC" w:rsidRPr="00B23CDC" w:rsidRDefault="00B23CDC" w:rsidP="00B23CDC">
      <w:pPr>
        <w:rPr>
          <w:i/>
        </w:rPr>
      </w:pPr>
      <w:r w:rsidRPr="00B23CDC">
        <w:rPr>
          <w:i/>
        </w:rPr>
        <w:t>The &lt;JADE game server&gt; has been asked to add &lt;Player&gt; to the selected game using the supplied username but the username is invalid.</w:t>
      </w:r>
    </w:p>
    <w:p w14:paraId="7C6BAE57" w14:textId="77777777" w:rsidR="00B23CDC" w:rsidRDefault="00B23CDC" w:rsidP="00B23CDC"/>
    <w:tbl>
      <w:tblPr>
        <w:tblW w:w="0" w:type="auto"/>
        <w:shd w:val="clear" w:color="auto" w:fill="FFFFFF"/>
        <w:tblLayout w:type="fixed"/>
        <w:tblLook w:val="0000" w:firstRow="0" w:lastRow="0" w:firstColumn="0" w:lastColumn="0" w:noHBand="0" w:noVBand="0"/>
      </w:tblPr>
      <w:tblGrid>
        <w:gridCol w:w="1620"/>
        <w:gridCol w:w="6120"/>
      </w:tblGrid>
      <w:tr w:rsidR="00B23CDC" w14:paraId="3B3262A3"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A0C2E6D" w14:textId="77777777" w:rsidR="00B23CDC" w:rsidRDefault="00B23CDC" w:rsidP="006F4223">
            <w:r>
              <w:t>&lt;JADE Game Server&gt;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05DD7F3" w14:textId="77777777" w:rsidR="00B23CDC" w:rsidRDefault="00B23CDC" w:rsidP="006F4223">
            <w:r>
              <w:t>Returns a username error.</w:t>
            </w:r>
          </w:p>
        </w:tc>
      </w:tr>
      <w:tr w:rsidR="00B23CDC" w14:paraId="413540B7"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6FEED7F" w14:textId="77777777" w:rsidR="00B23CDC" w:rsidRDefault="00B23CDC" w:rsidP="006F4223">
            <w:r>
              <w:t>System:</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CE9D24A" w14:textId="77777777" w:rsidR="00B23CDC" w:rsidRDefault="00B23CDC" w:rsidP="006F4223">
            <w:r>
              <w:t>Displays the username error on the screen and prompts &lt;Player&gt; to enter an alternative username.</w:t>
            </w:r>
          </w:p>
        </w:tc>
      </w:tr>
      <w:tr w:rsidR="00B23CDC" w14:paraId="4C6BF96F" w14:textId="77777777" w:rsidTr="006F4223">
        <w:trPr>
          <w:cantSplit/>
          <w:trHeight w:val="420"/>
        </w:trPr>
        <w:tc>
          <w:tcPr>
            <w:tcW w:w="16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3009289" w14:textId="77777777" w:rsidR="00B23CDC" w:rsidRDefault="00B23CDC" w:rsidP="006F4223">
            <w:r>
              <w:t>&lt;Player&gt;</w:t>
            </w:r>
          </w:p>
        </w:tc>
        <w:tc>
          <w:tcPr>
            <w:tcW w:w="6120"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8025462" w14:textId="77777777" w:rsidR="00B23CDC" w:rsidRDefault="00B23CDC" w:rsidP="006F4223">
            <w:r>
              <w:t>Enters a different username.</w:t>
            </w:r>
          </w:p>
        </w:tc>
      </w:tr>
    </w:tbl>
    <w:p w14:paraId="654CFC40" w14:textId="77777777" w:rsidR="00B23CDC" w:rsidRDefault="00B23CDC" w:rsidP="00B23CDC"/>
    <w:p w14:paraId="557616CA" w14:textId="77777777" w:rsidR="00B23CDC" w:rsidRDefault="00B23CDC">
      <w:r>
        <w:br w:type="page"/>
      </w:r>
    </w:p>
    <w:p w14:paraId="2E5520AC" w14:textId="77777777" w:rsidR="00360434" w:rsidRDefault="00B23CD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22" w:name="_Toc316651785"/>
      <w:bookmarkStart w:id="23" w:name="_Toc316652885"/>
      <w:r>
        <w:lastRenderedPageBreak/>
        <w:t>Player Movement / Visiting Location</w:t>
      </w:r>
      <w:bookmarkEnd w:id="22"/>
      <w:bookmarkEnd w:id="23"/>
    </w:p>
    <w:p w14:paraId="12D31F6F" w14:textId="77777777" w:rsidR="005758C2" w:rsidRDefault="005758C2" w:rsidP="005758C2">
      <w:pPr>
        <w:rPr>
          <w:szCs w:val="20"/>
        </w:rPr>
      </w:pPr>
    </w:p>
    <w:p w14:paraId="48699A99" w14:textId="77777777" w:rsidR="00B23CDC" w:rsidRDefault="00B23CDC" w:rsidP="00B23CDC">
      <w:pPr>
        <w:pStyle w:val="ActorsHeading"/>
      </w:pPr>
      <w:bookmarkStart w:id="24" w:name="_Toc316651786"/>
      <w:bookmarkStart w:id="25" w:name="_Toc316652886"/>
      <w:r>
        <w:t>Actors Involved</w:t>
      </w:r>
      <w:bookmarkEnd w:id="24"/>
      <w:bookmarkEnd w:id="25"/>
    </w:p>
    <w:p w14:paraId="165CBF0B" w14:textId="77777777" w:rsidR="00B23CDC" w:rsidRDefault="00B23CDC" w:rsidP="00B23CDC">
      <w:pPr>
        <w:rPr>
          <w:b/>
        </w:rPr>
      </w:pPr>
      <w:r>
        <w:t xml:space="preserve">The following actor(s) are involved in this use case: </w:t>
      </w:r>
      <w:r>
        <w:rPr>
          <w:b/>
        </w:rPr>
        <w:t>Player</w:t>
      </w:r>
    </w:p>
    <w:p w14:paraId="7F19CC34" w14:textId="77777777" w:rsidR="00B23CDC" w:rsidRPr="00522AB6" w:rsidRDefault="00B23CDC" w:rsidP="00B23CDC">
      <w:pPr>
        <w:rPr>
          <w:b/>
        </w:rPr>
      </w:pPr>
    </w:p>
    <w:p w14:paraId="1BBBE479" w14:textId="77777777" w:rsidR="00B23CDC" w:rsidRDefault="00B23CDC" w:rsidP="00B23CDC">
      <w:pPr>
        <w:pStyle w:val="ActorsHeading"/>
      </w:pPr>
      <w:bookmarkStart w:id="26" w:name="_Toc316651787"/>
      <w:bookmarkStart w:id="27" w:name="_Toc316652887"/>
      <w:r>
        <w:t>Brief Description</w:t>
      </w:r>
      <w:bookmarkEnd w:id="26"/>
      <w:bookmarkEnd w:id="27"/>
    </w:p>
    <w:p w14:paraId="1238B9EC" w14:textId="77777777" w:rsidR="00B23CDC" w:rsidRDefault="00B23CDC" w:rsidP="00B23CDC">
      <w:pPr>
        <w:jc w:val="both"/>
      </w:pPr>
      <w:r>
        <w:t>This use case is directed at the flow of the actual gameplay, describing each path that may be taken during the course of the game.  This will show every possible situation that the system (gameplay) can be in at any one time.</w:t>
      </w:r>
    </w:p>
    <w:p w14:paraId="25413C8C" w14:textId="77777777" w:rsidR="00B23CDC" w:rsidRDefault="00B23CDC" w:rsidP="00B23CDC">
      <w:pPr>
        <w:jc w:val="both"/>
      </w:pPr>
    </w:p>
    <w:p w14:paraId="52BC87F9" w14:textId="77777777" w:rsidR="00B23CDC" w:rsidRDefault="00B23CDC" w:rsidP="00B23CDC">
      <w:pPr>
        <w:pStyle w:val="ActorsHeading"/>
      </w:pPr>
      <w:bookmarkStart w:id="28" w:name="_Toc316651788"/>
      <w:bookmarkStart w:id="29" w:name="_Toc316652888"/>
      <w:r>
        <w:t>Basic Flow of Events</w:t>
      </w:r>
      <w:bookmarkEnd w:id="28"/>
      <w:bookmarkEnd w:id="29"/>
    </w:p>
    <w:p w14:paraId="25B92F61" w14:textId="77777777" w:rsidR="00B23CDC" w:rsidRPr="00D150C4" w:rsidRDefault="00D150C4" w:rsidP="00B23CDC">
      <w:pPr>
        <w:rPr>
          <w:i/>
        </w:rPr>
      </w:pPr>
      <w:r w:rsidRPr="00D150C4">
        <w:rPr>
          <w:i/>
        </w:rPr>
        <w:t>Use case begins when players joins a new game.</w:t>
      </w:r>
    </w:p>
    <w:p w14:paraId="4C5B607F" w14:textId="77777777" w:rsidR="00D150C4" w:rsidRPr="004B2810" w:rsidRDefault="00D150C4" w:rsidP="00B23C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7B0F76C0" w14:textId="77777777" w:rsidTr="006F4223">
        <w:tc>
          <w:tcPr>
            <w:tcW w:w="1668" w:type="dxa"/>
          </w:tcPr>
          <w:p w14:paraId="6891D42E" w14:textId="77777777" w:rsidR="00B23CDC" w:rsidRPr="000F35AA" w:rsidRDefault="00B23CDC" w:rsidP="006F4223">
            <w:pPr>
              <w:rPr>
                <w:b/>
              </w:rPr>
            </w:pPr>
            <w:r>
              <w:rPr>
                <w:b/>
              </w:rPr>
              <w:t>Player</w:t>
            </w:r>
            <w:r w:rsidRPr="000F35AA">
              <w:rPr>
                <w:b/>
              </w:rPr>
              <w:t>:</w:t>
            </w:r>
          </w:p>
        </w:tc>
        <w:tc>
          <w:tcPr>
            <w:tcW w:w="7574" w:type="dxa"/>
          </w:tcPr>
          <w:p w14:paraId="3D85E611" w14:textId="77777777" w:rsidR="00B23CDC" w:rsidRDefault="00B23CDC" w:rsidP="006F4223">
            <w:r>
              <w:t>Shakes phone to activate Oracle.</w:t>
            </w:r>
          </w:p>
          <w:p w14:paraId="54D7EF98" w14:textId="77777777" w:rsidR="00B23CDC" w:rsidRDefault="00B23CDC" w:rsidP="006F4223"/>
        </w:tc>
      </w:tr>
      <w:tr w:rsidR="00B23CDC" w14:paraId="0A1173EF" w14:textId="77777777" w:rsidTr="006F4223">
        <w:tc>
          <w:tcPr>
            <w:tcW w:w="1668" w:type="dxa"/>
          </w:tcPr>
          <w:p w14:paraId="1B4BB078" w14:textId="77777777" w:rsidR="00B23CDC" w:rsidRPr="000F35AA" w:rsidRDefault="00B23CDC" w:rsidP="006F4223">
            <w:pPr>
              <w:rPr>
                <w:b/>
              </w:rPr>
            </w:pPr>
            <w:r w:rsidRPr="000F35AA">
              <w:rPr>
                <w:b/>
              </w:rPr>
              <w:t>System:</w:t>
            </w:r>
          </w:p>
        </w:tc>
        <w:tc>
          <w:tcPr>
            <w:tcW w:w="7574" w:type="dxa"/>
          </w:tcPr>
          <w:p w14:paraId="41BDA3DD" w14:textId="77777777" w:rsidR="00B23CDC" w:rsidRDefault="00B23CDC" w:rsidP="006F4223">
            <w:r>
              <w:t>Generates number of path nodes to take.</w:t>
            </w:r>
          </w:p>
          <w:p w14:paraId="23443EF0" w14:textId="77777777" w:rsidR="00B23CDC" w:rsidRDefault="00B23CDC" w:rsidP="006F4223">
            <w:r>
              <w:t>Shows possible locations to Player.</w:t>
            </w:r>
          </w:p>
          <w:p w14:paraId="0C2F3503" w14:textId="77777777" w:rsidR="00B23CDC" w:rsidRDefault="00B23CDC" w:rsidP="006F4223"/>
        </w:tc>
      </w:tr>
      <w:tr w:rsidR="00B23CDC" w14:paraId="718002F5" w14:textId="77777777" w:rsidTr="006F4223">
        <w:tc>
          <w:tcPr>
            <w:tcW w:w="1668" w:type="dxa"/>
          </w:tcPr>
          <w:p w14:paraId="5A994202" w14:textId="77777777" w:rsidR="00B23CDC" w:rsidRPr="000F35AA" w:rsidRDefault="00B23CDC" w:rsidP="006F4223">
            <w:pPr>
              <w:rPr>
                <w:b/>
              </w:rPr>
            </w:pPr>
            <w:r>
              <w:rPr>
                <w:b/>
              </w:rPr>
              <w:t>Player</w:t>
            </w:r>
            <w:r w:rsidRPr="000F35AA">
              <w:rPr>
                <w:b/>
              </w:rPr>
              <w:t>:</w:t>
            </w:r>
          </w:p>
        </w:tc>
        <w:tc>
          <w:tcPr>
            <w:tcW w:w="7574" w:type="dxa"/>
          </w:tcPr>
          <w:p w14:paraId="44862AAE" w14:textId="77777777" w:rsidR="00B23CDC" w:rsidRDefault="00B23CDC" w:rsidP="006F4223">
            <w:r>
              <w:t>Arrives at location.</w:t>
            </w:r>
          </w:p>
          <w:p w14:paraId="6A203AE3" w14:textId="77777777" w:rsidR="00B23CDC" w:rsidRDefault="00B23CDC" w:rsidP="006F4223"/>
        </w:tc>
      </w:tr>
      <w:tr w:rsidR="00B23CDC" w14:paraId="7713D8EF" w14:textId="77777777" w:rsidTr="006F4223">
        <w:tc>
          <w:tcPr>
            <w:tcW w:w="1668" w:type="dxa"/>
          </w:tcPr>
          <w:p w14:paraId="56FE71CE" w14:textId="77777777" w:rsidR="00B23CDC" w:rsidRPr="000F35AA" w:rsidRDefault="00B23CDC" w:rsidP="006F4223">
            <w:pPr>
              <w:rPr>
                <w:b/>
              </w:rPr>
            </w:pPr>
            <w:r w:rsidRPr="000F35AA">
              <w:rPr>
                <w:b/>
              </w:rPr>
              <w:t>System:</w:t>
            </w:r>
          </w:p>
        </w:tc>
        <w:tc>
          <w:tcPr>
            <w:tcW w:w="7574" w:type="dxa"/>
          </w:tcPr>
          <w:p w14:paraId="7A60CEF6" w14:textId="77777777" w:rsidR="00B23CDC" w:rsidRDefault="00B23CDC" w:rsidP="006F4223">
            <w:r>
              <w:t xml:space="preserve">Detects location as a ‘no frills’ location, prompts to shake Oracle. </w:t>
            </w:r>
          </w:p>
          <w:p w14:paraId="6EF0BF7B" w14:textId="77777777" w:rsidR="00B23CDC" w:rsidRDefault="00B23CDC" w:rsidP="006F4223">
            <w:pPr>
              <w:rPr>
                <w:b/>
              </w:rPr>
            </w:pPr>
            <w:r w:rsidRPr="0095266D">
              <w:rPr>
                <w:b/>
              </w:rPr>
              <w:t>&lt;A1&gt;</w:t>
            </w:r>
            <w:r>
              <w:rPr>
                <w:b/>
              </w:rPr>
              <w:t xml:space="preserve"> &lt;A2&gt; &lt;A3&gt; &lt;A4&gt;</w:t>
            </w:r>
          </w:p>
          <w:p w14:paraId="24EEC54D" w14:textId="77777777" w:rsidR="00B23CDC" w:rsidRPr="000F35AA" w:rsidRDefault="00B23CDC" w:rsidP="006F4223">
            <w:pPr>
              <w:rPr>
                <w:b/>
              </w:rPr>
            </w:pPr>
          </w:p>
        </w:tc>
      </w:tr>
      <w:tr w:rsidR="00B23CDC" w14:paraId="7D64B7F9" w14:textId="77777777" w:rsidTr="006F4223">
        <w:tc>
          <w:tcPr>
            <w:tcW w:w="1668" w:type="dxa"/>
          </w:tcPr>
          <w:p w14:paraId="4F765158" w14:textId="77777777" w:rsidR="00B23CDC" w:rsidRPr="000F35AA" w:rsidRDefault="00B23CDC" w:rsidP="006F4223">
            <w:pPr>
              <w:rPr>
                <w:b/>
              </w:rPr>
            </w:pPr>
            <w:r>
              <w:rPr>
                <w:b/>
              </w:rPr>
              <w:t>Player</w:t>
            </w:r>
            <w:r w:rsidRPr="000F35AA">
              <w:rPr>
                <w:b/>
              </w:rPr>
              <w:t>:</w:t>
            </w:r>
          </w:p>
        </w:tc>
        <w:tc>
          <w:tcPr>
            <w:tcW w:w="7574" w:type="dxa"/>
          </w:tcPr>
          <w:p w14:paraId="091B7503" w14:textId="77777777" w:rsidR="00B23CDC" w:rsidRDefault="00B23CDC" w:rsidP="006F4223">
            <w:r>
              <w:t>Shakes phone to activate Oracle.</w:t>
            </w:r>
          </w:p>
        </w:tc>
      </w:tr>
    </w:tbl>
    <w:p w14:paraId="1BF2BB07" w14:textId="77777777" w:rsidR="00B23CDC" w:rsidRDefault="00B23CDC" w:rsidP="00B23CDC"/>
    <w:p w14:paraId="49FDC0DA" w14:textId="77777777" w:rsidR="00B23CDC" w:rsidRDefault="00B23CDC" w:rsidP="00B23CDC">
      <w:pPr>
        <w:pStyle w:val="ActorsHeading"/>
      </w:pPr>
      <w:bookmarkStart w:id="30" w:name="_Toc316651789"/>
      <w:bookmarkStart w:id="31" w:name="_Toc316652889"/>
      <w:r>
        <w:t>Alternative Flows</w:t>
      </w:r>
      <w:bookmarkEnd w:id="30"/>
      <w:bookmarkEnd w:id="31"/>
    </w:p>
    <w:p w14:paraId="26DC45B6" w14:textId="77777777" w:rsidR="00B23CDC" w:rsidRDefault="00B23CDC" w:rsidP="00B23CDC">
      <w:pPr>
        <w:pStyle w:val="AlternativeFlow"/>
      </w:pPr>
      <w:bookmarkStart w:id="32" w:name="_Toc316651790"/>
      <w:bookmarkStart w:id="33" w:name="_Toc316652890"/>
      <w:r>
        <w:t>A1 – &lt;Question Location&gt;</w:t>
      </w:r>
      <w:bookmarkEnd w:id="32"/>
      <w:bookmarkEnd w:id="33"/>
    </w:p>
    <w:p w14:paraId="6B6B1AC6" w14:textId="77777777" w:rsidR="00B23CDC" w:rsidRDefault="00B23CDC" w:rsidP="00B23CDC">
      <w:pPr>
        <w:rPr>
          <w:i/>
        </w:rPr>
      </w:pPr>
      <w:r w:rsidRPr="0069170D">
        <w:rPr>
          <w:i/>
        </w:rPr>
        <w:t xml:space="preserve">Arises when </w:t>
      </w:r>
      <w:r>
        <w:rPr>
          <w:i/>
        </w:rPr>
        <w:t>Player</w:t>
      </w:r>
      <w:r w:rsidRPr="0069170D">
        <w:rPr>
          <w:i/>
        </w:rPr>
        <w:t xml:space="preserve"> arrives at a new location</w:t>
      </w:r>
      <w:r>
        <w:rPr>
          <w:i/>
        </w:rPr>
        <w:t>.</w:t>
      </w:r>
    </w:p>
    <w:p w14:paraId="06EF1EF6"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299E6131" w14:textId="77777777" w:rsidTr="006F4223">
        <w:tc>
          <w:tcPr>
            <w:tcW w:w="1668" w:type="dxa"/>
          </w:tcPr>
          <w:p w14:paraId="1E836EC1" w14:textId="77777777" w:rsidR="00B23CDC" w:rsidRPr="000F35AA" w:rsidRDefault="00B23CDC" w:rsidP="006F4223">
            <w:pPr>
              <w:rPr>
                <w:b/>
              </w:rPr>
            </w:pPr>
            <w:r w:rsidRPr="000F35AA">
              <w:rPr>
                <w:b/>
              </w:rPr>
              <w:t>System:</w:t>
            </w:r>
          </w:p>
        </w:tc>
        <w:tc>
          <w:tcPr>
            <w:tcW w:w="7574" w:type="dxa"/>
          </w:tcPr>
          <w:p w14:paraId="333C9C1C" w14:textId="77777777" w:rsidR="00B23CDC" w:rsidRDefault="00B23CDC" w:rsidP="006F4223">
            <w:r>
              <w:t>Detects location as a ‘question’ location.</w:t>
            </w:r>
          </w:p>
          <w:p w14:paraId="373DA847" w14:textId="77777777" w:rsidR="00B23CDC" w:rsidRDefault="00B23CDC" w:rsidP="006F4223">
            <w:r>
              <w:t>Provides Player with question.</w:t>
            </w:r>
          </w:p>
          <w:p w14:paraId="536D77EB" w14:textId="77777777" w:rsidR="00B23CDC" w:rsidRDefault="00B23CDC" w:rsidP="006F4223"/>
        </w:tc>
      </w:tr>
      <w:tr w:rsidR="00B23CDC" w14:paraId="3CE5D01A" w14:textId="77777777" w:rsidTr="006F4223">
        <w:tc>
          <w:tcPr>
            <w:tcW w:w="1668" w:type="dxa"/>
          </w:tcPr>
          <w:p w14:paraId="3C036114" w14:textId="77777777" w:rsidR="00B23CDC" w:rsidRPr="000F35AA" w:rsidRDefault="00B23CDC" w:rsidP="006F4223">
            <w:pPr>
              <w:rPr>
                <w:b/>
              </w:rPr>
            </w:pPr>
            <w:r>
              <w:rPr>
                <w:b/>
              </w:rPr>
              <w:t>Player</w:t>
            </w:r>
            <w:r w:rsidRPr="000F35AA">
              <w:rPr>
                <w:b/>
              </w:rPr>
              <w:t>:</w:t>
            </w:r>
          </w:p>
        </w:tc>
        <w:tc>
          <w:tcPr>
            <w:tcW w:w="7574" w:type="dxa"/>
          </w:tcPr>
          <w:p w14:paraId="68B012A8" w14:textId="77777777" w:rsidR="00B23CDC" w:rsidRDefault="00B23CDC" w:rsidP="006F4223">
            <w:pPr>
              <w:rPr>
                <w:b/>
              </w:rPr>
            </w:pPr>
            <w:r>
              <w:t xml:space="preserve">Answers question correctly. </w:t>
            </w:r>
            <w:r w:rsidRPr="0095266D">
              <w:rPr>
                <w:b/>
              </w:rPr>
              <w:t>&lt;A1.1&gt; &lt;A1.2&gt;</w:t>
            </w:r>
          </w:p>
          <w:p w14:paraId="45C8A16E" w14:textId="77777777" w:rsidR="00B23CDC" w:rsidRDefault="00B23CDC" w:rsidP="006F4223"/>
        </w:tc>
      </w:tr>
      <w:tr w:rsidR="00B23CDC" w14:paraId="594799C7" w14:textId="77777777" w:rsidTr="006F4223">
        <w:tc>
          <w:tcPr>
            <w:tcW w:w="1668" w:type="dxa"/>
          </w:tcPr>
          <w:p w14:paraId="576D58CD" w14:textId="77777777" w:rsidR="00B23CDC" w:rsidRPr="000F35AA" w:rsidRDefault="00B23CDC" w:rsidP="006F4223">
            <w:pPr>
              <w:rPr>
                <w:b/>
              </w:rPr>
            </w:pPr>
            <w:r w:rsidRPr="000F35AA">
              <w:rPr>
                <w:b/>
              </w:rPr>
              <w:t>System:</w:t>
            </w:r>
          </w:p>
        </w:tc>
        <w:tc>
          <w:tcPr>
            <w:tcW w:w="7574" w:type="dxa"/>
          </w:tcPr>
          <w:p w14:paraId="18F484C5" w14:textId="77777777" w:rsidR="00B23CDC" w:rsidRDefault="00B23CDC" w:rsidP="006F4223">
            <w:r>
              <w:t>Prompts Player to shake Oracle to progress to a new location.</w:t>
            </w:r>
          </w:p>
          <w:p w14:paraId="77963A4D" w14:textId="77777777" w:rsidR="00B23CDC" w:rsidRDefault="00B23CDC" w:rsidP="006F4223"/>
        </w:tc>
      </w:tr>
      <w:tr w:rsidR="00B23CDC" w14:paraId="6069D3E1" w14:textId="77777777" w:rsidTr="006F4223">
        <w:tc>
          <w:tcPr>
            <w:tcW w:w="1668" w:type="dxa"/>
          </w:tcPr>
          <w:p w14:paraId="2AE3403C" w14:textId="77777777" w:rsidR="00B23CDC" w:rsidRPr="000F35AA" w:rsidRDefault="00B23CDC" w:rsidP="006F4223">
            <w:pPr>
              <w:rPr>
                <w:b/>
              </w:rPr>
            </w:pPr>
            <w:r>
              <w:rPr>
                <w:b/>
              </w:rPr>
              <w:t>Player</w:t>
            </w:r>
            <w:r w:rsidRPr="000F35AA">
              <w:rPr>
                <w:b/>
              </w:rPr>
              <w:t>:</w:t>
            </w:r>
          </w:p>
        </w:tc>
        <w:tc>
          <w:tcPr>
            <w:tcW w:w="7574" w:type="dxa"/>
          </w:tcPr>
          <w:p w14:paraId="6B240893" w14:textId="77777777" w:rsidR="00B23CDC" w:rsidRDefault="00B23CDC" w:rsidP="006F4223">
            <w:r>
              <w:t>Shakes phone to activate Oracle.</w:t>
            </w:r>
          </w:p>
        </w:tc>
      </w:tr>
    </w:tbl>
    <w:p w14:paraId="56F24EE8" w14:textId="77777777" w:rsidR="00B23CDC" w:rsidRDefault="00B23CDC" w:rsidP="00B23CDC"/>
    <w:p w14:paraId="28C9F0E6" w14:textId="77777777" w:rsidR="00B23CDC" w:rsidRDefault="00B23CDC" w:rsidP="00B23CDC">
      <w:pPr>
        <w:rPr>
          <w:rFonts w:asciiTheme="majorHAnsi" w:eastAsiaTheme="majorEastAsia" w:hAnsiTheme="majorHAnsi" w:cstheme="majorBidi"/>
          <w:b/>
          <w:bCs/>
          <w:color w:val="4F81BD" w:themeColor="accent1"/>
          <w:sz w:val="26"/>
          <w:szCs w:val="26"/>
        </w:rPr>
      </w:pPr>
      <w:r>
        <w:br w:type="page"/>
      </w:r>
    </w:p>
    <w:p w14:paraId="662B807E" w14:textId="77777777" w:rsidR="00B23CDC" w:rsidRPr="00B23CDC" w:rsidRDefault="00B23CDC" w:rsidP="00B23CDC">
      <w:pPr>
        <w:pStyle w:val="Heading2"/>
        <w:rPr>
          <w:sz w:val="24"/>
          <w:szCs w:val="24"/>
        </w:rPr>
      </w:pPr>
      <w:bookmarkStart w:id="34" w:name="_Toc316651791"/>
      <w:bookmarkStart w:id="35" w:name="_Toc316652891"/>
      <w:r w:rsidRPr="00B23CDC">
        <w:rPr>
          <w:sz w:val="24"/>
          <w:szCs w:val="24"/>
        </w:rPr>
        <w:lastRenderedPageBreak/>
        <w:t xml:space="preserve">A1.1 – </w:t>
      </w:r>
      <w:r>
        <w:rPr>
          <w:sz w:val="24"/>
          <w:szCs w:val="24"/>
        </w:rPr>
        <w:t>&lt;</w:t>
      </w:r>
      <w:r w:rsidRPr="00CC5F4F">
        <w:rPr>
          <w:iCs w:val="0"/>
          <w:sz w:val="24"/>
          <w:szCs w:val="24"/>
        </w:rPr>
        <w:t>Incorrect</w:t>
      </w:r>
      <w:r w:rsidRPr="00B23CDC">
        <w:rPr>
          <w:sz w:val="24"/>
          <w:szCs w:val="24"/>
        </w:rPr>
        <w:t xml:space="preserve"> Answer</w:t>
      </w:r>
      <w:r>
        <w:rPr>
          <w:sz w:val="24"/>
          <w:szCs w:val="24"/>
        </w:rPr>
        <w:t>&gt;</w:t>
      </w:r>
      <w:bookmarkEnd w:id="34"/>
      <w:bookmarkEnd w:id="35"/>
    </w:p>
    <w:p w14:paraId="2DED52EB" w14:textId="77777777" w:rsidR="00B23CDC" w:rsidRDefault="00B23CDC" w:rsidP="00B23CDC">
      <w:pPr>
        <w:rPr>
          <w:i/>
        </w:rPr>
      </w:pPr>
      <w:r w:rsidRPr="0069170D">
        <w:rPr>
          <w:i/>
        </w:rPr>
        <w:t xml:space="preserve">Arises when </w:t>
      </w:r>
      <w:r>
        <w:rPr>
          <w:i/>
        </w:rPr>
        <w:t>Player</w:t>
      </w:r>
      <w:r w:rsidRPr="0069170D">
        <w:rPr>
          <w:i/>
        </w:rPr>
        <w:t xml:space="preserve"> incorrectly answers a question</w:t>
      </w:r>
      <w:r>
        <w:rPr>
          <w:i/>
        </w:rPr>
        <w:t>.</w:t>
      </w:r>
    </w:p>
    <w:p w14:paraId="0492BF7E"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14:paraId="6FB4B941" w14:textId="77777777" w:rsidTr="006F4223">
        <w:tc>
          <w:tcPr>
            <w:tcW w:w="1668" w:type="dxa"/>
          </w:tcPr>
          <w:p w14:paraId="0CC8E825" w14:textId="77777777" w:rsidR="00B23CDC" w:rsidRPr="000F35AA" w:rsidRDefault="00B23CDC" w:rsidP="006F4223">
            <w:pPr>
              <w:rPr>
                <w:b/>
              </w:rPr>
            </w:pPr>
            <w:r>
              <w:rPr>
                <w:b/>
              </w:rPr>
              <w:t>Player</w:t>
            </w:r>
            <w:r w:rsidRPr="000F35AA">
              <w:rPr>
                <w:b/>
              </w:rPr>
              <w:t>:</w:t>
            </w:r>
          </w:p>
        </w:tc>
        <w:tc>
          <w:tcPr>
            <w:tcW w:w="7574" w:type="dxa"/>
          </w:tcPr>
          <w:p w14:paraId="127E7CBB" w14:textId="77777777" w:rsidR="00B23CDC" w:rsidRDefault="00B23CDC" w:rsidP="006F4223">
            <w:r>
              <w:t>Answers question incorrectly.</w:t>
            </w:r>
          </w:p>
          <w:p w14:paraId="1983C8A2" w14:textId="77777777" w:rsidR="00B23CDC" w:rsidRDefault="00B23CDC" w:rsidP="006F4223"/>
        </w:tc>
      </w:tr>
      <w:tr w:rsidR="00B23CDC" w14:paraId="40DE2744" w14:textId="77777777" w:rsidTr="006F4223">
        <w:tc>
          <w:tcPr>
            <w:tcW w:w="1668" w:type="dxa"/>
          </w:tcPr>
          <w:p w14:paraId="0333DA9E" w14:textId="77777777" w:rsidR="00B23CDC" w:rsidRPr="000F35AA" w:rsidRDefault="00B23CDC" w:rsidP="006F4223">
            <w:pPr>
              <w:rPr>
                <w:b/>
              </w:rPr>
            </w:pPr>
            <w:r w:rsidRPr="000F35AA">
              <w:rPr>
                <w:b/>
              </w:rPr>
              <w:t>System:</w:t>
            </w:r>
          </w:p>
        </w:tc>
        <w:tc>
          <w:tcPr>
            <w:tcW w:w="7574" w:type="dxa"/>
          </w:tcPr>
          <w:p w14:paraId="7756975E" w14:textId="77777777" w:rsidR="00B23CDC" w:rsidRDefault="00B23CDC" w:rsidP="006F4223">
            <w:r>
              <w:t>Decrements Player health by 10%.</w:t>
            </w:r>
          </w:p>
          <w:p w14:paraId="4FF9E54A" w14:textId="77777777" w:rsidR="00B23CDC" w:rsidRDefault="00B23CDC" w:rsidP="006F4223">
            <w:r>
              <w:t xml:space="preserve">Prompts Player to answer again, or answer new question. </w:t>
            </w:r>
            <w:r w:rsidRPr="0095266D">
              <w:rPr>
                <w:b/>
              </w:rPr>
              <w:t>&lt;A1.1.1&gt;</w:t>
            </w:r>
          </w:p>
        </w:tc>
      </w:tr>
      <w:tr w:rsidR="00B23CDC" w14:paraId="4B5D870A" w14:textId="77777777" w:rsidTr="006F4223">
        <w:tc>
          <w:tcPr>
            <w:tcW w:w="1668" w:type="dxa"/>
          </w:tcPr>
          <w:p w14:paraId="25953E50" w14:textId="77777777" w:rsidR="00B23CDC" w:rsidRPr="000F35AA" w:rsidRDefault="00B23CDC" w:rsidP="006F4223">
            <w:pPr>
              <w:rPr>
                <w:b/>
              </w:rPr>
            </w:pPr>
            <w:r>
              <w:rPr>
                <w:b/>
              </w:rPr>
              <w:t>Player</w:t>
            </w:r>
            <w:r w:rsidRPr="000F35AA">
              <w:rPr>
                <w:b/>
              </w:rPr>
              <w:t>:</w:t>
            </w:r>
          </w:p>
        </w:tc>
        <w:tc>
          <w:tcPr>
            <w:tcW w:w="7574" w:type="dxa"/>
          </w:tcPr>
          <w:p w14:paraId="69843809" w14:textId="77777777" w:rsidR="00B23CDC" w:rsidRDefault="00B23CDC" w:rsidP="006F4223">
            <w:r>
              <w:t>Answers question correctly.</w:t>
            </w:r>
          </w:p>
          <w:p w14:paraId="10669B39" w14:textId="77777777" w:rsidR="00B23CDC" w:rsidRDefault="00B23CDC" w:rsidP="006F4223"/>
        </w:tc>
      </w:tr>
      <w:tr w:rsidR="00B23CDC" w14:paraId="515D7ED0" w14:textId="77777777" w:rsidTr="006F4223">
        <w:tc>
          <w:tcPr>
            <w:tcW w:w="1668" w:type="dxa"/>
          </w:tcPr>
          <w:p w14:paraId="5E126059" w14:textId="77777777" w:rsidR="00B23CDC" w:rsidRPr="000F35AA" w:rsidRDefault="00B23CDC" w:rsidP="006F4223">
            <w:pPr>
              <w:rPr>
                <w:b/>
              </w:rPr>
            </w:pPr>
            <w:r w:rsidRPr="000F35AA">
              <w:rPr>
                <w:b/>
              </w:rPr>
              <w:t>System:</w:t>
            </w:r>
          </w:p>
        </w:tc>
        <w:tc>
          <w:tcPr>
            <w:tcW w:w="7574" w:type="dxa"/>
          </w:tcPr>
          <w:p w14:paraId="02072EBF" w14:textId="77777777" w:rsidR="00B23CDC" w:rsidRDefault="00B23CDC" w:rsidP="006F4223">
            <w:r>
              <w:t>Prompts Player to shake Oracle to progress to a new location.</w:t>
            </w:r>
          </w:p>
          <w:p w14:paraId="689904E4" w14:textId="77777777" w:rsidR="00B23CDC" w:rsidRDefault="00B23CDC" w:rsidP="006F4223"/>
        </w:tc>
      </w:tr>
      <w:tr w:rsidR="00B23CDC" w14:paraId="3919DC00" w14:textId="77777777" w:rsidTr="006F4223">
        <w:tc>
          <w:tcPr>
            <w:tcW w:w="1668" w:type="dxa"/>
          </w:tcPr>
          <w:p w14:paraId="0AD6D632" w14:textId="77777777" w:rsidR="00B23CDC" w:rsidRPr="000F35AA" w:rsidRDefault="00B23CDC" w:rsidP="006F4223">
            <w:pPr>
              <w:rPr>
                <w:b/>
              </w:rPr>
            </w:pPr>
            <w:r>
              <w:rPr>
                <w:b/>
              </w:rPr>
              <w:t>Player</w:t>
            </w:r>
            <w:r w:rsidRPr="000F35AA">
              <w:rPr>
                <w:b/>
              </w:rPr>
              <w:t>:</w:t>
            </w:r>
          </w:p>
        </w:tc>
        <w:tc>
          <w:tcPr>
            <w:tcW w:w="7574" w:type="dxa"/>
          </w:tcPr>
          <w:p w14:paraId="6EE3ED77" w14:textId="77777777" w:rsidR="00B23CDC" w:rsidRDefault="00B23CDC" w:rsidP="006F4223">
            <w:r>
              <w:t>Shakes phone to activate Oracle.</w:t>
            </w:r>
          </w:p>
        </w:tc>
      </w:tr>
    </w:tbl>
    <w:p w14:paraId="3019C9E3" w14:textId="77777777" w:rsidR="00B23CDC" w:rsidRDefault="00B23CDC" w:rsidP="00B23CDC"/>
    <w:p w14:paraId="6862D3CB" w14:textId="77777777" w:rsidR="002B1CFA" w:rsidRDefault="002B1CFA" w:rsidP="00B23CDC"/>
    <w:p w14:paraId="3263F3C8" w14:textId="77777777" w:rsidR="00B23CDC" w:rsidRPr="00B23CDC" w:rsidRDefault="00B23CDC" w:rsidP="00B23CDC">
      <w:pPr>
        <w:pStyle w:val="Heading2"/>
        <w:rPr>
          <w:sz w:val="24"/>
          <w:szCs w:val="24"/>
        </w:rPr>
      </w:pPr>
      <w:bookmarkStart w:id="36" w:name="_Toc316651792"/>
      <w:bookmarkStart w:id="37" w:name="_Toc316652892"/>
      <w:r w:rsidRPr="00B23CDC">
        <w:rPr>
          <w:sz w:val="24"/>
          <w:szCs w:val="24"/>
        </w:rPr>
        <w:t xml:space="preserve">A1.1.1 – </w:t>
      </w:r>
      <w:r>
        <w:rPr>
          <w:sz w:val="24"/>
          <w:szCs w:val="24"/>
        </w:rPr>
        <w:t>&lt;</w:t>
      </w:r>
      <w:r w:rsidRPr="00B23CDC">
        <w:rPr>
          <w:sz w:val="24"/>
          <w:szCs w:val="24"/>
        </w:rPr>
        <w:t>Low Health</w:t>
      </w:r>
      <w:r>
        <w:rPr>
          <w:sz w:val="24"/>
          <w:szCs w:val="24"/>
        </w:rPr>
        <w:t>&gt;</w:t>
      </w:r>
      <w:bookmarkEnd w:id="36"/>
      <w:bookmarkEnd w:id="37"/>
    </w:p>
    <w:p w14:paraId="3F8BFBC0" w14:textId="77777777" w:rsidR="00B23CDC" w:rsidRDefault="00B23CDC" w:rsidP="00B23CDC">
      <w:pPr>
        <w:rPr>
          <w:i/>
        </w:rPr>
      </w:pPr>
      <w:r>
        <w:rPr>
          <w:i/>
        </w:rPr>
        <w:t>Arises when Player’s health drops below 15% during the course of the game.</w:t>
      </w:r>
    </w:p>
    <w:p w14:paraId="7845C226"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9"/>
        <w:gridCol w:w="6939"/>
      </w:tblGrid>
      <w:tr w:rsidR="00B23CDC" w14:paraId="4905B867" w14:textId="77777777" w:rsidTr="006F4223">
        <w:tc>
          <w:tcPr>
            <w:tcW w:w="1668" w:type="dxa"/>
          </w:tcPr>
          <w:p w14:paraId="27361DFF" w14:textId="77777777" w:rsidR="00B23CDC" w:rsidRPr="000F35AA" w:rsidRDefault="00B23CDC" w:rsidP="006F4223">
            <w:pPr>
              <w:rPr>
                <w:b/>
              </w:rPr>
            </w:pPr>
            <w:r w:rsidRPr="000F35AA">
              <w:rPr>
                <w:b/>
              </w:rPr>
              <w:t>System:</w:t>
            </w:r>
          </w:p>
        </w:tc>
        <w:tc>
          <w:tcPr>
            <w:tcW w:w="7574" w:type="dxa"/>
          </w:tcPr>
          <w:p w14:paraId="62299295" w14:textId="77777777" w:rsidR="00B23CDC" w:rsidRDefault="00B23CDC" w:rsidP="006F4223">
            <w:r>
              <w:t>Detects Player health is below 15%.</w:t>
            </w:r>
          </w:p>
          <w:p w14:paraId="6FE93AE3" w14:textId="77777777" w:rsidR="00B23CDC" w:rsidRDefault="00B23CDC" w:rsidP="006F4223">
            <w:r>
              <w:t>Prompts Player to return to a ‘regeneration’ location.</w:t>
            </w:r>
          </w:p>
          <w:p w14:paraId="618511B8" w14:textId="77777777" w:rsidR="00B23CDC" w:rsidRDefault="00B23CDC" w:rsidP="006F4223"/>
        </w:tc>
      </w:tr>
      <w:tr w:rsidR="00B23CDC" w14:paraId="11B7FCCE" w14:textId="77777777" w:rsidTr="006F4223">
        <w:tc>
          <w:tcPr>
            <w:tcW w:w="1668" w:type="dxa"/>
          </w:tcPr>
          <w:p w14:paraId="7B802B38" w14:textId="77777777" w:rsidR="00B23CDC" w:rsidRPr="000F35AA" w:rsidRDefault="00B23CDC" w:rsidP="006F4223">
            <w:pPr>
              <w:rPr>
                <w:b/>
              </w:rPr>
            </w:pPr>
            <w:r>
              <w:rPr>
                <w:b/>
              </w:rPr>
              <w:t>Player</w:t>
            </w:r>
            <w:r w:rsidRPr="000F35AA">
              <w:rPr>
                <w:b/>
              </w:rPr>
              <w:t>:</w:t>
            </w:r>
          </w:p>
        </w:tc>
        <w:tc>
          <w:tcPr>
            <w:tcW w:w="7574" w:type="dxa"/>
          </w:tcPr>
          <w:p w14:paraId="7F070172" w14:textId="77777777" w:rsidR="00B23CDC" w:rsidRDefault="00B23CDC" w:rsidP="006F4223">
            <w:r>
              <w:t>Returns to ‘regeneration’ location.</w:t>
            </w:r>
          </w:p>
          <w:p w14:paraId="4ACF673A" w14:textId="77777777" w:rsidR="00B23CDC" w:rsidRDefault="00B23CDC" w:rsidP="006F4223"/>
        </w:tc>
      </w:tr>
      <w:tr w:rsidR="00B23CDC" w14:paraId="2F5FC51B" w14:textId="77777777" w:rsidTr="006F4223">
        <w:tc>
          <w:tcPr>
            <w:tcW w:w="1668" w:type="dxa"/>
          </w:tcPr>
          <w:p w14:paraId="5A6A316B" w14:textId="77777777" w:rsidR="00B23CDC" w:rsidRPr="000F35AA" w:rsidRDefault="00B23CDC" w:rsidP="006F4223">
            <w:pPr>
              <w:rPr>
                <w:b/>
              </w:rPr>
            </w:pPr>
            <w:r w:rsidRPr="000F35AA">
              <w:rPr>
                <w:b/>
              </w:rPr>
              <w:t>System:</w:t>
            </w:r>
          </w:p>
        </w:tc>
        <w:tc>
          <w:tcPr>
            <w:tcW w:w="7574" w:type="dxa"/>
          </w:tcPr>
          <w:p w14:paraId="36F6B3C2" w14:textId="77777777" w:rsidR="00B23CDC" w:rsidRDefault="00B23CDC" w:rsidP="006F4223">
            <w:r>
              <w:t>Resets Player health to 100%.</w:t>
            </w:r>
          </w:p>
          <w:p w14:paraId="315AE3CF" w14:textId="77777777" w:rsidR="00B23CDC" w:rsidRDefault="00B23CDC" w:rsidP="006F4223">
            <w:r>
              <w:t>Prompts Player to shake Oracle to progress to a new location.</w:t>
            </w:r>
          </w:p>
          <w:p w14:paraId="06E236DF" w14:textId="77777777" w:rsidR="00B23CDC" w:rsidRDefault="00B23CDC" w:rsidP="006F4223"/>
        </w:tc>
      </w:tr>
      <w:tr w:rsidR="00B23CDC" w14:paraId="409C995C" w14:textId="77777777" w:rsidTr="006F4223">
        <w:tc>
          <w:tcPr>
            <w:tcW w:w="1668" w:type="dxa"/>
          </w:tcPr>
          <w:p w14:paraId="08196A37" w14:textId="77777777" w:rsidR="00B23CDC" w:rsidRPr="000F35AA" w:rsidRDefault="00B23CDC" w:rsidP="006F4223">
            <w:pPr>
              <w:rPr>
                <w:b/>
              </w:rPr>
            </w:pPr>
            <w:r>
              <w:rPr>
                <w:b/>
              </w:rPr>
              <w:t>Player</w:t>
            </w:r>
            <w:r w:rsidRPr="000F35AA">
              <w:rPr>
                <w:b/>
              </w:rPr>
              <w:t>:</w:t>
            </w:r>
          </w:p>
        </w:tc>
        <w:tc>
          <w:tcPr>
            <w:tcW w:w="7574" w:type="dxa"/>
          </w:tcPr>
          <w:p w14:paraId="520C6572" w14:textId="77777777" w:rsidR="00B23CDC" w:rsidRDefault="00B23CDC" w:rsidP="006F4223">
            <w:r>
              <w:t>Shakes phone to activate Oracle.</w:t>
            </w:r>
          </w:p>
        </w:tc>
      </w:tr>
    </w:tbl>
    <w:p w14:paraId="52B43B2F" w14:textId="77777777" w:rsidR="00B23CDC" w:rsidRDefault="00B23CDC" w:rsidP="00B23CDC"/>
    <w:p w14:paraId="674F4EF7" w14:textId="77777777" w:rsidR="002B1CFA" w:rsidRDefault="002B1CFA" w:rsidP="00B23CDC"/>
    <w:p w14:paraId="68955237" w14:textId="77777777" w:rsidR="00B23CDC" w:rsidRPr="00B23CDC" w:rsidRDefault="00B23CDC" w:rsidP="00B23CDC">
      <w:pPr>
        <w:pStyle w:val="Heading2"/>
        <w:rPr>
          <w:sz w:val="24"/>
          <w:szCs w:val="24"/>
        </w:rPr>
      </w:pPr>
      <w:bookmarkStart w:id="38" w:name="_Toc316651793"/>
      <w:bookmarkStart w:id="39" w:name="_Toc316652893"/>
      <w:r w:rsidRPr="00B23CDC">
        <w:rPr>
          <w:sz w:val="24"/>
          <w:szCs w:val="24"/>
        </w:rPr>
        <w:t xml:space="preserve">A1.2 – </w:t>
      </w:r>
      <w:r>
        <w:rPr>
          <w:sz w:val="24"/>
          <w:szCs w:val="24"/>
        </w:rPr>
        <w:t>&lt;</w:t>
      </w:r>
      <w:r w:rsidRPr="00B23CDC">
        <w:rPr>
          <w:sz w:val="24"/>
          <w:szCs w:val="24"/>
        </w:rPr>
        <w:t>Trading Health</w:t>
      </w:r>
      <w:r>
        <w:rPr>
          <w:sz w:val="24"/>
          <w:szCs w:val="24"/>
        </w:rPr>
        <w:t>&gt;</w:t>
      </w:r>
      <w:bookmarkEnd w:id="38"/>
      <w:bookmarkEnd w:id="39"/>
    </w:p>
    <w:p w14:paraId="437FE4D1" w14:textId="77777777" w:rsidR="00B23CDC" w:rsidRDefault="00B23CDC" w:rsidP="00B23CDC">
      <w:pPr>
        <w:rPr>
          <w:i/>
        </w:rPr>
      </w:pPr>
      <w:r>
        <w:rPr>
          <w:i/>
        </w:rPr>
        <w:t>Arises when Player decides to exchange health for a new question.</w:t>
      </w:r>
    </w:p>
    <w:p w14:paraId="1C7A01CA"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14:paraId="634CB0AD" w14:textId="77777777" w:rsidTr="006F4223">
        <w:tc>
          <w:tcPr>
            <w:tcW w:w="1668" w:type="dxa"/>
          </w:tcPr>
          <w:p w14:paraId="0FA37063" w14:textId="77777777" w:rsidR="00B23CDC" w:rsidRPr="000F35AA" w:rsidRDefault="00B23CDC" w:rsidP="006F4223">
            <w:pPr>
              <w:rPr>
                <w:b/>
              </w:rPr>
            </w:pPr>
            <w:r>
              <w:rPr>
                <w:b/>
              </w:rPr>
              <w:t>Player</w:t>
            </w:r>
            <w:r w:rsidRPr="000F35AA">
              <w:rPr>
                <w:b/>
              </w:rPr>
              <w:t>:</w:t>
            </w:r>
          </w:p>
        </w:tc>
        <w:tc>
          <w:tcPr>
            <w:tcW w:w="7574" w:type="dxa"/>
          </w:tcPr>
          <w:p w14:paraId="0C1B3CD1" w14:textId="77777777" w:rsidR="00B23CDC" w:rsidRDefault="00B23CDC" w:rsidP="006F4223">
            <w:r>
              <w:t>Trades health for new question.</w:t>
            </w:r>
          </w:p>
          <w:p w14:paraId="0BF8CFE8" w14:textId="77777777" w:rsidR="00B23CDC" w:rsidRDefault="00B23CDC" w:rsidP="006F4223"/>
        </w:tc>
      </w:tr>
      <w:tr w:rsidR="00B23CDC" w14:paraId="42272837" w14:textId="77777777" w:rsidTr="006F4223">
        <w:tc>
          <w:tcPr>
            <w:tcW w:w="1668" w:type="dxa"/>
          </w:tcPr>
          <w:p w14:paraId="1022BBEF" w14:textId="77777777" w:rsidR="00B23CDC" w:rsidRPr="000F35AA" w:rsidRDefault="00B23CDC" w:rsidP="006F4223">
            <w:pPr>
              <w:rPr>
                <w:b/>
              </w:rPr>
            </w:pPr>
            <w:r w:rsidRPr="000F35AA">
              <w:rPr>
                <w:b/>
              </w:rPr>
              <w:t>System:</w:t>
            </w:r>
          </w:p>
        </w:tc>
        <w:tc>
          <w:tcPr>
            <w:tcW w:w="7574" w:type="dxa"/>
          </w:tcPr>
          <w:p w14:paraId="1F90868F" w14:textId="77777777" w:rsidR="00B23CDC" w:rsidRDefault="00B23CDC" w:rsidP="006F4223">
            <w:r>
              <w:t>Decrements Player health by 5% if total health does not drop below 15%.</w:t>
            </w:r>
          </w:p>
          <w:p w14:paraId="0686E169" w14:textId="77777777" w:rsidR="00B23CDC" w:rsidRDefault="00B23CDC" w:rsidP="006F4223">
            <w:r>
              <w:t>Provides Player with new question.</w:t>
            </w:r>
          </w:p>
          <w:p w14:paraId="7F823B3A" w14:textId="77777777" w:rsidR="00B23CDC" w:rsidRDefault="00B23CDC" w:rsidP="006F4223"/>
        </w:tc>
      </w:tr>
      <w:tr w:rsidR="00B23CDC" w14:paraId="5DE74F29" w14:textId="77777777" w:rsidTr="006F4223">
        <w:tc>
          <w:tcPr>
            <w:tcW w:w="1668" w:type="dxa"/>
          </w:tcPr>
          <w:p w14:paraId="733EA177" w14:textId="77777777" w:rsidR="00B23CDC" w:rsidRPr="000F35AA" w:rsidRDefault="00B23CDC" w:rsidP="006F4223">
            <w:pPr>
              <w:rPr>
                <w:b/>
              </w:rPr>
            </w:pPr>
            <w:r>
              <w:rPr>
                <w:b/>
              </w:rPr>
              <w:t>Player</w:t>
            </w:r>
            <w:r w:rsidRPr="000F35AA">
              <w:rPr>
                <w:b/>
              </w:rPr>
              <w:t>:</w:t>
            </w:r>
          </w:p>
        </w:tc>
        <w:tc>
          <w:tcPr>
            <w:tcW w:w="7574" w:type="dxa"/>
          </w:tcPr>
          <w:p w14:paraId="44C54A1E" w14:textId="77777777" w:rsidR="00B23CDC" w:rsidRDefault="00B23CDC" w:rsidP="006F4223">
            <w:pPr>
              <w:rPr>
                <w:b/>
              </w:rPr>
            </w:pPr>
            <w:r>
              <w:t xml:space="preserve">Answers question correctly. </w:t>
            </w:r>
            <w:r w:rsidRPr="0095266D">
              <w:rPr>
                <w:b/>
              </w:rPr>
              <w:t>&lt;A1.1&gt;</w:t>
            </w:r>
          </w:p>
          <w:p w14:paraId="5FB92C5A" w14:textId="77777777" w:rsidR="00B23CDC" w:rsidRDefault="00B23CDC" w:rsidP="006F4223"/>
        </w:tc>
      </w:tr>
      <w:tr w:rsidR="00B23CDC" w14:paraId="1FBDF3F1" w14:textId="77777777" w:rsidTr="006F4223">
        <w:tc>
          <w:tcPr>
            <w:tcW w:w="1668" w:type="dxa"/>
          </w:tcPr>
          <w:p w14:paraId="0DD4C944" w14:textId="77777777" w:rsidR="00B23CDC" w:rsidRPr="000F35AA" w:rsidRDefault="00B23CDC" w:rsidP="006F4223">
            <w:pPr>
              <w:rPr>
                <w:b/>
              </w:rPr>
            </w:pPr>
            <w:r w:rsidRPr="000F35AA">
              <w:rPr>
                <w:b/>
              </w:rPr>
              <w:t>System:</w:t>
            </w:r>
          </w:p>
        </w:tc>
        <w:tc>
          <w:tcPr>
            <w:tcW w:w="7574" w:type="dxa"/>
          </w:tcPr>
          <w:p w14:paraId="3739E25C" w14:textId="77777777" w:rsidR="00B23CDC" w:rsidRDefault="00B23CDC" w:rsidP="006F4223">
            <w:r>
              <w:t>Prompts Player to shake Oracle to progress to a new location.</w:t>
            </w:r>
          </w:p>
          <w:p w14:paraId="42ADC727" w14:textId="77777777" w:rsidR="00B23CDC" w:rsidRDefault="00B23CDC" w:rsidP="006F4223"/>
        </w:tc>
      </w:tr>
      <w:tr w:rsidR="00B23CDC" w14:paraId="7420D41A" w14:textId="77777777" w:rsidTr="006F4223">
        <w:tc>
          <w:tcPr>
            <w:tcW w:w="1668" w:type="dxa"/>
          </w:tcPr>
          <w:p w14:paraId="5544370C" w14:textId="77777777" w:rsidR="00B23CDC" w:rsidRPr="000F35AA" w:rsidRDefault="00B23CDC" w:rsidP="006F4223">
            <w:pPr>
              <w:rPr>
                <w:b/>
              </w:rPr>
            </w:pPr>
            <w:r>
              <w:rPr>
                <w:b/>
              </w:rPr>
              <w:t>Player</w:t>
            </w:r>
            <w:r w:rsidRPr="000F35AA">
              <w:rPr>
                <w:b/>
              </w:rPr>
              <w:t>:</w:t>
            </w:r>
          </w:p>
        </w:tc>
        <w:tc>
          <w:tcPr>
            <w:tcW w:w="7574" w:type="dxa"/>
          </w:tcPr>
          <w:p w14:paraId="3500A0AD" w14:textId="77777777" w:rsidR="00B23CDC" w:rsidRDefault="00B23CDC" w:rsidP="006F4223">
            <w:r>
              <w:t>Shakes phone to activate Oracle.</w:t>
            </w:r>
          </w:p>
        </w:tc>
      </w:tr>
    </w:tbl>
    <w:p w14:paraId="2A75DFAF" w14:textId="77777777" w:rsidR="00B23CDC" w:rsidRDefault="00B23CDC" w:rsidP="00B23CDC"/>
    <w:p w14:paraId="07130855" w14:textId="77777777" w:rsidR="00B23CDC" w:rsidRDefault="00B23CDC" w:rsidP="00B23CDC">
      <w:pPr>
        <w:rPr>
          <w:rFonts w:asciiTheme="majorHAnsi" w:eastAsiaTheme="majorEastAsia" w:hAnsiTheme="majorHAnsi" w:cstheme="majorBidi"/>
          <w:b/>
          <w:bCs/>
          <w:color w:val="4F81BD" w:themeColor="accent1"/>
          <w:sz w:val="26"/>
          <w:szCs w:val="26"/>
        </w:rPr>
      </w:pPr>
      <w:r>
        <w:br w:type="page"/>
      </w:r>
    </w:p>
    <w:p w14:paraId="00334A7F" w14:textId="77777777" w:rsidR="00B23CDC" w:rsidRPr="00B23CDC" w:rsidRDefault="00B23CDC" w:rsidP="00B23CDC">
      <w:pPr>
        <w:pStyle w:val="Heading2"/>
        <w:rPr>
          <w:sz w:val="24"/>
          <w:szCs w:val="24"/>
        </w:rPr>
      </w:pPr>
      <w:bookmarkStart w:id="40" w:name="_Toc316651794"/>
      <w:bookmarkStart w:id="41" w:name="_Toc316652894"/>
      <w:r w:rsidRPr="00B23CDC">
        <w:rPr>
          <w:sz w:val="24"/>
          <w:szCs w:val="24"/>
        </w:rPr>
        <w:lastRenderedPageBreak/>
        <w:t xml:space="preserve">A2 – </w:t>
      </w:r>
      <w:r>
        <w:rPr>
          <w:sz w:val="24"/>
          <w:szCs w:val="24"/>
        </w:rPr>
        <w:t>&lt;</w:t>
      </w:r>
      <w:r w:rsidRPr="00B23CDC">
        <w:rPr>
          <w:sz w:val="24"/>
          <w:szCs w:val="24"/>
        </w:rPr>
        <w:t>Keystone Location</w:t>
      </w:r>
      <w:r>
        <w:rPr>
          <w:sz w:val="24"/>
          <w:szCs w:val="24"/>
        </w:rPr>
        <w:t>&gt;</w:t>
      </w:r>
      <w:bookmarkEnd w:id="40"/>
      <w:bookmarkEnd w:id="41"/>
    </w:p>
    <w:p w14:paraId="4ABDA4A8" w14:textId="77777777" w:rsidR="00B23CDC" w:rsidRDefault="00B23CDC" w:rsidP="00B23CDC">
      <w:pPr>
        <w:rPr>
          <w:i/>
        </w:rPr>
      </w:pPr>
      <w:r>
        <w:rPr>
          <w:i/>
        </w:rPr>
        <w:t>Arises when Player arrives at a new location.</w:t>
      </w:r>
    </w:p>
    <w:p w14:paraId="6862958D"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13AF1D1" w14:textId="77777777" w:rsidTr="006F4223">
        <w:tc>
          <w:tcPr>
            <w:tcW w:w="1668" w:type="dxa"/>
          </w:tcPr>
          <w:p w14:paraId="29102641" w14:textId="77777777" w:rsidR="00B23CDC" w:rsidRPr="000F35AA" w:rsidRDefault="00B23CDC" w:rsidP="006F4223">
            <w:pPr>
              <w:rPr>
                <w:b/>
              </w:rPr>
            </w:pPr>
            <w:r w:rsidRPr="000F35AA">
              <w:rPr>
                <w:b/>
              </w:rPr>
              <w:t>System:</w:t>
            </w:r>
          </w:p>
        </w:tc>
        <w:tc>
          <w:tcPr>
            <w:tcW w:w="7574" w:type="dxa"/>
          </w:tcPr>
          <w:p w14:paraId="6B9851E5" w14:textId="77777777" w:rsidR="00B23CDC" w:rsidRDefault="00B23CDC" w:rsidP="006F4223">
            <w:r>
              <w:t>Detects location as a ‘keystone’ location.</w:t>
            </w:r>
          </w:p>
          <w:p w14:paraId="4D8AA691" w14:textId="77777777" w:rsidR="00B23CDC" w:rsidRDefault="00B23CDC" w:rsidP="006F4223">
            <w:r>
              <w:t>Provides Player with question.</w:t>
            </w:r>
          </w:p>
          <w:p w14:paraId="5B24E390" w14:textId="77777777" w:rsidR="00B23CDC" w:rsidRDefault="00B23CDC" w:rsidP="006F4223"/>
        </w:tc>
      </w:tr>
      <w:tr w:rsidR="00B23CDC" w14:paraId="442A41F9" w14:textId="77777777" w:rsidTr="006F4223">
        <w:tc>
          <w:tcPr>
            <w:tcW w:w="1668" w:type="dxa"/>
          </w:tcPr>
          <w:p w14:paraId="3D5BA4FC" w14:textId="77777777" w:rsidR="00B23CDC" w:rsidRPr="000F35AA" w:rsidRDefault="00B23CDC" w:rsidP="006F4223">
            <w:pPr>
              <w:rPr>
                <w:b/>
              </w:rPr>
            </w:pPr>
            <w:r>
              <w:rPr>
                <w:b/>
              </w:rPr>
              <w:t>Player</w:t>
            </w:r>
            <w:r w:rsidRPr="000F35AA">
              <w:rPr>
                <w:b/>
              </w:rPr>
              <w:t>:</w:t>
            </w:r>
          </w:p>
        </w:tc>
        <w:tc>
          <w:tcPr>
            <w:tcW w:w="7574" w:type="dxa"/>
          </w:tcPr>
          <w:p w14:paraId="7FD52B03" w14:textId="77777777" w:rsidR="00B23CDC" w:rsidRDefault="00B23CDC" w:rsidP="006F4223">
            <w:pPr>
              <w:rPr>
                <w:b/>
              </w:rPr>
            </w:pPr>
            <w:r>
              <w:t xml:space="preserve">Answers question correctly. </w:t>
            </w:r>
            <w:r w:rsidRPr="005A7999">
              <w:rPr>
                <w:b/>
              </w:rPr>
              <w:t>&lt;A1.1&gt;</w:t>
            </w:r>
            <w:r>
              <w:rPr>
                <w:b/>
              </w:rPr>
              <w:t xml:space="preserve"> &lt;A1.2&gt;</w:t>
            </w:r>
          </w:p>
          <w:p w14:paraId="2FE01FA1" w14:textId="77777777" w:rsidR="00B23CDC" w:rsidRPr="005A7999" w:rsidRDefault="00B23CDC" w:rsidP="006F4223">
            <w:pPr>
              <w:rPr>
                <w:b/>
              </w:rPr>
            </w:pPr>
          </w:p>
        </w:tc>
      </w:tr>
      <w:tr w:rsidR="00B23CDC" w14:paraId="095CA00C" w14:textId="77777777" w:rsidTr="006F4223">
        <w:tc>
          <w:tcPr>
            <w:tcW w:w="1668" w:type="dxa"/>
          </w:tcPr>
          <w:p w14:paraId="2431C92C" w14:textId="77777777" w:rsidR="00B23CDC" w:rsidRPr="000F35AA" w:rsidRDefault="00B23CDC" w:rsidP="006F4223">
            <w:pPr>
              <w:rPr>
                <w:b/>
              </w:rPr>
            </w:pPr>
            <w:r w:rsidRPr="000F35AA">
              <w:rPr>
                <w:b/>
              </w:rPr>
              <w:t>System:</w:t>
            </w:r>
          </w:p>
        </w:tc>
        <w:tc>
          <w:tcPr>
            <w:tcW w:w="7574" w:type="dxa"/>
          </w:tcPr>
          <w:p w14:paraId="24FF5D0D" w14:textId="77777777" w:rsidR="00B23CDC" w:rsidRDefault="00B23CDC" w:rsidP="006F4223">
            <w:r>
              <w:t>Adds keystone to Player’s bag.</w:t>
            </w:r>
          </w:p>
          <w:p w14:paraId="73A17ACF" w14:textId="77777777" w:rsidR="00B23CDC" w:rsidRDefault="00B23CDC" w:rsidP="006F4223">
            <w:r>
              <w:t>Prompts Player to shake Oracle to progress to a new location.</w:t>
            </w:r>
          </w:p>
          <w:p w14:paraId="14F15528" w14:textId="77777777" w:rsidR="00B23CDC" w:rsidRDefault="00B23CDC" w:rsidP="006F4223"/>
        </w:tc>
      </w:tr>
      <w:tr w:rsidR="00B23CDC" w14:paraId="585A2DEB" w14:textId="77777777" w:rsidTr="006F4223">
        <w:tc>
          <w:tcPr>
            <w:tcW w:w="1668" w:type="dxa"/>
          </w:tcPr>
          <w:p w14:paraId="4174AEE5" w14:textId="77777777" w:rsidR="00B23CDC" w:rsidRPr="000F35AA" w:rsidRDefault="00B23CDC" w:rsidP="006F4223">
            <w:pPr>
              <w:rPr>
                <w:b/>
              </w:rPr>
            </w:pPr>
            <w:r>
              <w:rPr>
                <w:b/>
              </w:rPr>
              <w:t>Player</w:t>
            </w:r>
            <w:r w:rsidRPr="000F35AA">
              <w:rPr>
                <w:b/>
              </w:rPr>
              <w:t>:</w:t>
            </w:r>
          </w:p>
        </w:tc>
        <w:tc>
          <w:tcPr>
            <w:tcW w:w="7574" w:type="dxa"/>
          </w:tcPr>
          <w:p w14:paraId="34666C6C" w14:textId="77777777" w:rsidR="00B23CDC" w:rsidRDefault="00B23CDC" w:rsidP="006F4223">
            <w:r>
              <w:t>Shakes phone to activate Oracle.</w:t>
            </w:r>
          </w:p>
        </w:tc>
      </w:tr>
    </w:tbl>
    <w:p w14:paraId="16A0838A" w14:textId="77777777" w:rsidR="00B23CDC" w:rsidRDefault="00B23CDC" w:rsidP="00B23CDC"/>
    <w:p w14:paraId="26E2FF94" w14:textId="77777777" w:rsidR="002B1CFA" w:rsidRDefault="002B1CFA" w:rsidP="00B23CDC"/>
    <w:p w14:paraId="6D739E50" w14:textId="77777777" w:rsidR="00B23CDC" w:rsidRPr="00B23CDC" w:rsidRDefault="00B23CDC" w:rsidP="00B23CDC">
      <w:pPr>
        <w:pStyle w:val="Heading2"/>
        <w:rPr>
          <w:sz w:val="24"/>
          <w:szCs w:val="24"/>
        </w:rPr>
      </w:pPr>
      <w:bookmarkStart w:id="42" w:name="_Toc316651795"/>
      <w:bookmarkStart w:id="43" w:name="_Toc316652895"/>
      <w:r w:rsidRPr="00B23CDC">
        <w:rPr>
          <w:sz w:val="24"/>
          <w:szCs w:val="24"/>
        </w:rPr>
        <w:t xml:space="preserve">A3 – </w:t>
      </w:r>
      <w:r>
        <w:rPr>
          <w:sz w:val="24"/>
          <w:szCs w:val="24"/>
        </w:rPr>
        <w:t>&lt;</w:t>
      </w:r>
      <w:r w:rsidRPr="00B23CDC">
        <w:rPr>
          <w:sz w:val="24"/>
          <w:szCs w:val="24"/>
        </w:rPr>
        <w:t>Wildcard Location</w:t>
      </w:r>
      <w:r>
        <w:rPr>
          <w:sz w:val="24"/>
          <w:szCs w:val="24"/>
        </w:rPr>
        <w:t>&gt;</w:t>
      </w:r>
      <w:bookmarkEnd w:id="42"/>
      <w:bookmarkEnd w:id="43"/>
    </w:p>
    <w:p w14:paraId="078D6332" w14:textId="77777777" w:rsidR="00B23CDC" w:rsidRDefault="00B23CDC" w:rsidP="00B23CDC">
      <w:pPr>
        <w:rPr>
          <w:i/>
        </w:rPr>
      </w:pPr>
      <w:r>
        <w:rPr>
          <w:i/>
        </w:rPr>
        <w:t>Arises when Player arrives at a new location, ‘Energy Boost’ wildcard.</w:t>
      </w:r>
    </w:p>
    <w:p w14:paraId="562319A7" w14:textId="77777777" w:rsidR="00B23CDC" w:rsidRPr="0069170D" w:rsidRDefault="00B23CDC" w:rsidP="00B23CD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61E063D" w14:textId="77777777" w:rsidTr="006F4223">
        <w:tc>
          <w:tcPr>
            <w:tcW w:w="1668" w:type="dxa"/>
          </w:tcPr>
          <w:p w14:paraId="1B9C071E" w14:textId="77777777" w:rsidR="00B23CDC" w:rsidRPr="000F35AA" w:rsidRDefault="00B23CDC" w:rsidP="006F4223">
            <w:pPr>
              <w:rPr>
                <w:b/>
              </w:rPr>
            </w:pPr>
            <w:r w:rsidRPr="000F35AA">
              <w:rPr>
                <w:b/>
              </w:rPr>
              <w:t>System:</w:t>
            </w:r>
          </w:p>
        </w:tc>
        <w:tc>
          <w:tcPr>
            <w:tcW w:w="7574" w:type="dxa"/>
          </w:tcPr>
          <w:p w14:paraId="4BC9CF82" w14:textId="77777777" w:rsidR="00B23CDC" w:rsidRDefault="00B23CDC" w:rsidP="006F4223">
            <w:r>
              <w:t>Detects location as a ‘wildcard’ location.</w:t>
            </w:r>
          </w:p>
          <w:p w14:paraId="182A7E41" w14:textId="77777777" w:rsidR="00B23CDC" w:rsidRPr="005A7999" w:rsidRDefault="00B23CDC" w:rsidP="006F4223">
            <w:pPr>
              <w:rPr>
                <w:b/>
              </w:rPr>
            </w:pPr>
            <w:r>
              <w:t xml:space="preserve">Randomly chooses ‘Energy Boost’ wildcard. </w:t>
            </w:r>
            <w:r>
              <w:rPr>
                <w:b/>
              </w:rPr>
              <w:t>&lt;A3.1&gt; &lt;A3.2&gt;</w:t>
            </w:r>
          </w:p>
          <w:p w14:paraId="313A36CA" w14:textId="77777777" w:rsidR="00B23CDC" w:rsidRDefault="00B23CDC" w:rsidP="006F4223">
            <w:r>
              <w:t>Increases Player’s health by 10%.</w:t>
            </w:r>
          </w:p>
          <w:p w14:paraId="2154BF8C" w14:textId="77777777" w:rsidR="00B23CDC" w:rsidRDefault="00B23CDC" w:rsidP="006F4223">
            <w:r>
              <w:t>Prompts Player to shake Oracle to progress to a new location.</w:t>
            </w:r>
          </w:p>
          <w:p w14:paraId="4B45215F" w14:textId="77777777" w:rsidR="00B23CDC" w:rsidRDefault="00B23CDC" w:rsidP="006F4223"/>
        </w:tc>
      </w:tr>
      <w:tr w:rsidR="00B23CDC" w14:paraId="4DE518E0" w14:textId="77777777" w:rsidTr="006F4223">
        <w:tc>
          <w:tcPr>
            <w:tcW w:w="1668" w:type="dxa"/>
          </w:tcPr>
          <w:p w14:paraId="38E22C00" w14:textId="77777777" w:rsidR="00B23CDC" w:rsidRPr="000F35AA" w:rsidRDefault="00B23CDC" w:rsidP="006F4223">
            <w:pPr>
              <w:rPr>
                <w:b/>
              </w:rPr>
            </w:pPr>
            <w:r>
              <w:rPr>
                <w:b/>
              </w:rPr>
              <w:t>Player</w:t>
            </w:r>
            <w:r w:rsidRPr="000F35AA">
              <w:rPr>
                <w:b/>
              </w:rPr>
              <w:t>:</w:t>
            </w:r>
          </w:p>
        </w:tc>
        <w:tc>
          <w:tcPr>
            <w:tcW w:w="7574" w:type="dxa"/>
          </w:tcPr>
          <w:p w14:paraId="57BECDAC" w14:textId="77777777" w:rsidR="00B23CDC" w:rsidRDefault="00B23CDC" w:rsidP="006F4223">
            <w:r>
              <w:t>Shakes phone to activate Oracle.</w:t>
            </w:r>
          </w:p>
        </w:tc>
      </w:tr>
    </w:tbl>
    <w:p w14:paraId="68F81799" w14:textId="77777777" w:rsidR="00B23CDC" w:rsidRDefault="00B23CDC" w:rsidP="00B23CDC"/>
    <w:p w14:paraId="10AE3AB3" w14:textId="77777777" w:rsidR="002B1CFA" w:rsidRDefault="002B1CFA" w:rsidP="00B23CDC"/>
    <w:p w14:paraId="070EB102" w14:textId="77777777" w:rsidR="00B23CDC" w:rsidRPr="00B23CDC" w:rsidRDefault="00B23CDC" w:rsidP="00B23CDC">
      <w:pPr>
        <w:pStyle w:val="Heading2"/>
        <w:rPr>
          <w:sz w:val="24"/>
          <w:szCs w:val="24"/>
        </w:rPr>
      </w:pPr>
      <w:bookmarkStart w:id="44" w:name="_Toc316651796"/>
      <w:bookmarkStart w:id="45" w:name="_Toc316652896"/>
      <w:r w:rsidRPr="00B23CDC">
        <w:rPr>
          <w:sz w:val="24"/>
          <w:szCs w:val="24"/>
        </w:rPr>
        <w:t xml:space="preserve">A3.1 – </w:t>
      </w:r>
      <w:r>
        <w:rPr>
          <w:sz w:val="24"/>
          <w:szCs w:val="24"/>
        </w:rPr>
        <w:t>&lt;</w:t>
      </w:r>
      <w:r w:rsidRPr="00B23CDC">
        <w:rPr>
          <w:sz w:val="24"/>
          <w:szCs w:val="24"/>
        </w:rPr>
        <w:t>Wildcard Location (alternative item)</w:t>
      </w:r>
      <w:r>
        <w:rPr>
          <w:sz w:val="24"/>
          <w:szCs w:val="24"/>
        </w:rPr>
        <w:t>&gt;</w:t>
      </w:r>
      <w:bookmarkEnd w:id="44"/>
      <w:bookmarkEnd w:id="45"/>
    </w:p>
    <w:p w14:paraId="59A9543F" w14:textId="77777777" w:rsidR="00B23CDC" w:rsidRDefault="00B23CDC" w:rsidP="00B23CDC">
      <w:pPr>
        <w:rPr>
          <w:i/>
        </w:rPr>
      </w:pPr>
      <w:r>
        <w:rPr>
          <w:i/>
        </w:rPr>
        <w:t>Arises when Player arrives at a new location, ‘Question Immunity Spell’ wildcard.</w:t>
      </w:r>
    </w:p>
    <w:p w14:paraId="5011C968"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41961F14" w14:textId="77777777" w:rsidTr="006F4223">
        <w:tc>
          <w:tcPr>
            <w:tcW w:w="1668" w:type="dxa"/>
          </w:tcPr>
          <w:p w14:paraId="5568706C" w14:textId="77777777" w:rsidR="00B23CDC" w:rsidRPr="000F35AA" w:rsidRDefault="00B23CDC" w:rsidP="006F4223">
            <w:pPr>
              <w:rPr>
                <w:b/>
              </w:rPr>
            </w:pPr>
            <w:r w:rsidRPr="000F35AA">
              <w:rPr>
                <w:b/>
              </w:rPr>
              <w:t>System:</w:t>
            </w:r>
          </w:p>
        </w:tc>
        <w:tc>
          <w:tcPr>
            <w:tcW w:w="7574" w:type="dxa"/>
          </w:tcPr>
          <w:p w14:paraId="22ADD0AE" w14:textId="77777777" w:rsidR="00B23CDC" w:rsidRDefault="00B23CDC" w:rsidP="006F4223">
            <w:r>
              <w:t>Detects location as a ‘wildcard’ location.</w:t>
            </w:r>
          </w:p>
          <w:p w14:paraId="012B56D7" w14:textId="77777777" w:rsidR="00B23CDC" w:rsidRPr="005A7999" w:rsidRDefault="00B23CDC" w:rsidP="006F4223">
            <w:pPr>
              <w:rPr>
                <w:b/>
              </w:rPr>
            </w:pPr>
            <w:r>
              <w:t>Randomly chooses ‘Question Immunity Spell’ wildcard.</w:t>
            </w:r>
          </w:p>
          <w:p w14:paraId="76AF2F59" w14:textId="77777777" w:rsidR="00B23CDC" w:rsidRDefault="00B23CDC" w:rsidP="006F4223">
            <w:r>
              <w:t>Adds spell to Player’s bag.</w:t>
            </w:r>
          </w:p>
          <w:p w14:paraId="39B860D8" w14:textId="77777777" w:rsidR="00B23CDC" w:rsidRDefault="00B23CDC" w:rsidP="006F4223">
            <w:r>
              <w:t>Prompts Player to shake Oracle to progress to a new location.</w:t>
            </w:r>
          </w:p>
          <w:p w14:paraId="7168190E" w14:textId="77777777" w:rsidR="00B23CDC" w:rsidRDefault="00B23CDC" w:rsidP="006F4223"/>
        </w:tc>
      </w:tr>
      <w:tr w:rsidR="00B23CDC" w14:paraId="73C059E2" w14:textId="77777777" w:rsidTr="006F4223">
        <w:tc>
          <w:tcPr>
            <w:tcW w:w="1668" w:type="dxa"/>
          </w:tcPr>
          <w:p w14:paraId="373318CF" w14:textId="77777777" w:rsidR="00B23CDC" w:rsidRPr="000F35AA" w:rsidRDefault="00B23CDC" w:rsidP="006F4223">
            <w:pPr>
              <w:rPr>
                <w:b/>
              </w:rPr>
            </w:pPr>
            <w:r>
              <w:rPr>
                <w:b/>
              </w:rPr>
              <w:t>Player</w:t>
            </w:r>
            <w:r w:rsidRPr="000F35AA">
              <w:rPr>
                <w:b/>
              </w:rPr>
              <w:t>:</w:t>
            </w:r>
          </w:p>
        </w:tc>
        <w:tc>
          <w:tcPr>
            <w:tcW w:w="7574" w:type="dxa"/>
          </w:tcPr>
          <w:p w14:paraId="3E4B8F2C" w14:textId="77777777" w:rsidR="00B23CDC" w:rsidRDefault="00B23CDC" w:rsidP="006F4223">
            <w:r>
              <w:t>Shakes phone to activate Oracle.</w:t>
            </w:r>
          </w:p>
        </w:tc>
      </w:tr>
    </w:tbl>
    <w:p w14:paraId="35451735" w14:textId="77777777" w:rsidR="00B23CDC" w:rsidRDefault="00B23CDC" w:rsidP="00B23CDC"/>
    <w:p w14:paraId="36981982" w14:textId="77777777" w:rsidR="002B1CFA" w:rsidRDefault="002B1CFA" w:rsidP="00B23CDC"/>
    <w:p w14:paraId="04174E1F" w14:textId="77777777" w:rsidR="00B23CDC" w:rsidRPr="00B23CDC" w:rsidRDefault="00B23CDC" w:rsidP="00B23CDC">
      <w:pPr>
        <w:pStyle w:val="Heading2"/>
        <w:rPr>
          <w:sz w:val="24"/>
          <w:szCs w:val="24"/>
        </w:rPr>
      </w:pPr>
      <w:bookmarkStart w:id="46" w:name="_Toc316651797"/>
      <w:bookmarkStart w:id="47" w:name="_Toc316652897"/>
      <w:r w:rsidRPr="00B23CDC">
        <w:rPr>
          <w:sz w:val="24"/>
          <w:szCs w:val="24"/>
        </w:rPr>
        <w:t xml:space="preserve">A3.2 – </w:t>
      </w:r>
      <w:r>
        <w:rPr>
          <w:sz w:val="24"/>
          <w:szCs w:val="24"/>
        </w:rPr>
        <w:t>&lt;</w:t>
      </w:r>
      <w:r w:rsidRPr="00B23CDC">
        <w:rPr>
          <w:sz w:val="24"/>
          <w:szCs w:val="24"/>
        </w:rPr>
        <w:t>Wildcard Location (alternative item)</w:t>
      </w:r>
      <w:r>
        <w:rPr>
          <w:sz w:val="24"/>
          <w:szCs w:val="24"/>
        </w:rPr>
        <w:t>&gt;</w:t>
      </w:r>
      <w:bookmarkEnd w:id="46"/>
      <w:bookmarkEnd w:id="47"/>
    </w:p>
    <w:p w14:paraId="0D1CB017" w14:textId="77777777" w:rsidR="00B23CDC" w:rsidRDefault="00B23CDC" w:rsidP="00B23CDC">
      <w:pPr>
        <w:rPr>
          <w:i/>
        </w:rPr>
      </w:pPr>
      <w:r>
        <w:rPr>
          <w:i/>
        </w:rPr>
        <w:t>Arises when Player arrives at a new location, ‘Give It Up’ wildcard.</w:t>
      </w:r>
    </w:p>
    <w:p w14:paraId="209C1802"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2"/>
        <w:gridCol w:w="6936"/>
      </w:tblGrid>
      <w:tr w:rsidR="00B23CDC" w14:paraId="31D0FE87" w14:textId="77777777" w:rsidTr="006F4223">
        <w:tc>
          <w:tcPr>
            <w:tcW w:w="1668" w:type="dxa"/>
          </w:tcPr>
          <w:p w14:paraId="1F51BA4D" w14:textId="77777777" w:rsidR="00B23CDC" w:rsidRPr="000F35AA" w:rsidRDefault="00B23CDC" w:rsidP="006F4223">
            <w:pPr>
              <w:rPr>
                <w:b/>
              </w:rPr>
            </w:pPr>
            <w:r w:rsidRPr="000F35AA">
              <w:rPr>
                <w:b/>
              </w:rPr>
              <w:t>System:</w:t>
            </w:r>
          </w:p>
        </w:tc>
        <w:tc>
          <w:tcPr>
            <w:tcW w:w="7574" w:type="dxa"/>
          </w:tcPr>
          <w:p w14:paraId="1D64F0F2" w14:textId="77777777" w:rsidR="00B23CDC" w:rsidRDefault="00B23CDC" w:rsidP="006F4223">
            <w:r>
              <w:t>Detects location as a ‘wildcard’ location.</w:t>
            </w:r>
          </w:p>
          <w:p w14:paraId="447C26A4" w14:textId="77777777" w:rsidR="00B23CDC" w:rsidRPr="005A7999" w:rsidRDefault="00B23CDC" w:rsidP="006F4223">
            <w:pPr>
              <w:rPr>
                <w:b/>
              </w:rPr>
            </w:pPr>
            <w:r>
              <w:t>Randomly chooses ‘Give It Up’ wildcard.</w:t>
            </w:r>
          </w:p>
          <w:p w14:paraId="69E33A4A" w14:textId="77777777" w:rsidR="00B23CDC" w:rsidRDefault="00B23CDC" w:rsidP="006F4223">
            <w:r>
              <w:t>Prompts Player to relinquish item from bag or lose 5% health</w:t>
            </w:r>
          </w:p>
          <w:p w14:paraId="4D402B7B" w14:textId="77777777" w:rsidR="00B23CDC" w:rsidRDefault="00B23CDC" w:rsidP="006F4223"/>
        </w:tc>
      </w:tr>
      <w:tr w:rsidR="00B23CDC" w14:paraId="0FAA8362" w14:textId="77777777" w:rsidTr="006F4223">
        <w:tc>
          <w:tcPr>
            <w:tcW w:w="1668" w:type="dxa"/>
          </w:tcPr>
          <w:p w14:paraId="39C149A6" w14:textId="77777777" w:rsidR="00B23CDC" w:rsidRPr="000F35AA" w:rsidRDefault="00B23CDC" w:rsidP="006F4223">
            <w:pPr>
              <w:rPr>
                <w:b/>
              </w:rPr>
            </w:pPr>
            <w:r>
              <w:rPr>
                <w:b/>
              </w:rPr>
              <w:t>Player</w:t>
            </w:r>
            <w:r w:rsidRPr="000F35AA">
              <w:rPr>
                <w:b/>
              </w:rPr>
              <w:t>:</w:t>
            </w:r>
          </w:p>
        </w:tc>
        <w:tc>
          <w:tcPr>
            <w:tcW w:w="7574" w:type="dxa"/>
          </w:tcPr>
          <w:p w14:paraId="47333F85" w14:textId="77777777" w:rsidR="00B23CDC" w:rsidRDefault="00B23CDC" w:rsidP="006F4223">
            <w:pPr>
              <w:rPr>
                <w:b/>
              </w:rPr>
            </w:pPr>
            <w:r>
              <w:t xml:space="preserve">Chooses to relinquish item. </w:t>
            </w:r>
            <w:r>
              <w:rPr>
                <w:b/>
              </w:rPr>
              <w:t>&lt;A3.2.1&gt;</w:t>
            </w:r>
          </w:p>
          <w:p w14:paraId="14189F78" w14:textId="77777777" w:rsidR="00B23CDC" w:rsidRPr="005E0588" w:rsidRDefault="00B23CDC" w:rsidP="006F4223">
            <w:pPr>
              <w:rPr>
                <w:b/>
              </w:rPr>
            </w:pPr>
          </w:p>
        </w:tc>
      </w:tr>
      <w:tr w:rsidR="00B23CDC" w14:paraId="787206ED" w14:textId="77777777" w:rsidTr="006F4223">
        <w:tc>
          <w:tcPr>
            <w:tcW w:w="1668" w:type="dxa"/>
          </w:tcPr>
          <w:p w14:paraId="1B7EF057" w14:textId="77777777" w:rsidR="00B23CDC" w:rsidRPr="000F35AA" w:rsidRDefault="00B23CDC" w:rsidP="006F4223">
            <w:pPr>
              <w:rPr>
                <w:b/>
              </w:rPr>
            </w:pPr>
            <w:r w:rsidRPr="000F35AA">
              <w:rPr>
                <w:b/>
              </w:rPr>
              <w:t>System:</w:t>
            </w:r>
          </w:p>
        </w:tc>
        <w:tc>
          <w:tcPr>
            <w:tcW w:w="7574" w:type="dxa"/>
          </w:tcPr>
          <w:p w14:paraId="6FD6F3BF" w14:textId="77777777" w:rsidR="00B23CDC" w:rsidRDefault="00B23CDC" w:rsidP="006F4223">
            <w:r>
              <w:t>Removes item from bag.</w:t>
            </w:r>
          </w:p>
          <w:p w14:paraId="2451E4CB" w14:textId="77777777" w:rsidR="00B23CDC" w:rsidRDefault="00B23CDC" w:rsidP="006F4223">
            <w:r>
              <w:t>Prompts Player to shake Oracle to progress to a new location.</w:t>
            </w:r>
          </w:p>
          <w:p w14:paraId="74C303B4" w14:textId="77777777" w:rsidR="00B23CDC" w:rsidRDefault="00B23CDC" w:rsidP="006F4223"/>
        </w:tc>
      </w:tr>
      <w:tr w:rsidR="00B23CDC" w14:paraId="4DC19810" w14:textId="77777777" w:rsidTr="006F4223">
        <w:tc>
          <w:tcPr>
            <w:tcW w:w="1668" w:type="dxa"/>
          </w:tcPr>
          <w:p w14:paraId="498099B9" w14:textId="77777777" w:rsidR="00B23CDC" w:rsidRPr="000F35AA" w:rsidRDefault="00B23CDC" w:rsidP="006F4223">
            <w:pPr>
              <w:rPr>
                <w:b/>
              </w:rPr>
            </w:pPr>
            <w:r>
              <w:rPr>
                <w:b/>
              </w:rPr>
              <w:t>Player</w:t>
            </w:r>
            <w:r w:rsidRPr="000F35AA">
              <w:rPr>
                <w:b/>
              </w:rPr>
              <w:t>:</w:t>
            </w:r>
          </w:p>
        </w:tc>
        <w:tc>
          <w:tcPr>
            <w:tcW w:w="7574" w:type="dxa"/>
          </w:tcPr>
          <w:p w14:paraId="65963023" w14:textId="77777777" w:rsidR="00B23CDC" w:rsidRDefault="00B23CDC" w:rsidP="006F4223">
            <w:r>
              <w:t>Shakes phone to activate Oracle.</w:t>
            </w:r>
          </w:p>
        </w:tc>
      </w:tr>
    </w:tbl>
    <w:p w14:paraId="16F3867D" w14:textId="77777777" w:rsidR="00B23CDC" w:rsidRDefault="00B23CDC" w:rsidP="00B23CDC"/>
    <w:p w14:paraId="177B39BC" w14:textId="77777777" w:rsidR="00B23CDC" w:rsidRDefault="00B23CDC" w:rsidP="00B23CDC">
      <w:pPr>
        <w:pStyle w:val="Heading2"/>
        <w:rPr>
          <w:sz w:val="24"/>
          <w:szCs w:val="24"/>
        </w:rPr>
      </w:pPr>
    </w:p>
    <w:p w14:paraId="6D62B058" w14:textId="77777777" w:rsidR="00B23CDC" w:rsidRDefault="00B23CDC">
      <w:pPr>
        <w:rPr>
          <w:rFonts w:ascii="Arial" w:hAnsi="Arial" w:cs="Arial"/>
          <w:b/>
          <w:bCs/>
          <w:i/>
          <w:iCs/>
          <w:sz w:val="24"/>
        </w:rPr>
      </w:pPr>
      <w:r>
        <w:rPr>
          <w:sz w:val="24"/>
        </w:rPr>
        <w:br w:type="page"/>
      </w:r>
    </w:p>
    <w:p w14:paraId="7E141202" w14:textId="77777777" w:rsidR="00B23CDC" w:rsidRPr="00B23CDC" w:rsidRDefault="00B23CDC" w:rsidP="00B23CDC">
      <w:pPr>
        <w:pStyle w:val="Heading2"/>
        <w:rPr>
          <w:sz w:val="24"/>
          <w:szCs w:val="24"/>
        </w:rPr>
      </w:pPr>
      <w:bookmarkStart w:id="48" w:name="_Toc316651798"/>
      <w:bookmarkStart w:id="49" w:name="_Toc316652898"/>
      <w:r w:rsidRPr="00B23CDC">
        <w:rPr>
          <w:sz w:val="24"/>
          <w:szCs w:val="24"/>
        </w:rPr>
        <w:lastRenderedPageBreak/>
        <w:t xml:space="preserve">A3.2.1 – </w:t>
      </w:r>
      <w:r>
        <w:rPr>
          <w:sz w:val="24"/>
          <w:szCs w:val="24"/>
        </w:rPr>
        <w:t>&lt;</w:t>
      </w:r>
      <w:r w:rsidRPr="00B23CDC">
        <w:rPr>
          <w:sz w:val="24"/>
          <w:szCs w:val="24"/>
        </w:rPr>
        <w:t>Surrender Health</w:t>
      </w:r>
      <w:r>
        <w:rPr>
          <w:sz w:val="24"/>
          <w:szCs w:val="24"/>
        </w:rPr>
        <w:t>&gt;</w:t>
      </w:r>
      <w:bookmarkEnd w:id="48"/>
      <w:bookmarkEnd w:id="49"/>
    </w:p>
    <w:p w14:paraId="6303C23F" w14:textId="77777777" w:rsidR="00B23CDC" w:rsidRDefault="00B23CDC" w:rsidP="00B23CDC">
      <w:pPr>
        <w:rPr>
          <w:i/>
        </w:rPr>
      </w:pPr>
      <w:r>
        <w:rPr>
          <w:i/>
        </w:rPr>
        <w:t>Arises from ‘Give It Up’ wildcard.</w:t>
      </w:r>
    </w:p>
    <w:p w14:paraId="223FDDE7"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1"/>
        <w:gridCol w:w="6937"/>
      </w:tblGrid>
      <w:tr w:rsidR="00B23CDC" w:rsidRPr="005E0588" w14:paraId="55E56C88" w14:textId="77777777" w:rsidTr="006F4223">
        <w:tc>
          <w:tcPr>
            <w:tcW w:w="1668" w:type="dxa"/>
          </w:tcPr>
          <w:p w14:paraId="0730B9CB" w14:textId="77777777" w:rsidR="00B23CDC" w:rsidRPr="000F35AA" w:rsidRDefault="00B23CDC" w:rsidP="006F4223">
            <w:pPr>
              <w:rPr>
                <w:b/>
              </w:rPr>
            </w:pPr>
            <w:r>
              <w:rPr>
                <w:b/>
              </w:rPr>
              <w:t>Player</w:t>
            </w:r>
            <w:r w:rsidRPr="000F35AA">
              <w:rPr>
                <w:b/>
              </w:rPr>
              <w:t>:</w:t>
            </w:r>
          </w:p>
        </w:tc>
        <w:tc>
          <w:tcPr>
            <w:tcW w:w="7574" w:type="dxa"/>
          </w:tcPr>
          <w:p w14:paraId="7354502C" w14:textId="77777777" w:rsidR="00B23CDC" w:rsidRDefault="00B23CDC" w:rsidP="006F4223">
            <w:r>
              <w:t>Chooses to lose health.</w:t>
            </w:r>
          </w:p>
          <w:p w14:paraId="0494A75E" w14:textId="77777777" w:rsidR="00B23CDC" w:rsidRPr="005E0588" w:rsidRDefault="00B23CDC" w:rsidP="006F4223">
            <w:pPr>
              <w:rPr>
                <w:b/>
              </w:rPr>
            </w:pPr>
          </w:p>
        </w:tc>
      </w:tr>
      <w:tr w:rsidR="00B23CDC" w14:paraId="3E0A333D" w14:textId="77777777" w:rsidTr="006F4223">
        <w:tc>
          <w:tcPr>
            <w:tcW w:w="1668" w:type="dxa"/>
          </w:tcPr>
          <w:p w14:paraId="5D817DC3" w14:textId="77777777" w:rsidR="00B23CDC" w:rsidRPr="000F35AA" w:rsidRDefault="00B23CDC" w:rsidP="006F4223">
            <w:pPr>
              <w:rPr>
                <w:b/>
              </w:rPr>
            </w:pPr>
            <w:r w:rsidRPr="000F35AA">
              <w:rPr>
                <w:b/>
              </w:rPr>
              <w:t>System:</w:t>
            </w:r>
          </w:p>
        </w:tc>
        <w:tc>
          <w:tcPr>
            <w:tcW w:w="7574" w:type="dxa"/>
          </w:tcPr>
          <w:p w14:paraId="4BC2924F" w14:textId="77777777" w:rsidR="00B23CDC" w:rsidRDefault="00B23CDC" w:rsidP="006F4223">
            <w:r>
              <w:t>Decrements Player health by 5%.</w:t>
            </w:r>
          </w:p>
          <w:p w14:paraId="0273ACD5" w14:textId="77777777" w:rsidR="00B23CDC" w:rsidRDefault="00B23CDC" w:rsidP="006F4223">
            <w:pPr>
              <w:rPr>
                <w:b/>
              </w:rPr>
            </w:pPr>
            <w:r>
              <w:t xml:space="preserve">Prompts Player to shake Oracle to progress to a new location. </w:t>
            </w:r>
            <w:r>
              <w:rPr>
                <w:b/>
              </w:rPr>
              <w:t>&lt;A1.1.1&gt;</w:t>
            </w:r>
          </w:p>
          <w:p w14:paraId="2ABA0979" w14:textId="77777777" w:rsidR="00B23CDC" w:rsidRPr="005E0588" w:rsidRDefault="00B23CDC" w:rsidP="006F4223">
            <w:pPr>
              <w:rPr>
                <w:b/>
              </w:rPr>
            </w:pPr>
          </w:p>
        </w:tc>
      </w:tr>
      <w:tr w:rsidR="00B23CDC" w14:paraId="70A02751" w14:textId="77777777" w:rsidTr="006F4223">
        <w:tc>
          <w:tcPr>
            <w:tcW w:w="1668" w:type="dxa"/>
          </w:tcPr>
          <w:p w14:paraId="285C7232" w14:textId="77777777" w:rsidR="00B23CDC" w:rsidRPr="000F35AA" w:rsidRDefault="00B23CDC" w:rsidP="006F4223">
            <w:pPr>
              <w:rPr>
                <w:b/>
              </w:rPr>
            </w:pPr>
            <w:r>
              <w:rPr>
                <w:b/>
              </w:rPr>
              <w:t>Player</w:t>
            </w:r>
            <w:r w:rsidRPr="000F35AA">
              <w:rPr>
                <w:b/>
              </w:rPr>
              <w:t>:</w:t>
            </w:r>
          </w:p>
        </w:tc>
        <w:tc>
          <w:tcPr>
            <w:tcW w:w="7574" w:type="dxa"/>
          </w:tcPr>
          <w:p w14:paraId="7D95A321" w14:textId="77777777" w:rsidR="00B23CDC" w:rsidRDefault="00B23CDC" w:rsidP="006F4223">
            <w:r>
              <w:t>Shakes phone to activate Oracle.</w:t>
            </w:r>
          </w:p>
        </w:tc>
      </w:tr>
    </w:tbl>
    <w:p w14:paraId="4B1131DB" w14:textId="77777777" w:rsidR="00B23CDC" w:rsidRDefault="00B23CDC" w:rsidP="00B23CDC"/>
    <w:p w14:paraId="6DB279E5" w14:textId="77777777" w:rsidR="002B1CFA" w:rsidRPr="000F35AA" w:rsidRDefault="002B1CFA" w:rsidP="00B23CDC"/>
    <w:p w14:paraId="72FB3023" w14:textId="77777777" w:rsidR="00B23CDC" w:rsidRPr="00B23CDC" w:rsidRDefault="00B23CDC" w:rsidP="00B23CDC">
      <w:pPr>
        <w:pStyle w:val="Heading2"/>
        <w:rPr>
          <w:sz w:val="24"/>
          <w:szCs w:val="24"/>
        </w:rPr>
      </w:pPr>
      <w:bookmarkStart w:id="50" w:name="_Toc316651799"/>
      <w:bookmarkStart w:id="51" w:name="_Toc316652899"/>
      <w:r w:rsidRPr="00B23CDC">
        <w:rPr>
          <w:sz w:val="24"/>
          <w:szCs w:val="24"/>
        </w:rPr>
        <w:t xml:space="preserve">A4 – </w:t>
      </w:r>
      <w:r>
        <w:rPr>
          <w:sz w:val="24"/>
          <w:szCs w:val="24"/>
        </w:rPr>
        <w:t>&lt;</w:t>
      </w:r>
      <w:r w:rsidRPr="00B23CDC">
        <w:rPr>
          <w:sz w:val="24"/>
          <w:szCs w:val="24"/>
        </w:rPr>
        <w:t>Exit Location</w:t>
      </w:r>
      <w:r>
        <w:rPr>
          <w:sz w:val="24"/>
          <w:szCs w:val="24"/>
        </w:rPr>
        <w:t>&gt;</w:t>
      </w:r>
      <w:bookmarkEnd w:id="50"/>
      <w:bookmarkEnd w:id="51"/>
    </w:p>
    <w:p w14:paraId="2972A8ED" w14:textId="77777777" w:rsidR="00B23CDC" w:rsidRDefault="00B23CDC" w:rsidP="00B23CDC">
      <w:pPr>
        <w:rPr>
          <w:i/>
        </w:rPr>
      </w:pPr>
      <w:r>
        <w:rPr>
          <w:i/>
        </w:rPr>
        <w:t>Arises when Player arrives at a new location.</w:t>
      </w:r>
    </w:p>
    <w:p w14:paraId="2EC74977"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4301C1FD" w14:textId="77777777" w:rsidTr="006F4223">
        <w:tc>
          <w:tcPr>
            <w:tcW w:w="1668" w:type="dxa"/>
          </w:tcPr>
          <w:p w14:paraId="2E5A2B01" w14:textId="77777777" w:rsidR="00B23CDC" w:rsidRPr="000F35AA" w:rsidRDefault="00B23CDC" w:rsidP="006F4223">
            <w:pPr>
              <w:rPr>
                <w:b/>
              </w:rPr>
            </w:pPr>
            <w:r w:rsidRPr="000F35AA">
              <w:rPr>
                <w:b/>
              </w:rPr>
              <w:t>System:</w:t>
            </w:r>
          </w:p>
        </w:tc>
        <w:tc>
          <w:tcPr>
            <w:tcW w:w="7574" w:type="dxa"/>
          </w:tcPr>
          <w:p w14:paraId="543097DC" w14:textId="77777777" w:rsidR="00B23CDC" w:rsidRDefault="00B23CDC" w:rsidP="006F4223">
            <w:r>
              <w:t>Detects location as an ‘exit’ location.</w:t>
            </w:r>
          </w:p>
          <w:p w14:paraId="673EAC3C" w14:textId="77777777" w:rsidR="00B23CDC" w:rsidRPr="000F35AA" w:rsidRDefault="00B23CDC" w:rsidP="006F4223">
            <w:pPr>
              <w:rPr>
                <w:b/>
              </w:rPr>
            </w:pPr>
            <w:r>
              <w:t xml:space="preserve">Checks number of keystones in Player bag. </w:t>
            </w:r>
          </w:p>
          <w:p w14:paraId="6A62676A" w14:textId="77777777" w:rsidR="00B23CDC" w:rsidRDefault="00B23CDC" w:rsidP="006F4223">
            <w:pPr>
              <w:rPr>
                <w:b/>
              </w:rPr>
            </w:pPr>
            <w:r>
              <w:t>Informs Player of end of game.</w:t>
            </w:r>
            <w:r>
              <w:rPr>
                <w:b/>
              </w:rPr>
              <w:t xml:space="preserve"> &lt;A4.1&gt;</w:t>
            </w:r>
          </w:p>
          <w:p w14:paraId="5C2643BE" w14:textId="77777777" w:rsidR="00B23CDC" w:rsidRDefault="00B23CDC" w:rsidP="006F4223"/>
        </w:tc>
      </w:tr>
      <w:tr w:rsidR="00B23CDC" w14:paraId="750E1634" w14:textId="77777777" w:rsidTr="006F4223">
        <w:tc>
          <w:tcPr>
            <w:tcW w:w="1668" w:type="dxa"/>
          </w:tcPr>
          <w:p w14:paraId="357BEB51" w14:textId="77777777" w:rsidR="00B23CDC" w:rsidRPr="000F35AA" w:rsidRDefault="00B23CDC" w:rsidP="006F4223">
            <w:pPr>
              <w:rPr>
                <w:b/>
              </w:rPr>
            </w:pPr>
            <w:r>
              <w:rPr>
                <w:b/>
              </w:rPr>
              <w:t>Player</w:t>
            </w:r>
            <w:r w:rsidRPr="000F35AA">
              <w:rPr>
                <w:b/>
              </w:rPr>
              <w:t>:</w:t>
            </w:r>
          </w:p>
        </w:tc>
        <w:tc>
          <w:tcPr>
            <w:tcW w:w="7574" w:type="dxa"/>
          </w:tcPr>
          <w:p w14:paraId="6DFF452F" w14:textId="77777777" w:rsidR="00B23CDC" w:rsidRDefault="00B23CDC" w:rsidP="006F4223">
            <w:r>
              <w:t>Rejoices.</w:t>
            </w:r>
          </w:p>
        </w:tc>
      </w:tr>
    </w:tbl>
    <w:p w14:paraId="3876CC17" w14:textId="77777777" w:rsidR="00B23CDC" w:rsidRDefault="00B23CDC" w:rsidP="00B23CDC"/>
    <w:p w14:paraId="40806A4B" w14:textId="77777777" w:rsidR="002B1CFA" w:rsidRDefault="002B1CFA" w:rsidP="00B23CDC"/>
    <w:p w14:paraId="197A9438" w14:textId="77777777" w:rsidR="00B23CDC" w:rsidRPr="00B23CDC" w:rsidRDefault="00B23CDC" w:rsidP="00B23CDC">
      <w:pPr>
        <w:pStyle w:val="Heading2"/>
        <w:rPr>
          <w:sz w:val="24"/>
          <w:szCs w:val="24"/>
        </w:rPr>
      </w:pPr>
      <w:bookmarkStart w:id="52" w:name="_Toc316651800"/>
      <w:bookmarkStart w:id="53" w:name="_Toc316652900"/>
      <w:r w:rsidRPr="00B23CDC">
        <w:rPr>
          <w:sz w:val="24"/>
          <w:szCs w:val="24"/>
        </w:rPr>
        <w:t xml:space="preserve">A4.1 – </w:t>
      </w:r>
      <w:r>
        <w:rPr>
          <w:sz w:val="24"/>
          <w:szCs w:val="24"/>
        </w:rPr>
        <w:t>&lt;</w:t>
      </w:r>
      <w:r w:rsidRPr="00B23CDC">
        <w:rPr>
          <w:sz w:val="24"/>
          <w:szCs w:val="24"/>
        </w:rPr>
        <w:t>Exit Location (no required items owned)</w:t>
      </w:r>
      <w:r>
        <w:rPr>
          <w:sz w:val="24"/>
          <w:szCs w:val="24"/>
        </w:rPr>
        <w:t>&gt;</w:t>
      </w:r>
      <w:bookmarkEnd w:id="52"/>
      <w:bookmarkEnd w:id="53"/>
    </w:p>
    <w:p w14:paraId="0E94DB13" w14:textId="77777777" w:rsidR="00B23CDC" w:rsidRDefault="00B23CDC" w:rsidP="00B23CDC">
      <w:pPr>
        <w:rPr>
          <w:i/>
        </w:rPr>
      </w:pPr>
      <w:r>
        <w:rPr>
          <w:i/>
        </w:rPr>
        <w:t>Arises when Player arrives at a new location (with not enough keystones).</w:t>
      </w:r>
    </w:p>
    <w:p w14:paraId="7FA51A40" w14:textId="77777777" w:rsidR="00B23CDC" w:rsidRPr="0069170D" w:rsidRDefault="00B23CDC" w:rsidP="00B23CDC">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6935"/>
      </w:tblGrid>
      <w:tr w:rsidR="00B23CDC" w14:paraId="688A53CA" w14:textId="77777777" w:rsidTr="00B23CDC">
        <w:tc>
          <w:tcPr>
            <w:tcW w:w="1593" w:type="dxa"/>
          </w:tcPr>
          <w:p w14:paraId="7BED0BD9" w14:textId="77777777" w:rsidR="00B23CDC" w:rsidRPr="000F35AA" w:rsidRDefault="00B23CDC" w:rsidP="006F4223">
            <w:pPr>
              <w:rPr>
                <w:b/>
              </w:rPr>
            </w:pPr>
            <w:r w:rsidRPr="000F35AA">
              <w:rPr>
                <w:b/>
              </w:rPr>
              <w:t>System:</w:t>
            </w:r>
          </w:p>
        </w:tc>
        <w:tc>
          <w:tcPr>
            <w:tcW w:w="6935" w:type="dxa"/>
          </w:tcPr>
          <w:p w14:paraId="4FEC74C0" w14:textId="77777777" w:rsidR="00B23CDC" w:rsidRDefault="00B23CDC" w:rsidP="006F4223">
            <w:r>
              <w:t>Detects location as an ‘exit’ location.</w:t>
            </w:r>
          </w:p>
          <w:p w14:paraId="3D47B966" w14:textId="77777777" w:rsidR="00B23CDC" w:rsidRPr="000F35AA" w:rsidRDefault="00B23CDC" w:rsidP="006F4223">
            <w:pPr>
              <w:rPr>
                <w:b/>
              </w:rPr>
            </w:pPr>
            <w:r>
              <w:t>Checks number of keystones in Player bag.</w:t>
            </w:r>
          </w:p>
          <w:p w14:paraId="03A05B1F" w14:textId="77777777" w:rsidR="00B23CDC" w:rsidRDefault="00B23CDC" w:rsidP="006F4223">
            <w:r>
              <w:t>Informs Player they don’t have the required items to exit.</w:t>
            </w:r>
          </w:p>
          <w:p w14:paraId="39D4584E" w14:textId="77777777" w:rsidR="00B23CDC" w:rsidRDefault="00B23CDC" w:rsidP="006F4223">
            <w:r>
              <w:t>Prompts Player to shake Oracle to progress to a new location.</w:t>
            </w:r>
          </w:p>
          <w:p w14:paraId="224C69FA" w14:textId="77777777" w:rsidR="00B23CDC" w:rsidRDefault="00B23CDC" w:rsidP="006F4223"/>
        </w:tc>
      </w:tr>
      <w:tr w:rsidR="00B23CDC" w14:paraId="205AF441" w14:textId="77777777" w:rsidTr="00B23CDC">
        <w:tc>
          <w:tcPr>
            <w:tcW w:w="1593" w:type="dxa"/>
          </w:tcPr>
          <w:p w14:paraId="1DBD6086" w14:textId="77777777" w:rsidR="00B23CDC" w:rsidRPr="000F35AA" w:rsidRDefault="00B23CDC" w:rsidP="006F4223">
            <w:pPr>
              <w:rPr>
                <w:b/>
              </w:rPr>
            </w:pPr>
            <w:r>
              <w:rPr>
                <w:b/>
              </w:rPr>
              <w:t>Player</w:t>
            </w:r>
            <w:r w:rsidRPr="000F35AA">
              <w:rPr>
                <w:b/>
              </w:rPr>
              <w:t>:</w:t>
            </w:r>
          </w:p>
        </w:tc>
        <w:tc>
          <w:tcPr>
            <w:tcW w:w="6935" w:type="dxa"/>
          </w:tcPr>
          <w:p w14:paraId="052CBCFD" w14:textId="77777777" w:rsidR="00B23CDC" w:rsidRDefault="00B23CDC" w:rsidP="006F4223">
            <w:r>
              <w:t>Shakes phone to activate Oracle.</w:t>
            </w:r>
          </w:p>
        </w:tc>
      </w:tr>
    </w:tbl>
    <w:p w14:paraId="5C5919E2" w14:textId="77777777" w:rsidR="00B23CDC" w:rsidRDefault="00B23CDC">
      <w:r>
        <w:br w:type="page"/>
      </w:r>
    </w:p>
    <w:p w14:paraId="6142DCC0" w14:textId="77777777" w:rsidR="002D0B96" w:rsidRPr="002D0B96" w:rsidRDefault="00D30B5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54" w:name="_Toc316651801"/>
      <w:bookmarkStart w:id="55" w:name="_Toc316652901"/>
      <w:r>
        <w:lastRenderedPageBreak/>
        <w:t>Display Messages</w:t>
      </w:r>
      <w:bookmarkEnd w:id="54"/>
      <w:bookmarkEnd w:id="55"/>
    </w:p>
    <w:p w14:paraId="5D1B8FEF" w14:textId="77777777" w:rsidR="005758C2" w:rsidRDefault="005758C2" w:rsidP="005758C2">
      <w:pPr>
        <w:rPr>
          <w:szCs w:val="20"/>
        </w:rPr>
      </w:pPr>
    </w:p>
    <w:p w14:paraId="056DAA08" w14:textId="77777777" w:rsidR="00D30B5C" w:rsidRDefault="00D30B5C" w:rsidP="00D30B5C">
      <w:pPr>
        <w:pStyle w:val="ActorsHeading"/>
      </w:pPr>
      <w:bookmarkStart w:id="56" w:name="_Toc316651802"/>
      <w:bookmarkStart w:id="57" w:name="_Toc316652902"/>
      <w:r>
        <w:t>Actors</w:t>
      </w:r>
      <w:bookmarkEnd w:id="56"/>
      <w:r w:rsidR="002B1CFA">
        <w:t xml:space="preserve"> Involved</w:t>
      </w:r>
      <w:bookmarkEnd w:id="57"/>
    </w:p>
    <w:p w14:paraId="5B209F17" w14:textId="77777777" w:rsidR="00D30B5C" w:rsidRDefault="00D30B5C" w:rsidP="00D30B5C">
      <w:r>
        <w:t xml:space="preserve">The following actors are involved in this use case: </w:t>
      </w:r>
    </w:p>
    <w:p w14:paraId="0D841950" w14:textId="77777777" w:rsidR="00D30B5C" w:rsidRDefault="00D30B5C" w:rsidP="00D30B5C">
      <w:r>
        <w:t>&lt;Player&gt; and  &lt;Jade Game Server&gt;</w:t>
      </w:r>
    </w:p>
    <w:p w14:paraId="1FCBD161" w14:textId="77777777" w:rsidR="002B1CFA" w:rsidRDefault="002B1CFA" w:rsidP="00D30B5C"/>
    <w:p w14:paraId="692C3C5E" w14:textId="77777777" w:rsidR="00D30B5C" w:rsidRDefault="00D30B5C" w:rsidP="00D30B5C">
      <w:pPr>
        <w:pStyle w:val="BriefDescriptionHeading"/>
      </w:pPr>
      <w:bookmarkStart w:id="58" w:name="_Toc316651803"/>
      <w:bookmarkStart w:id="59" w:name="_Toc316652903"/>
      <w:r>
        <w:t>Brief Description</w:t>
      </w:r>
      <w:bookmarkEnd w:id="58"/>
      <w:bookmarkEnd w:id="59"/>
    </w:p>
    <w:p w14:paraId="6114E2F3" w14:textId="77777777" w:rsidR="00D30B5C" w:rsidRDefault="00D30B5C" w:rsidP="00D30B5C">
      <w:pPr>
        <w:rPr>
          <w:szCs w:val="20"/>
        </w:rPr>
      </w:pPr>
      <w:r>
        <w:rPr>
          <w:szCs w:val="20"/>
        </w:rPr>
        <w:t xml:space="preserve">Provides the capability for retrieving messages broadcast by other players from the Jade game server at the start of a player's turn. </w:t>
      </w:r>
    </w:p>
    <w:p w14:paraId="79536754" w14:textId="77777777" w:rsidR="002B1CFA" w:rsidRDefault="002B1CFA" w:rsidP="00D30B5C">
      <w:pPr>
        <w:rPr>
          <w:szCs w:val="20"/>
        </w:rPr>
      </w:pPr>
    </w:p>
    <w:p w14:paraId="0FB006AB" w14:textId="77777777" w:rsidR="00D30B5C" w:rsidRDefault="00D30B5C" w:rsidP="00D30B5C">
      <w:pPr>
        <w:pStyle w:val="BasicFlowHeading"/>
      </w:pPr>
      <w:bookmarkStart w:id="60" w:name="_Toc316651804"/>
      <w:bookmarkStart w:id="61" w:name="_Toc316652904"/>
      <w:r>
        <w:t>Basic Flow of Events</w:t>
      </w:r>
      <w:bookmarkEnd w:id="60"/>
      <w:bookmarkEnd w:id="61"/>
    </w:p>
    <w:p w14:paraId="6EFC790D" w14:textId="77777777" w:rsidR="00D30B5C" w:rsidRDefault="00D30B5C" w:rsidP="00D30B5C">
      <w:pPr>
        <w:rPr>
          <w:szCs w:val="20"/>
        </w:rPr>
      </w:pPr>
      <w:r>
        <w:rPr>
          <w:szCs w:val="20"/>
        </w:rPr>
        <w:t xml:space="preserve">The use case begins when the &lt;Player&gt; shakes the oracle to start their turn. </w:t>
      </w:r>
    </w:p>
    <w:p w14:paraId="66BCEAFF"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3DC6400F" w14:textId="77777777" w:rsidTr="006F4223">
        <w:tc>
          <w:tcPr>
            <w:tcW w:w="1619" w:type="dxa"/>
            <w:shd w:val="clear" w:color="auto" w:fill="FFFFFF"/>
          </w:tcPr>
          <w:p w14:paraId="78901B77" w14:textId="77777777" w:rsidR="00D30B5C" w:rsidRDefault="00D30B5C" w:rsidP="006F4223">
            <w:pPr>
              <w:snapToGrid w:val="0"/>
              <w:rPr>
                <w:szCs w:val="20"/>
              </w:rPr>
            </w:pPr>
            <w:r>
              <w:rPr>
                <w:szCs w:val="20"/>
              </w:rPr>
              <w:t xml:space="preserve">Actor </w:t>
            </w:r>
          </w:p>
          <w:p w14:paraId="4B7A9479" w14:textId="77777777" w:rsidR="00D30B5C" w:rsidRDefault="00D30B5C" w:rsidP="006F4223">
            <w:pPr>
              <w:snapToGrid w:val="0"/>
              <w:rPr>
                <w:szCs w:val="20"/>
              </w:rPr>
            </w:pPr>
            <w:r>
              <w:rPr>
                <w:szCs w:val="20"/>
              </w:rPr>
              <w:t xml:space="preserve">&lt;Player &gt; </w:t>
            </w:r>
          </w:p>
        </w:tc>
        <w:tc>
          <w:tcPr>
            <w:tcW w:w="6120" w:type="dxa"/>
            <w:shd w:val="clear" w:color="auto" w:fill="FFFFFF"/>
          </w:tcPr>
          <w:p w14:paraId="389EC3B1" w14:textId="77777777" w:rsidR="00D30B5C" w:rsidRDefault="00D30B5C" w:rsidP="006F4223">
            <w:pPr>
              <w:autoSpaceDE w:val="0"/>
              <w:rPr>
                <w:rFonts w:ascii="Calibri" w:eastAsia="Calibri" w:hAnsi="Calibri" w:cs="Calibri"/>
                <w:sz w:val="22"/>
                <w:szCs w:val="22"/>
              </w:rPr>
            </w:pPr>
            <w:r>
              <w:rPr>
                <w:rFonts w:ascii="Calibri" w:eastAsia="Calibri" w:hAnsi="Calibri" w:cs="Calibri"/>
                <w:sz w:val="22"/>
                <w:szCs w:val="22"/>
              </w:rPr>
              <w:t>Player shakes the oracle to start their turn.</w:t>
            </w:r>
          </w:p>
        </w:tc>
      </w:tr>
      <w:tr w:rsidR="00D30B5C" w14:paraId="1145B770" w14:textId="77777777" w:rsidTr="006F4223">
        <w:tc>
          <w:tcPr>
            <w:tcW w:w="1619" w:type="dxa"/>
            <w:shd w:val="clear" w:color="auto" w:fill="FFFFFF"/>
          </w:tcPr>
          <w:p w14:paraId="7994425B" w14:textId="77777777" w:rsidR="00D30B5C" w:rsidRDefault="00D30B5C" w:rsidP="006F4223">
            <w:pPr>
              <w:snapToGrid w:val="0"/>
              <w:rPr>
                <w:szCs w:val="20"/>
              </w:rPr>
            </w:pPr>
            <w:r>
              <w:rPr>
                <w:szCs w:val="20"/>
              </w:rPr>
              <w:t>System:</w:t>
            </w:r>
          </w:p>
        </w:tc>
        <w:tc>
          <w:tcPr>
            <w:tcW w:w="6120" w:type="dxa"/>
            <w:shd w:val="clear" w:color="auto" w:fill="FFFFFF"/>
          </w:tcPr>
          <w:p w14:paraId="47C2A521" w14:textId="77777777" w:rsidR="00D30B5C" w:rsidRDefault="00D30B5C" w:rsidP="006F4223">
            <w:pPr>
              <w:autoSpaceDE w:val="0"/>
              <w:rPr>
                <w:rFonts w:ascii="Calibri" w:eastAsia="Calibri" w:hAnsi="Calibri" w:cs="Calibri"/>
                <w:sz w:val="22"/>
                <w:szCs w:val="22"/>
              </w:rPr>
            </w:pPr>
            <w:r>
              <w:rPr>
                <w:rFonts w:ascii="Calibri" w:eastAsia="Calibri" w:hAnsi="Calibri" w:cs="Calibri"/>
                <w:sz w:val="22"/>
                <w:szCs w:val="22"/>
              </w:rPr>
              <w:t xml:space="preserve">At the start of players </w:t>
            </w:r>
            <w:r w:rsidR="006F4223">
              <w:rPr>
                <w:rFonts w:ascii="Calibri" w:eastAsia="Calibri" w:hAnsi="Calibri" w:cs="Calibri"/>
                <w:sz w:val="22"/>
                <w:szCs w:val="22"/>
              </w:rPr>
              <w:t>turn (any</w:t>
            </w:r>
            <w:r>
              <w:rPr>
                <w:rFonts w:ascii="Calibri" w:eastAsia="Calibri" w:hAnsi="Calibri" w:cs="Calibri"/>
                <w:sz w:val="22"/>
                <w:szCs w:val="22"/>
              </w:rPr>
              <w:t xml:space="preserve"> time options are being presented to select from</w:t>
            </w:r>
            <w:r w:rsidR="006F4223">
              <w:rPr>
                <w:rFonts w:ascii="Calibri" w:eastAsia="Calibri" w:hAnsi="Calibri" w:cs="Calibri"/>
                <w:sz w:val="22"/>
                <w:szCs w:val="22"/>
              </w:rPr>
              <w:t>) the</w:t>
            </w:r>
            <w:r>
              <w:rPr>
                <w:rFonts w:ascii="Calibri" w:eastAsia="Calibri" w:hAnsi="Calibri" w:cs="Calibri"/>
                <w:sz w:val="22"/>
                <w:szCs w:val="22"/>
              </w:rPr>
              <w:t xml:space="preserve"> system issues a request to the game server to retrieve any </w:t>
            </w:r>
            <w:r w:rsidR="002207EE">
              <w:rPr>
                <w:rFonts w:ascii="Calibri" w:eastAsia="Calibri" w:hAnsi="Calibri" w:cs="Calibri"/>
                <w:sz w:val="22"/>
                <w:szCs w:val="22"/>
              </w:rPr>
              <w:t>messages, which</w:t>
            </w:r>
            <w:r>
              <w:rPr>
                <w:rFonts w:ascii="Calibri" w:eastAsia="Calibri" w:hAnsi="Calibri" w:cs="Calibri"/>
                <w:sz w:val="22"/>
                <w:szCs w:val="22"/>
              </w:rPr>
              <w:t xml:space="preserve"> have been broadcast by other players.</w:t>
            </w:r>
            <w:r>
              <w:rPr>
                <w:rFonts w:ascii="Calibri" w:eastAsia="Calibri" w:hAnsi="Calibri" w:cs="Calibri"/>
                <w:sz w:val="22"/>
                <w:szCs w:val="22"/>
              </w:rPr>
              <w:br/>
            </w:r>
            <w:r>
              <w:rPr>
                <w:rFonts w:ascii="Calibri" w:eastAsia="Calibri" w:hAnsi="Calibri" w:cs="Calibri"/>
                <w:sz w:val="22"/>
                <w:szCs w:val="22"/>
              </w:rPr>
              <w:br/>
              <w:t>&lt;</w:t>
            </w:r>
            <w:r>
              <w:rPr>
                <w:rFonts w:ascii="Calibri" w:eastAsia="Calibri" w:hAnsi="Calibri" w:cs="Calibri"/>
                <w:b/>
                <w:bCs/>
                <w:sz w:val="22"/>
                <w:szCs w:val="22"/>
              </w:rPr>
              <w:t>A1</w:t>
            </w:r>
            <w:r>
              <w:rPr>
                <w:rFonts w:ascii="Calibri" w:eastAsia="Calibri" w:hAnsi="Calibri" w:cs="Calibri"/>
                <w:sz w:val="22"/>
                <w:szCs w:val="22"/>
              </w:rPr>
              <w:t xml:space="preserve"> – Connection cannot be established to game server&gt;</w:t>
            </w:r>
          </w:p>
        </w:tc>
      </w:tr>
      <w:tr w:rsidR="00D30B5C" w14:paraId="715CADD3" w14:textId="77777777" w:rsidTr="006F4223">
        <w:tc>
          <w:tcPr>
            <w:tcW w:w="1619" w:type="dxa"/>
            <w:shd w:val="clear" w:color="auto" w:fill="FFFFFF"/>
          </w:tcPr>
          <w:p w14:paraId="3A9AEC00" w14:textId="77777777" w:rsidR="00D30B5C" w:rsidRDefault="00D30B5C" w:rsidP="006F4223">
            <w:pPr>
              <w:snapToGrid w:val="0"/>
              <w:rPr>
                <w:szCs w:val="20"/>
              </w:rPr>
            </w:pPr>
            <w:r>
              <w:rPr>
                <w:szCs w:val="20"/>
              </w:rPr>
              <w:t xml:space="preserve">Actor </w:t>
            </w:r>
          </w:p>
          <w:p w14:paraId="645C8B33" w14:textId="77777777" w:rsidR="00D30B5C" w:rsidRDefault="00D30B5C" w:rsidP="006F4223">
            <w:pPr>
              <w:snapToGrid w:val="0"/>
              <w:rPr>
                <w:szCs w:val="20"/>
              </w:rPr>
            </w:pPr>
            <w:r>
              <w:rPr>
                <w:szCs w:val="20"/>
              </w:rPr>
              <w:t>&lt; Jade Game Server &gt;</w:t>
            </w:r>
          </w:p>
        </w:tc>
        <w:tc>
          <w:tcPr>
            <w:tcW w:w="6120" w:type="dxa"/>
            <w:shd w:val="clear" w:color="auto" w:fill="FFFFFF"/>
          </w:tcPr>
          <w:p w14:paraId="4D54FD24" w14:textId="77777777" w:rsidR="00D30B5C" w:rsidRDefault="00D30B5C" w:rsidP="006F4223">
            <w:pPr>
              <w:snapToGrid w:val="0"/>
              <w:rPr>
                <w:szCs w:val="20"/>
              </w:rPr>
            </w:pPr>
            <w:r>
              <w:rPr>
                <w:szCs w:val="20"/>
              </w:rPr>
              <w:t>Request is received by Jade game server and messages are returned to the system.</w:t>
            </w:r>
          </w:p>
          <w:p w14:paraId="50803135" w14:textId="77777777" w:rsidR="00D30B5C" w:rsidRDefault="00D30B5C" w:rsidP="006F4223">
            <w:pPr>
              <w:snapToGrid w:val="0"/>
              <w:rPr>
                <w:szCs w:val="20"/>
              </w:rPr>
            </w:pPr>
          </w:p>
          <w:p w14:paraId="60ECA401" w14:textId="77777777" w:rsidR="00D30B5C" w:rsidRDefault="00D30B5C" w:rsidP="006F4223">
            <w:pPr>
              <w:autoSpaceDE w:val="0"/>
              <w:snapToGrid w:val="0"/>
              <w:rPr>
                <w:rFonts w:ascii="Calibri" w:eastAsia="Calibri" w:hAnsi="Calibri" w:cs="Calibri"/>
                <w:sz w:val="22"/>
                <w:szCs w:val="22"/>
              </w:rPr>
            </w:pPr>
            <w:r>
              <w:rPr>
                <w:rFonts w:ascii="Calibri" w:eastAsia="Calibri" w:hAnsi="Calibri" w:cs="Calibri"/>
                <w:sz w:val="22"/>
                <w:szCs w:val="22"/>
              </w:rPr>
              <w:t xml:space="preserve">&lt; </w:t>
            </w:r>
            <w:r>
              <w:rPr>
                <w:rFonts w:ascii="Calibri" w:eastAsia="Calibri" w:hAnsi="Calibri" w:cs="Calibri"/>
                <w:b/>
                <w:bCs/>
                <w:sz w:val="22"/>
                <w:szCs w:val="22"/>
              </w:rPr>
              <w:t>A2</w:t>
            </w:r>
            <w:r>
              <w:rPr>
                <w:rFonts w:ascii="Calibri" w:eastAsia="Calibri" w:hAnsi="Calibri" w:cs="Calibri"/>
                <w:sz w:val="22"/>
                <w:szCs w:val="22"/>
              </w:rPr>
              <w:t xml:space="preserve"> – No messages available &gt; </w:t>
            </w:r>
          </w:p>
        </w:tc>
      </w:tr>
      <w:tr w:rsidR="00D30B5C" w14:paraId="5F93E5F6" w14:textId="77777777" w:rsidTr="006F4223">
        <w:tc>
          <w:tcPr>
            <w:tcW w:w="1619" w:type="dxa"/>
            <w:shd w:val="clear" w:color="auto" w:fill="FFFFFF"/>
          </w:tcPr>
          <w:p w14:paraId="0B857456" w14:textId="77777777" w:rsidR="00D30B5C" w:rsidRDefault="00D30B5C" w:rsidP="006F4223">
            <w:pPr>
              <w:snapToGrid w:val="0"/>
              <w:rPr>
                <w:szCs w:val="20"/>
              </w:rPr>
            </w:pPr>
            <w:r>
              <w:rPr>
                <w:szCs w:val="20"/>
              </w:rPr>
              <w:t>System</w:t>
            </w:r>
          </w:p>
        </w:tc>
        <w:tc>
          <w:tcPr>
            <w:tcW w:w="6120" w:type="dxa"/>
            <w:shd w:val="clear" w:color="auto" w:fill="FFFFFF"/>
          </w:tcPr>
          <w:p w14:paraId="19CCC450" w14:textId="77777777" w:rsidR="00D30B5C" w:rsidRDefault="00D30B5C" w:rsidP="006F4223">
            <w:pPr>
              <w:snapToGrid w:val="0"/>
              <w:rPr>
                <w:szCs w:val="20"/>
              </w:rPr>
            </w:pPr>
            <w:r>
              <w:rPr>
                <w:szCs w:val="20"/>
              </w:rPr>
              <w:t>Displays messages to Player alongside game options.</w:t>
            </w:r>
          </w:p>
        </w:tc>
      </w:tr>
      <w:tr w:rsidR="00D30B5C" w14:paraId="3481B7DB" w14:textId="77777777" w:rsidTr="006F4223">
        <w:tc>
          <w:tcPr>
            <w:tcW w:w="1619" w:type="dxa"/>
            <w:shd w:val="clear" w:color="auto" w:fill="FFFFFF"/>
          </w:tcPr>
          <w:p w14:paraId="47E9F159" w14:textId="77777777" w:rsidR="00D30B5C" w:rsidRDefault="00D30B5C" w:rsidP="006F4223">
            <w:pPr>
              <w:snapToGrid w:val="0"/>
              <w:rPr>
                <w:szCs w:val="20"/>
              </w:rPr>
            </w:pPr>
            <w:r>
              <w:rPr>
                <w:szCs w:val="20"/>
              </w:rPr>
              <w:t xml:space="preserve">Actor </w:t>
            </w:r>
          </w:p>
          <w:p w14:paraId="74DCBB25" w14:textId="77777777" w:rsidR="00D30B5C" w:rsidRDefault="00D30B5C" w:rsidP="006F4223">
            <w:pPr>
              <w:snapToGrid w:val="0"/>
              <w:rPr>
                <w:szCs w:val="20"/>
              </w:rPr>
            </w:pPr>
            <w:r>
              <w:rPr>
                <w:szCs w:val="20"/>
              </w:rPr>
              <w:t xml:space="preserve">&lt;Player &gt; </w:t>
            </w:r>
          </w:p>
        </w:tc>
        <w:tc>
          <w:tcPr>
            <w:tcW w:w="6120" w:type="dxa"/>
            <w:shd w:val="clear" w:color="auto" w:fill="FFFFFF"/>
          </w:tcPr>
          <w:p w14:paraId="53047626" w14:textId="77777777" w:rsidR="00D30B5C" w:rsidRDefault="00D30B5C" w:rsidP="006F4223">
            <w:pPr>
              <w:snapToGrid w:val="0"/>
              <w:rPr>
                <w:szCs w:val="20"/>
              </w:rPr>
            </w:pPr>
            <w:r>
              <w:rPr>
                <w:szCs w:val="20"/>
              </w:rPr>
              <w:t>Player reads messages and closes when finished returning to game options.</w:t>
            </w:r>
          </w:p>
          <w:p w14:paraId="6D356572" w14:textId="77777777" w:rsidR="002B1CFA" w:rsidRDefault="002B1CFA" w:rsidP="006F4223">
            <w:pPr>
              <w:snapToGrid w:val="0"/>
              <w:rPr>
                <w:szCs w:val="20"/>
              </w:rPr>
            </w:pPr>
          </w:p>
        </w:tc>
      </w:tr>
    </w:tbl>
    <w:p w14:paraId="6F7726B2" w14:textId="77777777" w:rsidR="00D30B5C" w:rsidRDefault="00D30B5C" w:rsidP="00D30B5C">
      <w:pPr>
        <w:pStyle w:val="AlternativeFlowsHeading"/>
      </w:pPr>
      <w:bookmarkStart w:id="62" w:name="_Toc316651805"/>
      <w:bookmarkStart w:id="63" w:name="_Toc316652905"/>
      <w:r>
        <w:t>Alternative Flows</w:t>
      </w:r>
      <w:bookmarkEnd w:id="62"/>
      <w:bookmarkEnd w:id="63"/>
    </w:p>
    <w:p w14:paraId="49146836" w14:textId="77777777" w:rsidR="00D30B5C" w:rsidRDefault="00D30B5C" w:rsidP="00D30B5C">
      <w:pPr>
        <w:pStyle w:val="AlternativeFlow"/>
      </w:pPr>
      <w:bookmarkStart w:id="64" w:name="_Toc316651806"/>
      <w:bookmarkStart w:id="65" w:name="_Toc316652906"/>
      <w:r>
        <w:t>A1 - &lt; Connection cannot be established to game server&gt;</w:t>
      </w:r>
      <w:bookmarkEnd w:id="64"/>
      <w:bookmarkEnd w:id="65"/>
    </w:p>
    <w:p w14:paraId="2EEEA8AC" w14:textId="77777777" w:rsidR="00D30B5C" w:rsidRPr="00F20A47" w:rsidRDefault="00D30B5C" w:rsidP="00D30B5C">
      <w:pPr>
        <w:rPr>
          <w:i/>
          <w:szCs w:val="20"/>
        </w:rPr>
      </w:pPr>
      <w:r w:rsidRPr="00F20A47">
        <w:rPr>
          <w:i/>
          <w:szCs w:val="20"/>
        </w:rPr>
        <w:t>The system issues a request to the game server but a connection cannot be established to connect to the server.</w:t>
      </w:r>
    </w:p>
    <w:p w14:paraId="14C9AC26"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123B5791" w14:textId="77777777" w:rsidTr="006F4223">
        <w:tc>
          <w:tcPr>
            <w:tcW w:w="1619" w:type="dxa"/>
            <w:shd w:val="clear" w:color="auto" w:fill="FFFFFF"/>
          </w:tcPr>
          <w:p w14:paraId="17DDE33B" w14:textId="77777777" w:rsidR="00D30B5C" w:rsidRDefault="00D30B5C" w:rsidP="006F4223">
            <w:pPr>
              <w:snapToGrid w:val="0"/>
              <w:rPr>
                <w:szCs w:val="20"/>
              </w:rPr>
            </w:pPr>
            <w:r>
              <w:rPr>
                <w:szCs w:val="20"/>
              </w:rPr>
              <w:t>System:</w:t>
            </w:r>
          </w:p>
        </w:tc>
        <w:tc>
          <w:tcPr>
            <w:tcW w:w="6120" w:type="dxa"/>
            <w:shd w:val="clear" w:color="auto" w:fill="FFFFFF"/>
          </w:tcPr>
          <w:p w14:paraId="36631577" w14:textId="77777777" w:rsidR="00D30B5C" w:rsidRDefault="00D30B5C" w:rsidP="006F4223">
            <w:pPr>
              <w:snapToGrid w:val="0"/>
              <w:rPr>
                <w:szCs w:val="20"/>
              </w:rPr>
            </w:pPr>
            <w:r>
              <w:rPr>
                <w:szCs w:val="20"/>
              </w:rPr>
              <w:t>Issues request to game server</w:t>
            </w:r>
          </w:p>
        </w:tc>
      </w:tr>
      <w:tr w:rsidR="00D30B5C" w14:paraId="320C0C4B" w14:textId="77777777" w:rsidTr="006F4223">
        <w:tc>
          <w:tcPr>
            <w:tcW w:w="1619" w:type="dxa"/>
            <w:shd w:val="clear" w:color="auto" w:fill="FFFFFF"/>
          </w:tcPr>
          <w:p w14:paraId="099B0748" w14:textId="77777777" w:rsidR="00D30B5C" w:rsidRDefault="00D30B5C" w:rsidP="006F4223">
            <w:pPr>
              <w:snapToGrid w:val="0"/>
              <w:rPr>
                <w:szCs w:val="20"/>
              </w:rPr>
            </w:pPr>
            <w:r>
              <w:rPr>
                <w:szCs w:val="20"/>
              </w:rPr>
              <w:t>System:</w:t>
            </w:r>
          </w:p>
        </w:tc>
        <w:tc>
          <w:tcPr>
            <w:tcW w:w="6120" w:type="dxa"/>
            <w:shd w:val="clear" w:color="auto" w:fill="FFFFFF"/>
          </w:tcPr>
          <w:p w14:paraId="1B731213" w14:textId="77777777" w:rsidR="00D30B5C" w:rsidRDefault="00D30B5C" w:rsidP="006F4223">
            <w:pPr>
              <w:snapToGrid w:val="0"/>
              <w:rPr>
                <w:szCs w:val="20"/>
              </w:rPr>
            </w:pPr>
            <w:r>
              <w:rPr>
                <w:szCs w:val="20"/>
              </w:rPr>
              <w:t>Server cannot be accessed. Message is displayed to user notifying them that they cannot connect to the server.</w:t>
            </w:r>
          </w:p>
          <w:p w14:paraId="2889303B" w14:textId="77777777" w:rsidR="002B1CFA" w:rsidRDefault="002B1CFA" w:rsidP="006F4223">
            <w:pPr>
              <w:snapToGrid w:val="0"/>
              <w:rPr>
                <w:szCs w:val="20"/>
              </w:rPr>
            </w:pPr>
          </w:p>
        </w:tc>
      </w:tr>
    </w:tbl>
    <w:p w14:paraId="13407051" w14:textId="77777777" w:rsidR="00D30B5C" w:rsidRDefault="00D30B5C" w:rsidP="00D30B5C">
      <w:pPr>
        <w:pStyle w:val="AlternativeFlow"/>
      </w:pPr>
      <w:bookmarkStart w:id="66" w:name="_Toc316651807"/>
      <w:bookmarkStart w:id="67" w:name="_Toc316652907"/>
      <w:r>
        <w:t>A2 - &lt; No messages Available &gt;</w:t>
      </w:r>
      <w:bookmarkEnd w:id="66"/>
      <w:bookmarkEnd w:id="67"/>
    </w:p>
    <w:p w14:paraId="2A218973" w14:textId="77777777" w:rsidR="00D30B5C" w:rsidRPr="00F20A47" w:rsidRDefault="00D30B5C" w:rsidP="00D30B5C">
      <w:pPr>
        <w:rPr>
          <w:i/>
          <w:szCs w:val="20"/>
        </w:rPr>
      </w:pPr>
      <w:r w:rsidRPr="00F20A47">
        <w:rPr>
          <w:i/>
          <w:szCs w:val="20"/>
        </w:rPr>
        <w:t xml:space="preserve">A request has been sent to the game server however no messages are available. </w:t>
      </w:r>
    </w:p>
    <w:p w14:paraId="63A2D931"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5CB6FCFB" w14:textId="77777777" w:rsidTr="006F4223">
        <w:tc>
          <w:tcPr>
            <w:tcW w:w="1619" w:type="dxa"/>
            <w:shd w:val="clear" w:color="auto" w:fill="FFFFFF"/>
          </w:tcPr>
          <w:p w14:paraId="79731386" w14:textId="77777777" w:rsidR="00D30B5C" w:rsidRDefault="00D30B5C" w:rsidP="006F4223">
            <w:pPr>
              <w:snapToGrid w:val="0"/>
              <w:rPr>
                <w:szCs w:val="20"/>
              </w:rPr>
            </w:pPr>
            <w:r>
              <w:rPr>
                <w:szCs w:val="20"/>
              </w:rPr>
              <w:t>System</w:t>
            </w:r>
          </w:p>
        </w:tc>
        <w:tc>
          <w:tcPr>
            <w:tcW w:w="6120" w:type="dxa"/>
            <w:shd w:val="clear" w:color="auto" w:fill="FFFFFF"/>
          </w:tcPr>
          <w:p w14:paraId="4EC0FD01" w14:textId="77777777" w:rsidR="00D30B5C" w:rsidRDefault="00D30B5C" w:rsidP="006F4223">
            <w:pPr>
              <w:snapToGrid w:val="0"/>
              <w:rPr>
                <w:szCs w:val="20"/>
              </w:rPr>
            </w:pPr>
            <w:r>
              <w:rPr>
                <w:szCs w:val="20"/>
              </w:rPr>
              <w:t>Displays the game options to select from.</w:t>
            </w:r>
          </w:p>
        </w:tc>
      </w:tr>
      <w:tr w:rsidR="00D30B5C" w14:paraId="5FDD976F" w14:textId="77777777" w:rsidTr="006F4223">
        <w:tc>
          <w:tcPr>
            <w:tcW w:w="1619" w:type="dxa"/>
            <w:shd w:val="clear" w:color="auto" w:fill="FFFFFF"/>
          </w:tcPr>
          <w:p w14:paraId="73141F6B" w14:textId="77777777" w:rsidR="00D30B5C" w:rsidRDefault="00D30B5C" w:rsidP="006F4223">
            <w:pPr>
              <w:snapToGrid w:val="0"/>
              <w:rPr>
                <w:szCs w:val="20"/>
              </w:rPr>
            </w:pPr>
            <w:r>
              <w:rPr>
                <w:szCs w:val="20"/>
              </w:rPr>
              <w:t xml:space="preserve">Actor </w:t>
            </w:r>
          </w:p>
          <w:p w14:paraId="66063DD6" w14:textId="77777777" w:rsidR="00D30B5C" w:rsidRDefault="00D30B5C" w:rsidP="006F4223">
            <w:pPr>
              <w:snapToGrid w:val="0"/>
              <w:rPr>
                <w:szCs w:val="20"/>
              </w:rPr>
            </w:pPr>
            <w:r>
              <w:rPr>
                <w:szCs w:val="20"/>
              </w:rPr>
              <w:t xml:space="preserve">&lt;Player &gt; </w:t>
            </w:r>
          </w:p>
        </w:tc>
        <w:tc>
          <w:tcPr>
            <w:tcW w:w="6120" w:type="dxa"/>
            <w:shd w:val="clear" w:color="auto" w:fill="FFFFFF"/>
          </w:tcPr>
          <w:p w14:paraId="187F1F39" w14:textId="77777777" w:rsidR="00D30B5C" w:rsidRDefault="00D30B5C" w:rsidP="006F4223">
            <w:pPr>
              <w:snapToGrid w:val="0"/>
              <w:rPr>
                <w:szCs w:val="20"/>
              </w:rPr>
            </w:pPr>
            <w:r>
              <w:rPr>
                <w:szCs w:val="20"/>
              </w:rPr>
              <w:t xml:space="preserve">Player </w:t>
            </w:r>
            <w:proofErr w:type="gramStart"/>
            <w:r>
              <w:rPr>
                <w:szCs w:val="20"/>
              </w:rPr>
              <w:t>select</w:t>
            </w:r>
            <w:proofErr w:type="gramEnd"/>
            <w:r>
              <w:rPr>
                <w:szCs w:val="20"/>
              </w:rPr>
              <w:t xml:space="preserve"> game option.</w:t>
            </w:r>
          </w:p>
        </w:tc>
      </w:tr>
    </w:tbl>
    <w:p w14:paraId="53077356" w14:textId="77777777" w:rsidR="00D30B5C" w:rsidRDefault="00D30B5C">
      <w:r>
        <w:br w:type="page"/>
      </w:r>
    </w:p>
    <w:p w14:paraId="5FE0874D" w14:textId="77777777" w:rsidR="00A250C1" w:rsidRDefault="00D30B5C" w:rsidP="008E2F57">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68" w:name="_Toc316651808"/>
      <w:bookmarkStart w:id="69" w:name="_Toc316652908"/>
      <w:r>
        <w:lastRenderedPageBreak/>
        <w:t>Broadcast Message</w:t>
      </w:r>
      <w:bookmarkEnd w:id="68"/>
      <w:bookmarkEnd w:id="69"/>
    </w:p>
    <w:p w14:paraId="43B385BD" w14:textId="77777777" w:rsidR="00D30B5C" w:rsidRPr="00D30B5C" w:rsidRDefault="00D30B5C" w:rsidP="00D30B5C">
      <w:pPr>
        <w:pStyle w:val="ActorsHeading"/>
        <w:spacing w:before="120"/>
        <w:rPr>
          <w:sz w:val="20"/>
          <w:szCs w:val="20"/>
        </w:rPr>
      </w:pPr>
    </w:p>
    <w:p w14:paraId="591E8BA9" w14:textId="77777777" w:rsidR="00D30B5C" w:rsidRDefault="00D30B5C" w:rsidP="00D30B5C">
      <w:pPr>
        <w:pStyle w:val="ActorsHeading"/>
      </w:pPr>
      <w:bookmarkStart w:id="70" w:name="_Toc316651809"/>
      <w:bookmarkStart w:id="71" w:name="_Toc316652909"/>
      <w:r>
        <w:t>Actors</w:t>
      </w:r>
      <w:bookmarkEnd w:id="70"/>
      <w:r w:rsidR="002B1CFA">
        <w:t xml:space="preserve"> Involved</w:t>
      </w:r>
      <w:bookmarkEnd w:id="71"/>
    </w:p>
    <w:p w14:paraId="03E0B0BC" w14:textId="77777777" w:rsidR="00D30B5C" w:rsidRDefault="00D30B5C" w:rsidP="00D30B5C">
      <w:r>
        <w:t xml:space="preserve">The following actors are involved in this use case: </w:t>
      </w:r>
    </w:p>
    <w:p w14:paraId="5DE8C3B5" w14:textId="77777777" w:rsidR="00D30B5C" w:rsidRDefault="00D30B5C" w:rsidP="00D30B5C"/>
    <w:p w14:paraId="45A8E56C" w14:textId="77777777" w:rsidR="00D30B5C" w:rsidRDefault="00D30B5C" w:rsidP="00D30B5C">
      <w:pPr>
        <w:rPr>
          <w:szCs w:val="20"/>
        </w:rPr>
      </w:pPr>
      <w:r>
        <w:rPr>
          <w:szCs w:val="20"/>
        </w:rPr>
        <w:t>&lt;Player&gt; and  &lt;Jade Game Server&gt;</w:t>
      </w:r>
    </w:p>
    <w:p w14:paraId="7B7644EF" w14:textId="77777777" w:rsidR="002B1CFA" w:rsidRDefault="002B1CFA" w:rsidP="00D30B5C">
      <w:pPr>
        <w:rPr>
          <w:szCs w:val="20"/>
        </w:rPr>
      </w:pPr>
    </w:p>
    <w:p w14:paraId="033F89D3" w14:textId="77777777" w:rsidR="00D30B5C" w:rsidRDefault="00D30B5C" w:rsidP="00D30B5C">
      <w:pPr>
        <w:pStyle w:val="BriefDescriptionHeading"/>
      </w:pPr>
      <w:bookmarkStart w:id="72" w:name="_Toc316651810"/>
      <w:bookmarkStart w:id="73" w:name="_Toc316652910"/>
      <w:r>
        <w:t>Brief Description</w:t>
      </w:r>
      <w:bookmarkEnd w:id="72"/>
      <w:bookmarkEnd w:id="73"/>
    </w:p>
    <w:p w14:paraId="37972704" w14:textId="77777777" w:rsidR="00D30B5C" w:rsidRDefault="00D30B5C" w:rsidP="00D30B5C">
      <w:pPr>
        <w:rPr>
          <w:rFonts w:ascii="Calibri" w:eastAsia="Calibri" w:hAnsi="Calibri" w:cs="Calibri"/>
          <w:sz w:val="22"/>
          <w:szCs w:val="22"/>
        </w:rPr>
      </w:pPr>
      <w:r>
        <w:rPr>
          <w:szCs w:val="20"/>
        </w:rPr>
        <w:t xml:space="preserve">Provides player A with the capability to send a text message to Player B at the start of Player A's turn by storing the message on the game server until Player B enters their next turn in the game in which they send a request to the game server to retrieve the message. After entering the </w:t>
      </w:r>
      <w:proofErr w:type="gramStart"/>
      <w:r>
        <w:rPr>
          <w:szCs w:val="20"/>
        </w:rPr>
        <w:t xml:space="preserve">text </w:t>
      </w:r>
      <w:r>
        <w:rPr>
          <w:rFonts w:ascii="Calibri" w:eastAsia="Calibri" w:hAnsi="Calibri" w:cs="Calibri"/>
          <w:sz w:val="22"/>
          <w:szCs w:val="22"/>
        </w:rPr>
        <w:t xml:space="preserve"> the</w:t>
      </w:r>
      <w:proofErr w:type="gramEnd"/>
      <w:r>
        <w:rPr>
          <w:rFonts w:ascii="Calibri" w:eastAsia="Calibri" w:hAnsi="Calibri" w:cs="Calibri"/>
          <w:sz w:val="22"/>
          <w:szCs w:val="22"/>
        </w:rPr>
        <w:t xml:space="preserve"> player’s name and the id of the game they are currently playing will all be sent to the Jade game server which will handle the logic behind recording the message and ensuring it is relayed to other players.</w:t>
      </w:r>
    </w:p>
    <w:p w14:paraId="3CC0833F" w14:textId="77777777" w:rsidR="002B1CFA" w:rsidRDefault="002B1CFA" w:rsidP="00D30B5C">
      <w:pPr>
        <w:rPr>
          <w:rFonts w:ascii="Calibri" w:eastAsia="Calibri" w:hAnsi="Calibri" w:cs="Calibri"/>
          <w:sz w:val="22"/>
          <w:szCs w:val="22"/>
        </w:rPr>
      </w:pPr>
    </w:p>
    <w:p w14:paraId="4077DA9C" w14:textId="77777777" w:rsidR="00D30B5C" w:rsidRDefault="00D30B5C" w:rsidP="00D30B5C">
      <w:pPr>
        <w:pStyle w:val="BasicFlowHeading"/>
      </w:pPr>
      <w:bookmarkStart w:id="74" w:name="_Toc316651811"/>
      <w:bookmarkStart w:id="75" w:name="_Toc316652911"/>
      <w:r>
        <w:t>Basic Flow of Events</w:t>
      </w:r>
      <w:bookmarkEnd w:id="74"/>
      <w:bookmarkEnd w:id="75"/>
    </w:p>
    <w:p w14:paraId="510A5A87" w14:textId="77777777" w:rsidR="00D30B5C" w:rsidRPr="00F20A47" w:rsidRDefault="00D30B5C" w:rsidP="00D30B5C">
      <w:pPr>
        <w:rPr>
          <w:i/>
          <w:szCs w:val="20"/>
        </w:rPr>
      </w:pPr>
      <w:r w:rsidRPr="00F20A47">
        <w:rPr>
          <w:i/>
          <w:szCs w:val="20"/>
        </w:rPr>
        <w:t>The use case begins when the &lt;player &gt; selects the option to broadcast a message at the start of their turn.</w:t>
      </w:r>
    </w:p>
    <w:p w14:paraId="153FCE4E"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1515639C" w14:textId="77777777" w:rsidTr="006F4223">
        <w:tc>
          <w:tcPr>
            <w:tcW w:w="1619" w:type="dxa"/>
            <w:shd w:val="clear" w:color="auto" w:fill="FFFFFF"/>
          </w:tcPr>
          <w:p w14:paraId="4BDA30F8" w14:textId="77777777" w:rsidR="00D30B5C" w:rsidRDefault="00D30B5C" w:rsidP="006F4223">
            <w:pPr>
              <w:snapToGrid w:val="0"/>
              <w:rPr>
                <w:szCs w:val="20"/>
              </w:rPr>
            </w:pPr>
            <w:r>
              <w:rPr>
                <w:szCs w:val="20"/>
              </w:rPr>
              <w:t xml:space="preserve">Actor </w:t>
            </w:r>
          </w:p>
          <w:p w14:paraId="0C958180" w14:textId="77777777" w:rsidR="00D30B5C" w:rsidRDefault="00D30B5C" w:rsidP="006F4223">
            <w:pPr>
              <w:snapToGrid w:val="0"/>
              <w:rPr>
                <w:szCs w:val="20"/>
              </w:rPr>
            </w:pPr>
            <w:r>
              <w:rPr>
                <w:szCs w:val="20"/>
              </w:rPr>
              <w:t xml:space="preserve">&lt;Player &gt; </w:t>
            </w:r>
          </w:p>
        </w:tc>
        <w:tc>
          <w:tcPr>
            <w:tcW w:w="6120" w:type="dxa"/>
            <w:shd w:val="clear" w:color="auto" w:fill="FFFFFF"/>
          </w:tcPr>
          <w:p w14:paraId="5E95B216" w14:textId="77777777" w:rsidR="00D30B5C" w:rsidRDefault="00D30B5C" w:rsidP="006F4223">
            <w:pPr>
              <w:snapToGrid w:val="0"/>
              <w:rPr>
                <w:szCs w:val="20"/>
              </w:rPr>
            </w:pPr>
            <w:r>
              <w:rPr>
                <w:szCs w:val="20"/>
              </w:rPr>
              <w:t xml:space="preserve">Selects “ Broadcast a message” from the option screen at the start of their turn. </w:t>
            </w:r>
          </w:p>
          <w:p w14:paraId="2FDDE4BD" w14:textId="77777777" w:rsidR="00D30B5C" w:rsidRDefault="00D30B5C" w:rsidP="006F4223">
            <w:pPr>
              <w:snapToGrid w:val="0"/>
              <w:rPr>
                <w:szCs w:val="20"/>
              </w:rPr>
            </w:pPr>
          </w:p>
          <w:p w14:paraId="6E9CEBF7" w14:textId="77777777" w:rsidR="00D30B5C" w:rsidRDefault="00D30B5C" w:rsidP="006F4223">
            <w:pPr>
              <w:snapToGrid w:val="0"/>
              <w:rPr>
                <w:szCs w:val="20"/>
              </w:rPr>
            </w:pPr>
            <w:r>
              <w:rPr>
                <w:szCs w:val="20"/>
              </w:rPr>
              <w:t xml:space="preserve">&lt; </w:t>
            </w:r>
            <w:r>
              <w:rPr>
                <w:b/>
                <w:bCs/>
                <w:szCs w:val="20"/>
              </w:rPr>
              <w:t>A1</w:t>
            </w:r>
            <w:r>
              <w:rPr>
                <w:szCs w:val="20"/>
              </w:rPr>
              <w:t xml:space="preserve">– Player select game options instead &gt; </w:t>
            </w:r>
          </w:p>
        </w:tc>
      </w:tr>
      <w:tr w:rsidR="00D30B5C" w14:paraId="518EB43E" w14:textId="77777777" w:rsidTr="006F4223">
        <w:tc>
          <w:tcPr>
            <w:tcW w:w="1619" w:type="dxa"/>
            <w:shd w:val="clear" w:color="auto" w:fill="FFFFFF"/>
          </w:tcPr>
          <w:p w14:paraId="709B1B54" w14:textId="77777777" w:rsidR="00D30B5C" w:rsidRDefault="00D30B5C" w:rsidP="006F4223">
            <w:pPr>
              <w:snapToGrid w:val="0"/>
              <w:rPr>
                <w:szCs w:val="20"/>
              </w:rPr>
            </w:pPr>
            <w:r>
              <w:rPr>
                <w:szCs w:val="20"/>
              </w:rPr>
              <w:t xml:space="preserve">System: </w:t>
            </w:r>
          </w:p>
        </w:tc>
        <w:tc>
          <w:tcPr>
            <w:tcW w:w="6120" w:type="dxa"/>
            <w:shd w:val="clear" w:color="auto" w:fill="FFFFFF"/>
          </w:tcPr>
          <w:p w14:paraId="0974668C" w14:textId="77777777" w:rsidR="00D30B5C" w:rsidRDefault="00D30B5C" w:rsidP="006F4223">
            <w:pPr>
              <w:snapToGrid w:val="0"/>
              <w:rPr>
                <w:szCs w:val="20"/>
              </w:rPr>
            </w:pPr>
            <w:r>
              <w:rPr>
                <w:szCs w:val="20"/>
              </w:rPr>
              <w:t>Displays a message box allowing player to enter text and a buttons to send when message is finished being composed.</w:t>
            </w:r>
          </w:p>
        </w:tc>
      </w:tr>
      <w:tr w:rsidR="00D30B5C" w14:paraId="1D87CF0F" w14:textId="77777777" w:rsidTr="006F4223">
        <w:tc>
          <w:tcPr>
            <w:tcW w:w="1619" w:type="dxa"/>
            <w:shd w:val="clear" w:color="auto" w:fill="FFFFFF"/>
          </w:tcPr>
          <w:p w14:paraId="6AA58EE1" w14:textId="77777777" w:rsidR="00D30B5C" w:rsidRDefault="00D30B5C" w:rsidP="006F4223">
            <w:pPr>
              <w:snapToGrid w:val="0"/>
              <w:rPr>
                <w:szCs w:val="20"/>
              </w:rPr>
            </w:pPr>
            <w:r>
              <w:rPr>
                <w:szCs w:val="20"/>
              </w:rPr>
              <w:t xml:space="preserve">Actor </w:t>
            </w:r>
          </w:p>
          <w:p w14:paraId="6C673E34" w14:textId="77777777" w:rsidR="00D30B5C" w:rsidRDefault="00D30B5C" w:rsidP="006F4223">
            <w:pPr>
              <w:snapToGrid w:val="0"/>
              <w:rPr>
                <w:szCs w:val="20"/>
              </w:rPr>
            </w:pPr>
            <w:r>
              <w:rPr>
                <w:szCs w:val="20"/>
              </w:rPr>
              <w:t>&lt;Player &gt;</w:t>
            </w:r>
          </w:p>
        </w:tc>
        <w:tc>
          <w:tcPr>
            <w:tcW w:w="6120" w:type="dxa"/>
            <w:shd w:val="clear" w:color="auto" w:fill="FFFFFF"/>
          </w:tcPr>
          <w:p w14:paraId="4FCA4361" w14:textId="77777777" w:rsidR="00D30B5C" w:rsidRDefault="00D30B5C" w:rsidP="006F4223">
            <w:pPr>
              <w:snapToGrid w:val="0"/>
              <w:rPr>
                <w:szCs w:val="20"/>
              </w:rPr>
            </w:pPr>
            <w:r>
              <w:rPr>
                <w:szCs w:val="20"/>
              </w:rPr>
              <w:t>Player A enters text for the message into the message box being sent to Player B and presses send when the message is complete being composed.</w:t>
            </w:r>
            <w:r>
              <w:rPr>
                <w:szCs w:val="20"/>
              </w:rPr>
              <w:br/>
            </w:r>
            <w:r>
              <w:rPr>
                <w:szCs w:val="20"/>
              </w:rPr>
              <w:br/>
              <w:t xml:space="preserve">&lt; </w:t>
            </w:r>
            <w:r>
              <w:rPr>
                <w:b/>
                <w:bCs/>
                <w:szCs w:val="20"/>
              </w:rPr>
              <w:t>A2</w:t>
            </w:r>
            <w:r>
              <w:rPr>
                <w:szCs w:val="20"/>
              </w:rPr>
              <w:t xml:space="preserve">– Player cancels message request&gt; </w:t>
            </w:r>
          </w:p>
        </w:tc>
      </w:tr>
      <w:tr w:rsidR="00D30B5C" w14:paraId="0C618138" w14:textId="77777777" w:rsidTr="006F4223">
        <w:tc>
          <w:tcPr>
            <w:tcW w:w="1619" w:type="dxa"/>
            <w:shd w:val="clear" w:color="auto" w:fill="FFFFFF"/>
          </w:tcPr>
          <w:p w14:paraId="7E1F3EB9" w14:textId="77777777" w:rsidR="00D30B5C" w:rsidRDefault="00D30B5C" w:rsidP="006F4223">
            <w:pPr>
              <w:snapToGrid w:val="0"/>
              <w:rPr>
                <w:szCs w:val="20"/>
              </w:rPr>
            </w:pPr>
            <w:r>
              <w:rPr>
                <w:szCs w:val="20"/>
              </w:rPr>
              <w:t>System:</w:t>
            </w:r>
          </w:p>
        </w:tc>
        <w:tc>
          <w:tcPr>
            <w:tcW w:w="6120" w:type="dxa"/>
            <w:shd w:val="clear" w:color="auto" w:fill="FFFFFF"/>
          </w:tcPr>
          <w:p w14:paraId="0FB63BF7" w14:textId="77777777" w:rsidR="00D30B5C" w:rsidRDefault="00D30B5C" w:rsidP="006F4223">
            <w:pPr>
              <w:snapToGrid w:val="0"/>
              <w:rPr>
                <w:szCs w:val="20"/>
              </w:rPr>
            </w:pPr>
            <w:r>
              <w:rPr>
                <w:szCs w:val="20"/>
              </w:rPr>
              <w:t>Issue the message text to the jade game server along with player name and the id of the current game Player A is playing.</w:t>
            </w:r>
          </w:p>
          <w:p w14:paraId="5D2736D7" w14:textId="77777777" w:rsidR="00D30B5C" w:rsidRDefault="00D30B5C" w:rsidP="006F4223">
            <w:pPr>
              <w:snapToGrid w:val="0"/>
              <w:rPr>
                <w:szCs w:val="20"/>
              </w:rPr>
            </w:pPr>
          </w:p>
          <w:p w14:paraId="446FB437" w14:textId="77777777" w:rsidR="00D30B5C" w:rsidRDefault="00D30B5C" w:rsidP="006F4223">
            <w:pPr>
              <w:snapToGrid w:val="0"/>
              <w:rPr>
                <w:szCs w:val="20"/>
              </w:rPr>
            </w:pPr>
            <w:r>
              <w:rPr>
                <w:szCs w:val="20"/>
              </w:rPr>
              <w:t xml:space="preserve">&lt; </w:t>
            </w:r>
            <w:r>
              <w:rPr>
                <w:b/>
                <w:bCs/>
                <w:szCs w:val="20"/>
              </w:rPr>
              <w:t>A3</w:t>
            </w:r>
            <w:r>
              <w:rPr>
                <w:szCs w:val="20"/>
              </w:rPr>
              <w:t xml:space="preserve"> – Failure to connect to server&gt;</w:t>
            </w:r>
          </w:p>
        </w:tc>
      </w:tr>
      <w:tr w:rsidR="00D30B5C" w14:paraId="653875B5" w14:textId="77777777" w:rsidTr="006F4223">
        <w:tc>
          <w:tcPr>
            <w:tcW w:w="1619" w:type="dxa"/>
            <w:shd w:val="clear" w:color="auto" w:fill="FFFFFF"/>
          </w:tcPr>
          <w:p w14:paraId="13A6EFA7" w14:textId="77777777" w:rsidR="00D30B5C" w:rsidRDefault="00D30B5C" w:rsidP="006F4223">
            <w:pPr>
              <w:snapToGrid w:val="0"/>
              <w:rPr>
                <w:szCs w:val="20"/>
              </w:rPr>
            </w:pPr>
            <w:r>
              <w:rPr>
                <w:szCs w:val="20"/>
              </w:rPr>
              <w:t xml:space="preserve">Actor </w:t>
            </w:r>
          </w:p>
          <w:p w14:paraId="064496E3" w14:textId="77777777" w:rsidR="00D30B5C" w:rsidRDefault="00D30B5C" w:rsidP="006F4223">
            <w:pPr>
              <w:snapToGrid w:val="0"/>
              <w:rPr>
                <w:szCs w:val="20"/>
              </w:rPr>
            </w:pPr>
            <w:r>
              <w:rPr>
                <w:szCs w:val="20"/>
              </w:rPr>
              <w:t>&lt; Jade Game Server &gt;</w:t>
            </w:r>
          </w:p>
        </w:tc>
        <w:tc>
          <w:tcPr>
            <w:tcW w:w="6120" w:type="dxa"/>
            <w:shd w:val="clear" w:color="auto" w:fill="FFFFFF"/>
          </w:tcPr>
          <w:p w14:paraId="105D454E" w14:textId="77777777" w:rsidR="00D30B5C" w:rsidRDefault="00D30B5C" w:rsidP="006F4223">
            <w:pPr>
              <w:snapToGrid w:val="0"/>
              <w:rPr>
                <w:szCs w:val="20"/>
              </w:rPr>
            </w:pPr>
            <w:r>
              <w:rPr>
                <w:szCs w:val="20"/>
              </w:rPr>
              <w:t xml:space="preserve">The Jade game server handles the logic for recording the message and relaying it to others. </w:t>
            </w:r>
          </w:p>
        </w:tc>
      </w:tr>
      <w:tr w:rsidR="00D30B5C" w14:paraId="4BF574F0" w14:textId="77777777" w:rsidTr="006F4223">
        <w:tc>
          <w:tcPr>
            <w:tcW w:w="1619" w:type="dxa"/>
            <w:shd w:val="clear" w:color="auto" w:fill="FFFFFF"/>
          </w:tcPr>
          <w:p w14:paraId="42089FAF" w14:textId="77777777" w:rsidR="00D30B5C" w:rsidRDefault="00D30B5C" w:rsidP="006F4223">
            <w:pPr>
              <w:snapToGrid w:val="0"/>
              <w:rPr>
                <w:szCs w:val="20"/>
              </w:rPr>
            </w:pPr>
            <w:r>
              <w:rPr>
                <w:szCs w:val="20"/>
              </w:rPr>
              <w:t>System :</w:t>
            </w:r>
          </w:p>
        </w:tc>
        <w:tc>
          <w:tcPr>
            <w:tcW w:w="6120" w:type="dxa"/>
            <w:shd w:val="clear" w:color="auto" w:fill="FFFFFF"/>
          </w:tcPr>
          <w:p w14:paraId="5FE2CADF" w14:textId="77777777" w:rsidR="00D30B5C" w:rsidRDefault="00D30B5C" w:rsidP="006F4223">
            <w:pPr>
              <w:snapToGrid w:val="0"/>
              <w:rPr>
                <w:szCs w:val="20"/>
              </w:rPr>
            </w:pPr>
            <w:r>
              <w:rPr>
                <w:szCs w:val="20"/>
              </w:rPr>
              <w:t>Return to the option screen at the start of the turn.</w:t>
            </w:r>
          </w:p>
          <w:p w14:paraId="1A8DC619" w14:textId="77777777" w:rsidR="002B1CFA" w:rsidRDefault="002B1CFA" w:rsidP="006F4223">
            <w:pPr>
              <w:snapToGrid w:val="0"/>
              <w:rPr>
                <w:szCs w:val="20"/>
              </w:rPr>
            </w:pPr>
          </w:p>
        </w:tc>
      </w:tr>
    </w:tbl>
    <w:p w14:paraId="2293FC72" w14:textId="77777777" w:rsidR="00D30B5C" w:rsidRDefault="00D30B5C" w:rsidP="00D30B5C">
      <w:pPr>
        <w:pStyle w:val="AlternativeFlowsHeading"/>
      </w:pPr>
      <w:bookmarkStart w:id="76" w:name="_Toc316651812"/>
      <w:bookmarkStart w:id="77" w:name="_Toc316652912"/>
      <w:r>
        <w:t>Alternative Flows</w:t>
      </w:r>
      <w:bookmarkEnd w:id="76"/>
      <w:bookmarkEnd w:id="77"/>
    </w:p>
    <w:p w14:paraId="2248726A" w14:textId="77777777" w:rsidR="00D30B5C" w:rsidRDefault="00D30B5C" w:rsidP="00D30B5C">
      <w:pPr>
        <w:pStyle w:val="AlternativeFlow"/>
      </w:pPr>
      <w:bookmarkStart w:id="78" w:name="_Toc316651813"/>
      <w:bookmarkStart w:id="79" w:name="_Toc316652913"/>
      <w:r>
        <w:t>A1 - &lt;</w:t>
      </w:r>
      <w:r>
        <w:rPr>
          <w:szCs w:val="20"/>
        </w:rPr>
        <w:t xml:space="preserve">Player select game options instead </w:t>
      </w:r>
      <w:r>
        <w:t>&gt;</w:t>
      </w:r>
      <w:bookmarkEnd w:id="78"/>
      <w:bookmarkEnd w:id="79"/>
    </w:p>
    <w:p w14:paraId="505A0D8B" w14:textId="77777777" w:rsidR="00D30B5C" w:rsidRPr="00F20A47" w:rsidRDefault="00D30B5C" w:rsidP="00D30B5C">
      <w:pPr>
        <w:rPr>
          <w:i/>
          <w:szCs w:val="20"/>
        </w:rPr>
      </w:pPr>
      <w:r w:rsidRPr="00F20A47">
        <w:rPr>
          <w:i/>
          <w:szCs w:val="20"/>
        </w:rPr>
        <w:t>At the start of the Player's turn they are presented with the normal options for playing Jade alongside the option to broadcast a message. In this alternative flow the user has decided not to broadcast a message ending the use case.</w:t>
      </w:r>
    </w:p>
    <w:p w14:paraId="29C680D0" w14:textId="77777777" w:rsidR="00D30B5C" w:rsidRDefault="00D30B5C" w:rsidP="00D30B5C">
      <w:pPr>
        <w:rPr>
          <w:szCs w:val="20"/>
        </w:rPr>
      </w:pPr>
    </w:p>
    <w:p w14:paraId="3F4873F2"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7831A3CF" w14:textId="77777777" w:rsidTr="006F4223">
        <w:tc>
          <w:tcPr>
            <w:tcW w:w="1619" w:type="dxa"/>
            <w:shd w:val="clear" w:color="auto" w:fill="FFFFFF"/>
          </w:tcPr>
          <w:p w14:paraId="5994D039" w14:textId="77777777" w:rsidR="00D30B5C" w:rsidRDefault="00D30B5C" w:rsidP="006F4223">
            <w:pPr>
              <w:snapToGrid w:val="0"/>
              <w:rPr>
                <w:szCs w:val="20"/>
              </w:rPr>
            </w:pPr>
            <w:r>
              <w:rPr>
                <w:szCs w:val="20"/>
              </w:rPr>
              <w:t xml:space="preserve">Actor </w:t>
            </w:r>
          </w:p>
          <w:p w14:paraId="3D04F539" w14:textId="77777777" w:rsidR="00D30B5C" w:rsidRDefault="00D30B5C" w:rsidP="006F4223">
            <w:pPr>
              <w:snapToGrid w:val="0"/>
              <w:rPr>
                <w:szCs w:val="20"/>
              </w:rPr>
            </w:pPr>
            <w:r>
              <w:rPr>
                <w:szCs w:val="20"/>
              </w:rPr>
              <w:t xml:space="preserve">&lt;Player &gt; </w:t>
            </w:r>
          </w:p>
        </w:tc>
        <w:tc>
          <w:tcPr>
            <w:tcW w:w="6120" w:type="dxa"/>
            <w:shd w:val="clear" w:color="auto" w:fill="FFFFFF"/>
          </w:tcPr>
          <w:p w14:paraId="02404F5F" w14:textId="77777777" w:rsidR="00D30B5C" w:rsidRDefault="00D30B5C" w:rsidP="006F4223">
            <w:pPr>
              <w:snapToGrid w:val="0"/>
              <w:rPr>
                <w:szCs w:val="20"/>
              </w:rPr>
            </w:pPr>
            <w:r>
              <w:rPr>
                <w:szCs w:val="20"/>
              </w:rPr>
              <w:t xml:space="preserve">Player selects game option from the option menu instead </w:t>
            </w:r>
            <w:proofErr w:type="gramStart"/>
            <w:r>
              <w:rPr>
                <w:szCs w:val="20"/>
              </w:rPr>
              <w:t>and  skips</w:t>
            </w:r>
            <w:proofErr w:type="gramEnd"/>
            <w:r>
              <w:rPr>
                <w:szCs w:val="20"/>
              </w:rPr>
              <w:t xml:space="preserve"> broadcasting a message. </w:t>
            </w:r>
          </w:p>
        </w:tc>
      </w:tr>
      <w:tr w:rsidR="00D30B5C" w14:paraId="50BBFD11" w14:textId="77777777" w:rsidTr="006F4223">
        <w:tc>
          <w:tcPr>
            <w:tcW w:w="1619" w:type="dxa"/>
            <w:shd w:val="clear" w:color="auto" w:fill="FFFFFF"/>
          </w:tcPr>
          <w:p w14:paraId="2366342A" w14:textId="77777777" w:rsidR="00D30B5C" w:rsidRDefault="00D30B5C" w:rsidP="006F4223">
            <w:pPr>
              <w:snapToGrid w:val="0"/>
              <w:rPr>
                <w:szCs w:val="20"/>
              </w:rPr>
            </w:pPr>
            <w:r>
              <w:rPr>
                <w:szCs w:val="20"/>
              </w:rPr>
              <w:t>System:</w:t>
            </w:r>
          </w:p>
        </w:tc>
        <w:tc>
          <w:tcPr>
            <w:tcW w:w="6120" w:type="dxa"/>
            <w:shd w:val="clear" w:color="auto" w:fill="FFFFFF"/>
          </w:tcPr>
          <w:p w14:paraId="22EBF252" w14:textId="77777777" w:rsidR="00D30B5C" w:rsidRDefault="00D30B5C" w:rsidP="006F4223">
            <w:pPr>
              <w:snapToGrid w:val="0"/>
              <w:rPr>
                <w:szCs w:val="20"/>
              </w:rPr>
            </w:pPr>
            <w:r>
              <w:rPr>
                <w:szCs w:val="20"/>
              </w:rPr>
              <w:t>System handles request for other option from menu.</w:t>
            </w:r>
          </w:p>
        </w:tc>
      </w:tr>
    </w:tbl>
    <w:p w14:paraId="56E867BD" w14:textId="77777777" w:rsidR="00D30B5C" w:rsidRDefault="00D30B5C" w:rsidP="00D30B5C">
      <w:pPr>
        <w:pStyle w:val="AlternativeFlow"/>
      </w:pPr>
      <w:bookmarkStart w:id="80" w:name="_Toc316651814"/>
      <w:bookmarkStart w:id="81" w:name="_Toc316652914"/>
      <w:r>
        <w:lastRenderedPageBreak/>
        <w:t>A2 - &lt;</w:t>
      </w:r>
      <w:r>
        <w:rPr>
          <w:szCs w:val="20"/>
        </w:rPr>
        <w:t>Player cancels message request</w:t>
      </w:r>
      <w:r>
        <w:t>&gt;</w:t>
      </w:r>
      <w:bookmarkEnd w:id="80"/>
      <w:bookmarkEnd w:id="81"/>
    </w:p>
    <w:p w14:paraId="2CE0B373" w14:textId="77777777" w:rsidR="00D30B5C" w:rsidRPr="00F20A47" w:rsidRDefault="00D30B5C" w:rsidP="00D30B5C">
      <w:pPr>
        <w:rPr>
          <w:i/>
          <w:szCs w:val="20"/>
        </w:rPr>
      </w:pPr>
      <w:r w:rsidRPr="00F20A47">
        <w:rPr>
          <w:i/>
          <w:szCs w:val="20"/>
        </w:rPr>
        <w:t>If the user selects to broadcast a message to another player then later decides they no longer want to they have the option to cancel the message and return to the option screen presented at the start of their turn.</w:t>
      </w:r>
    </w:p>
    <w:p w14:paraId="43510AEF"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E89B29B" w14:textId="77777777" w:rsidTr="006F4223">
        <w:tc>
          <w:tcPr>
            <w:tcW w:w="1619" w:type="dxa"/>
            <w:shd w:val="clear" w:color="auto" w:fill="FFFFFF"/>
          </w:tcPr>
          <w:p w14:paraId="171D4998" w14:textId="77777777" w:rsidR="00D30B5C" w:rsidRDefault="00D30B5C" w:rsidP="006F4223">
            <w:pPr>
              <w:snapToGrid w:val="0"/>
              <w:rPr>
                <w:szCs w:val="20"/>
              </w:rPr>
            </w:pPr>
            <w:r>
              <w:rPr>
                <w:szCs w:val="20"/>
              </w:rPr>
              <w:t xml:space="preserve">Actor </w:t>
            </w:r>
          </w:p>
          <w:p w14:paraId="599D0CBB"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8FE4AD4" w14:textId="77777777" w:rsidR="00D30B5C" w:rsidRDefault="00D30B5C" w:rsidP="006F4223">
            <w:pPr>
              <w:snapToGrid w:val="0"/>
              <w:rPr>
                <w:szCs w:val="20"/>
              </w:rPr>
            </w:pPr>
            <w:r>
              <w:rPr>
                <w:szCs w:val="20"/>
              </w:rPr>
              <w:t>Player cancels the message to be broadcast</w:t>
            </w:r>
          </w:p>
        </w:tc>
      </w:tr>
      <w:tr w:rsidR="00D30B5C" w14:paraId="403F4868" w14:textId="77777777" w:rsidTr="006F4223">
        <w:tc>
          <w:tcPr>
            <w:tcW w:w="1619" w:type="dxa"/>
            <w:shd w:val="clear" w:color="auto" w:fill="FFFFFF"/>
          </w:tcPr>
          <w:p w14:paraId="1395CD70" w14:textId="77777777" w:rsidR="00D30B5C" w:rsidRDefault="00D30B5C" w:rsidP="006F4223">
            <w:pPr>
              <w:snapToGrid w:val="0"/>
              <w:rPr>
                <w:szCs w:val="20"/>
              </w:rPr>
            </w:pPr>
            <w:r>
              <w:rPr>
                <w:szCs w:val="20"/>
              </w:rPr>
              <w:t>System:</w:t>
            </w:r>
          </w:p>
        </w:tc>
        <w:tc>
          <w:tcPr>
            <w:tcW w:w="6120" w:type="dxa"/>
            <w:shd w:val="clear" w:color="auto" w:fill="FFFFFF"/>
          </w:tcPr>
          <w:p w14:paraId="74F6EF17" w14:textId="77777777" w:rsidR="00D30B5C" w:rsidRDefault="00D30B5C" w:rsidP="006F4223">
            <w:pPr>
              <w:snapToGrid w:val="0"/>
              <w:rPr>
                <w:szCs w:val="20"/>
              </w:rPr>
            </w:pPr>
            <w:r>
              <w:rPr>
                <w:szCs w:val="20"/>
              </w:rPr>
              <w:t xml:space="preserve">Returns the user to the option screen presented at the start of the game. </w:t>
            </w:r>
          </w:p>
        </w:tc>
      </w:tr>
      <w:tr w:rsidR="00D30B5C" w14:paraId="2B05245B" w14:textId="77777777" w:rsidTr="006F4223">
        <w:tc>
          <w:tcPr>
            <w:tcW w:w="1619" w:type="dxa"/>
            <w:shd w:val="clear" w:color="auto" w:fill="FFFFFF"/>
          </w:tcPr>
          <w:p w14:paraId="56C98BC8" w14:textId="77777777" w:rsidR="00D30B5C" w:rsidRDefault="00D30B5C" w:rsidP="006F4223">
            <w:pPr>
              <w:snapToGrid w:val="0"/>
              <w:rPr>
                <w:szCs w:val="20"/>
              </w:rPr>
            </w:pPr>
            <w:r>
              <w:rPr>
                <w:szCs w:val="20"/>
              </w:rPr>
              <w:t xml:space="preserve">Actor </w:t>
            </w:r>
          </w:p>
          <w:p w14:paraId="0D0454DF"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A38A0FC" w14:textId="77777777" w:rsidR="00D30B5C" w:rsidRDefault="00D30B5C" w:rsidP="006F4223">
            <w:pPr>
              <w:snapToGrid w:val="0"/>
              <w:rPr>
                <w:szCs w:val="20"/>
              </w:rPr>
            </w:pPr>
            <w:r>
              <w:rPr>
                <w:szCs w:val="20"/>
              </w:rPr>
              <w:t>Selects a different option from the option screen to continue playing Jade.</w:t>
            </w:r>
          </w:p>
          <w:p w14:paraId="6984E9AB" w14:textId="77777777" w:rsidR="002B1CFA" w:rsidRDefault="002B1CFA" w:rsidP="006F4223">
            <w:pPr>
              <w:snapToGrid w:val="0"/>
              <w:rPr>
                <w:szCs w:val="20"/>
              </w:rPr>
            </w:pPr>
          </w:p>
        </w:tc>
      </w:tr>
    </w:tbl>
    <w:p w14:paraId="7F508BB9" w14:textId="77777777" w:rsidR="00D30B5C" w:rsidRDefault="00D30B5C" w:rsidP="00D30B5C">
      <w:pPr>
        <w:pStyle w:val="AlternativeFlow"/>
        <w:rPr>
          <w:szCs w:val="20"/>
        </w:rPr>
      </w:pPr>
      <w:bookmarkStart w:id="82" w:name="_Toc316651815"/>
      <w:bookmarkStart w:id="83" w:name="_Toc316652915"/>
      <w:r>
        <w:t>A3 - &lt;</w:t>
      </w:r>
      <w:r>
        <w:rPr>
          <w:szCs w:val="20"/>
        </w:rPr>
        <w:t>Failure to connect to server</w:t>
      </w:r>
      <w:bookmarkEnd w:id="82"/>
      <w:bookmarkEnd w:id="83"/>
      <w:r w:rsidR="002207EE">
        <w:rPr>
          <w:szCs w:val="20"/>
        </w:rPr>
        <w:t>&gt;</w:t>
      </w:r>
    </w:p>
    <w:p w14:paraId="500D4226" w14:textId="77777777" w:rsidR="00D30B5C" w:rsidRPr="00F20A47" w:rsidRDefault="00D30B5C" w:rsidP="00D30B5C">
      <w:pPr>
        <w:rPr>
          <w:i/>
          <w:szCs w:val="20"/>
        </w:rPr>
      </w:pPr>
      <w:r w:rsidRPr="00F20A47">
        <w:rPr>
          <w:i/>
          <w:szCs w:val="20"/>
        </w:rPr>
        <w:t xml:space="preserve">If the user attempts to broadcast a message to the server </w:t>
      </w:r>
      <w:r w:rsidR="002207EE" w:rsidRPr="00F20A47">
        <w:rPr>
          <w:i/>
          <w:szCs w:val="20"/>
        </w:rPr>
        <w:t>however a</w:t>
      </w:r>
      <w:r w:rsidRPr="00F20A47">
        <w:rPr>
          <w:i/>
          <w:szCs w:val="20"/>
        </w:rPr>
        <w:t xml:space="preserve"> connection cannot be established to the game server.</w:t>
      </w:r>
    </w:p>
    <w:p w14:paraId="27AF9515"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76B4998" w14:textId="77777777" w:rsidTr="006F4223">
        <w:tc>
          <w:tcPr>
            <w:tcW w:w="1619" w:type="dxa"/>
            <w:shd w:val="clear" w:color="auto" w:fill="FFFFFF"/>
          </w:tcPr>
          <w:p w14:paraId="15F701FA" w14:textId="77777777" w:rsidR="00D30B5C" w:rsidRDefault="00D30B5C" w:rsidP="006F4223">
            <w:pPr>
              <w:snapToGrid w:val="0"/>
              <w:rPr>
                <w:szCs w:val="20"/>
              </w:rPr>
            </w:pPr>
            <w:r>
              <w:rPr>
                <w:szCs w:val="20"/>
              </w:rPr>
              <w:t>System:</w:t>
            </w:r>
          </w:p>
        </w:tc>
        <w:tc>
          <w:tcPr>
            <w:tcW w:w="6120" w:type="dxa"/>
            <w:shd w:val="clear" w:color="auto" w:fill="FFFFFF"/>
          </w:tcPr>
          <w:p w14:paraId="401381E7" w14:textId="77777777" w:rsidR="00D30B5C" w:rsidRDefault="00D30B5C" w:rsidP="006F4223">
            <w:pPr>
              <w:snapToGrid w:val="0"/>
              <w:rPr>
                <w:szCs w:val="20"/>
              </w:rPr>
            </w:pPr>
            <w:r>
              <w:rPr>
                <w:szCs w:val="20"/>
              </w:rPr>
              <w:t>On-screen message notifying the user they cannot select broadcast a message at this time.</w:t>
            </w:r>
          </w:p>
        </w:tc>
      </w:tr>
      <w:tr w:rsidR="00D30B5C" w14:paraId="6BB1352C" w14:textId="77777777" w:rsidTr="006F4223">
        <w:tc>
          <w:tcPr>
            <w:tcW w:w="1619" w:type="dxa"/>
            <w:shd w:val="clear" w:color="auto" w:fill="FFFFFF"/>
          </w:tcPr>
          <w:p w14:paraId="79F31B6A" w14:textId="77777777" w:rsidR="00D30B5C" w:rsidRDefault="00D30B5C" w:rsidP="006F4223">
            <w:pPr>
              <w:snapToGrid w:val="0"/>
              <w:rPr>
                <w:szCs w:val="20"/>
              </w:rPr>
            </w:pPr>
            <w:r>
              <w:rPr>
                <w:szCs w:val="20"/>
              </w:rPr>
              <w:t xml:space="preserve">Actor </w:t>
            </w:r>
          </w:p>
          <w:p w14:paraId="7E6FB17B" w14:textId="77777777" w:rsidR="00D30B5C" w:rsidRDefault="00D30B5C" w:rsidP="006F4223">
            <w:pPr>
              <w:snapToGrid w:val="0"/>
              <w:rPr>
                <w:szCs w:val="20"/>
              </w:rPr>
            </w:pPr>
            <w:r>
              <w:rPr>
                <w:szCs w:val="20"/>
              </w:rPr>
              <w:t xml:space="preserve">&lt;Player &gt; </w:t>
            </w:r>
          </w:p>
        </w:tc>
        <w:tc>
          <w:tcPr>
            <w:tcW w:w="6120" w:type="dxa"/>
            <w:shd w:val="clear" w:color="auto" w:fill="FFFFFF"/>
          </w:tcPr>
          <w:p w14:paraId="1DF8C52E" w14:textId="77777777" w:rsidR="00D30B5C" w:rsidRDefault="00D30B5C" w:rsidP="006F4223">
            <w:pPr>
              <w:snapToGrid w:val="0"/>
              <w:rPr>
                <w:szCs w:val="20"/>
              </w:rPr>
            </w:pPr>
            <w:r>
              <w:rPr>
                <w:szCs w:val="20"/>
              </w:rPr>
              <w:t>Closes message box and returns to option screen in the main menu.</w:t>
            </w:r>
          </w:p>
        </w:tc>
      </w:tr>
    </w:tbl>
    <w:p w14:paraId="0851D36C" w14:textId="77777777" w:rsidR="00D30B5C" w:rsidRDefault="00D30B5C" w:rsidP="00A250C1">
      <w:pPr>
        <w:rPr>
          <w:szCs w:val="20"/>
        </w:rPr>
      </w:pPr>
    </w:p>
    <w:p w14:paraId="46288238" w14:textId="77777777" w:rsidR="00D30B5C" w:rsidRDefault="00D30B5C">
      <w:pPr>
        <w:rPr>
          <w:szCs w:val="20"/>
        </w:rPr>
      </w:pPr>
      <w:r>
        <w:rPr>
          <w:szCs w:val="20"/>
        </w:rPr>
        <w:br w:type="page"/>
      </w:r>
    </w:p>
    <w:p w14:paraId="1B1869B9" w14:textId="77777777" w:rsidR="00D30B5C" w:rsidRDefault="00D30B5C" w:rsidP="00D30B5C">
      <w:pPr>
        <w:pStyle w:val="UseCaseName"/>
        <w:pBdr>
          <w:top w:val="single" w:sz="4" w:space="1" w:color="auto"/>
          <w:left w:val="single" w:sz="4" w:space="4" w:color="auto"/>
          <w:bottom w:val="single" w:sz="4" w:space="1" w:color="auto"/>
          <w:right w:val="single" w:sz="4" w:space="4" w:color="auto"/>
        </w:pBdr>
        <w:shd w:val="clear" w:color="auto" w:fill="DBE5F1" w:themeFill="accent1" w:themeFillTint="33"/>
      </w:pPr>
      <w:bookmarkStart w:id="84" w:name="_Toc316651816"/>
      <w:bookmarkStart w:id="85" w:name="_Toc316652916"/>
      <w:r>
        <w:lastRenderedPageBreak/>
        <w:t>Post Facebook Status</w:t>
      </w:r>
      <w:bookmarkEnd w:id="84"/>
      <w:bookmarkEnd w:id="85"/>
    </w:p>
    <w:p w14:paraId="129CADB6" w14:textId="77777777" w:rsidR="00D30B5C" w:rsidRPr="00D30B5C" w:rsidRDefault="00D30B5C" w:rsidP="00D30B5C">
      <w:pPr>
        <w:pStyle w:val="ActorsHeading"/>
        <w:spacing w:before="0"/>
        <w:rPr>
          <w:sz w:val="20"/>
          <w:szCs w:val="20"/>
        </w:rPr>
      </w:pPr>
    </w:p>
    <w:p w14:paraId="1FC0C7E1" w14:textId="77777777" w:rsidR="00D30B5C" w:rsidRDefault="00D30B5C" w:rsidP="00D30B5C">
      <w:pPr>
        <w:pStyle w:val="ActorsHeading"/>
      </w:pPr>
      <w:bookmarkStart w:id="86" w:name="_Toc316651817"/>
      <w:bookmarkStart w:id="87" w:name="_Toc316652917"/>
      <w:r>
        <w:t>Actors</w:t>
      </w:r>
      <w:bookmarkEnd w:id="86"/>
      <w:r w:rsidR="002B1CFA">
        <w:t xml:space="preserve"> Involved</w:t>
      </w:r>
      <w:bookmarkEnd w:id="87"/>
    </w:p>
    <w:p w14:paraId="41C0D562" w14:textId="77777777" w:rsidR="00D30B5C" w:rsidRDefault="00D30B5C" w:rsidP="00D30B5C">
      <w:r>
        <w:t xml:space="preserve">The following actors are involved in this use case: </w:t>
      </w:r>
    </w:p>
    <w:p w14:paraId="1DC6F7DB" w14:textId="77777777" w:rsidR="00D30B5C" w:rsidRDefault="00D30B5C" w:rsidP="00D30B5C"/>
    <w:p w14:paraId="751F4B92" w14:textId="77777777" w:rsidR="00D30B5C" w:rsidRDefault="00D30B5C" w:rsidP="00D30B5C">
      <w:r>
        <w:t>&lt;Player&gt; and  &lt;Facebook&gt;</w:t>
      </w:r>
    </w:p>
    <w:p w14:paraId="4CA31706" w14:textId="77777777" w:rsidR="002B1CFA" w:rsidRDefault="002B1CFA" w:rsidP="00D30B5C"/>
    <w:p w14:paraId="27B72C1B" w14:textId="77777777" w:rsidR="00D30B5C" w:rsidRDefault="00D30B5C" w:rsidP="00D30B5C">
      <w:pPr>
        <w:pStyle w:val="BriefDescriptionHeading"/>
      </w:pPr>
      <w:bookmarkStart w:id="88" w:name="_Toc316651818"/>
      <w:bookmarkStart w:id="89" w:name="_Toc316652918"/>
      <w:r>
        <w:t>Brief Description</w:t>
      </w:r>
      <w:bookmarkEnd w:id="88"/>
      <w:bookmarkEnd w:id="89"/>
    </w:p>
    <w:p w14:paraId="3923C301" w14:textId="77777777" w:rsidR="00D30B5C" w:rsidRDefault="00D30B5C" w:rsidP="00D30B5C">
      <w:pPr>
        <w:rPr>
          <w:szCs w:val="20"/>
        </w:rPr>
      </w:pPr>
      <w:r>
        <w:rPr>
          <w:szCs w:val="20"/>
        </w:rPr>
        <w:t xml:space="preserve">Integration with social networking sites provides players during their turn the capability of posting a status to </w:t>
      </w:r>
      <w:proofErr w:type="spellStart"/>
      <w:r>
        <w:rPr>
          <w:szCs w:val="20"/>
        </w:rPr>
        <w:t>facebook</w:t>
      </w:r>
      <w:proofErr w:type="spellEnd"/>
      <w:r>
        <w:rPr>
          <w:szCs w:val="20"/>
        </w:rPr>
        <w:t xml:space="preserve"> either through the </w:t>
      </w:r>
      <w:proofErr w:type="spellStart"/>
      <w:r>
        <w:rPr>
          <w:szCs w:val="20"/>
        </w:rPr>
        <w:t>facebook</w:t>
      </w:r>
      <w:proofErr w:type="spellEnd"/>
      <w:r>
        <w:rPr>
          <w:szCs w:val="20"/>
        </w:rPr>
        <w:t xml:space="preserve"> API or a web service from the game interface.</w:t>
      </w:r>
    </w:p>
    <w:p w14:paraId="2BFCC3DF" w14:textId="77777777" w:rsidR="002B1CFA" w:rsidRDefault="002B1CFA" w:rsidP="00D30B5C">
      <w:pPr>
        <w:rPr>
          <w:szCs w:val="20"/>
        </w:rPr>
      </w:pPr>
    </w:p>
    <w:p w14:paraId="1AF318EE" w14:textId="77777777" w:rsidR="00D30B5C" w:rsidRDefault="00D30B5C" w:rsidP="00D30B5C">
      <w:pPr>
        <w:pStyle w:val="BasicFlowHeading"/>
      </w:pPr>
      <w:bookmarkStart w:id="90" w:name="_Toc316651819"/>
      <w:bookmarkStart w:id="91" w:name="_Toc316652919"/>
      <w:r>
        <w:t>Basic Flow of Events</w:t>
      </w:r>
      <w:bookmarkEnd w:id="90"/>
      <w:bookmarkEnd w:id="91"/>
    </w:p>
    <w:p w14:paraId="7B1030E8" w14:textId="77777777" w:rsidR="00D30B5C" w:rsidRPr="00F20A47" w:rsidRDefault="00D30B5C" w:rsidP="00D30B5C">
      <w:pPr>
        <w:rPr>
          <w:i/>
          <w:szCs w:val="20"/>
        </w:rPr>
      </w:pPr>
      <w:r w:rsidRPr="00F20A47">
        <w:rPr>
          <w:i/>
          <w:szCs w:val="20"/>
        </w:rPr>
        <w:t xml:space="preserve">The use case begins when the &lt;player &gt; selects “Post a status to </w:t>
      </w:r>
      <w:proofErr w:type="spellStart"/>
      <w:r w:rsidRPr="00F20A47">
        <w:rPr>
          <w:i/>
          <w:szCs w:val="20"/>
        </w:rPr>
        <w:t>facebook</w:t>
      </w:r>
      <w:proofErr w:type="spellEnd"/>
      <w:r w:rsidRPr="00F20A47">
        <w:rPr>
          <w:i/>
          <w:szCs w:val="20"/>
        </w:rPr>
        <w:t>” during their turn.</w:t>
      </w:r>
    </w:p>
    <w:p w14:paraId="37313B4E"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4AE8FAA8" w14:textId="77777777" w:rsidTr="006F4223">
        <w:tc>
          <w:tcPr>
            <w:tcW w:w="1619" w:type="dxa"/>
            <w:shd w:val="clear" w:color="auto" w:fill="FFFFFF"/>
          </w:tcPr>
          <w:p w14:paraId="76BCDF19" w14:textId="77777777" w:rsidR="00D30B5C" w:rsidRDefault="00D30B5C" w:rsidP="006F4223">
            <w:pPr>
              <w:snapToGrid w:val="0"/>
              <w:rPr>
                <w:szCs w:val="20"/>
              </w:rPr>
            </w:pPr>
            <w:r>
              <w:rPr>
                <w:szCs w:val="20"/>
              </w:rPr>
              <w:t xml:space="preserve">Actor </w:t>
            </w:r>
          </w:p>
          <w:p w14:paraId="46C7B206" w14:textId="77777777" w:rsidR="00D30B5C" w:rsidRDefault="00D30B5C" w:rsidP="006F4223">
            <w:pPr>
              <w:snapToGrid w:val="0"/>
              <w:rPr>
                <w:szCs w:val="20"/>
              </w:rPr>
            </w:pPr>
            <w:r>
              <w:rPr>
                <w:szCs w:val="20"/>
              </w:rPr>
              <w:t xml:space="preserve">&lt;Player &gt; </w:t>
            </w:r>
          </w:p>
        </w:tc>
        <w:tc>
          <w:tcPr>
            <w:tcW w:w="6120" w:type="dxa"/>
            <w:shd w:val="clear" w:color="auto" w:fill="FFFFFF"/>
          </w:tcPr>
          <w:p w14:paraId="76057867" w14:textId="77777777" w:rsidR="00D30B5C" w:rsidRDefault="00D30B5C" w:rsidP="006F4223">
            <w:pPr>
              <w:snapToGrid w:val="0"/>
              <w:rPr>
                <w:szCs w:val="20"/>
              </w:rPr>
            </w:pPr>
            <w:r>
              <w:rPr>
                <w:szCs w:val="20"/>
              </w:rPr>
              <w:t xml:space="preserve">Selects “ Post a status” from the option screen at during their turn. </w:t>
            </w:r>
          </w:p>
        </w:tc>
      </w:tr>
      <w:tr w:rsidR="00D30B5C" w14:paraId="38B63A69" w14:textId="77777777" w:rsidTr="006F4223">
        <w:tc>
          <w:tcPr>
            <w:tcW w:w="1619" w:type="dxa"/>
            <w:shd w:val="clear" w:color="auto" w:fill="FFFFFF"/>
          </w:tcPr>
          <w:p w14:paraId="66E4E6F4" w14:textId="77777777" w:rsidR="00D30B5C" w:rsidRDefault="00D30B5C" w:rsidP="006F4223">
            <w:pPr>
              <w:snapToGrid w:val="0"/>
              <w:rPr>
                <w:szCs w:val="20"/>
              </w:rPr>
            </w:pPr>
            <w:r>
              <w:rPr>
                <w:szCs w:val="20"/>
              </w:rPr>
              <w:t xml:space="preserve">System: </w:t>
            </w:r>
          </w:p>
        </w:tc>
        <w:tc>
          <w:tcPr>
            <w:tcW w:w="6120" w:type="dxa"/>
            <w:shd w:val="clear" w:color="auto" w:fill="FFFFFF"/>
          </w:tcPr>
          <w:p w14:paraId="767D1C5E" w14:textId="77777777" w:rsidR="00D30B5C" w:rsidRDefault="00D30B5C" w:rsidP="006F4223">
            <w:pPr>
              <w:snapToGrid w:val="0"/>
              <w:rPr>
                <w:szCs w:val="20"/>
              </w:rPr>
            </w:pPr>
            <w:r>
              <w:rPr>
                <w:szCs w:val="20"/>
              </w:rPr>
              <w:t>Displays a message box allowing player to enter text and a buttons to post when status is finished being composed.</w:t>
            </w:r>
          </w:p>
        </w:tc>
      </w:tr>
      <w:tr w:rsidR="00D30B5C" w14:paraId="6EC5D343" w14:textId="77777777" w:rsidTr="006F4223">
        <w:tc>
          <w:tcPr>
            <w:tcW w:w="1619" w:type="dxa"/>
            <w:shd w:val="clear" w:color="auto" w:fill="FFFFFF"/>
          </w:tcPr>
          <w:p w14:paraId="41EB9627" w14:textId="77777777" w:rsidR="00D30B5C" w:rsidRDefault="00D30B5C" w:rsidP="006F4223">
            <w:pPr>
              <w:snapToGrid w:val="0"/>
              <w:rPr>
                <w:szCs w:val="20"/>
              </w:rPr>
            </w:pPr>
            <w:r>
              <w:rPr>
                <w:szCs w:val="20"/>
              </w:rPr>
              <w:t xml:space="preserve">Actor </w:t>
            </w:r>
          </w:p>
          <w:p w14:paraId="05EC1F01" w14:textId="77777777" w:rsidR="00D30B5C" w:rsidRDefault="00D30B5C" w:rsidP="006F4223">
            <w:pPr>
              <w:snapToGrid w:val="0"/>
              <w:rPr>
                <w:szCs w:val="20"/>
              </w:rPr>
            </w:pPr>
            <w:r>
              <w:rPr>
                <w:szCs w:val="20"/>
              </w:rPr>
              <w:t>&lt;Player &gt;</w:t>
            </w:r>
          </w:p>
        </w:tc>
        <w:tc>
          <w:tcPr>
            <w:tcW w:w="6120" w:type="dxa"/>
            <w:shd w:val="clear" w:color="auto" w:fill="FFFFFF"/>
          </w:tcPr>
          <w:p w14:paraId="4E6E0BC1" w14:textId="77777777" w:rsidR="00D30B5C" w:rsidRDefault="00D30B5C" w:rsidP="006F4223">
            <w:pPr>
              <w:snapToGrid w:val="0"/>
              <w:rPr>
                <w:szCs w:val="20"/>
              </w:rPr>
            </w:pPr>
            <w:r>
              <w:rPr>
                <w:szCs w:val="20"/>
              </w:rPr>
              <w:t>Player enters text for the status into the message box being sent to the Facebook API / web service and presses post when the status is complete being composed.</w:t>
            </w:r>
            <w:r>
              <w:rPr>
                <w:szCs w:val="20"/>
              </w:rPr>
              <w:br/>
            </w:r>
            <w:r>
              <w:rPr>
                <w:szCs w:val="20"/>
              </w:rPr>
              <w:br/>
              <w:t xml:space="preserve">&lt; </w:t>
            </w:r>
            <w:r>
              <w:rPr>
                <w:b/>
                <w:bCs/>
                <w:szCs w:val="20"/>
              </w:rPr>
              <w:t>A1</w:t>
            </w:r>
            <w:r>
              <w:rPr>
                <w:szCs w:val="20"/>
              </w:rPr>
              <w:t xml:space="preserve">– Player cancels status post &gt; </w:t>
            </w:r>
          </w:p>
        </w:tc>
      </w:tr>
      <w:tr w:rsidR="00D30B5C" w14:paraId="0086B63B" w14:textId="77777777" w:rsidTr="006F4223">
        <w:tc>
          <w:tcPr>
            <w:tcW w:w="1619" w:type="dxa"/>
            <w:shd w:val="clear" w:color="auto" w:fill="FFFFFF"/>
          </w:tcPr>
          <w:p w14:paraId="36469D9D" w14:textId="77777777" w:rsidR="00D30B5C" w:rsidRDefault="00D30B5C" w:rsidP="006F4223">
            <w:pPr>
              <w:snapToGrid w:val="0"/>
              <w:rPr>
                <w:szCs w:val="20"/>
              </w:rPr>
            </w:pPr>
            <w:r>
              <w:rPr>
                <w:szCs w:val="20"/>
              </w:rPr>
              <w:t>System:</w:t>
            </w:r>
          </w:p>
        </w:tc>
        <w:tc>
          <w:tcPr>
            <w:tcW w:w="6120" w:type="dxa"/>
            <w:shd w:val="clear" w:color="auto" w:fill="FFFFFF"/>
          </w:tcPr>
          <w:p w14:paraId="4E1955A5" w14:textId="77777777" w:rsidR="00D30B5C" w:rsidRDefault="00D30B5C" w:rsidP="006F4223">
            <w:pPr>
              <w:snapToGrid w:val="0"/>
              <w:rPr>
                <w:szCs w:val="20"/>
              </w:rPr>
            </w:pPr>
            <w:r>
              <w:rPr>
                <w:szCs w:val="20"/>
              </w:rPr>
              <w:t xml:space="preserve">Issue the status text to the </w:t>
            </w:r>
            <w:proofErr w:type="spellStart"/>
            <w:r>
              <w:rPr>
                <w:szCs w:val="20"/>
              </w:rPr>
              <w:t>facebook</w:t>
            </w:r>
            <w:proofErr w:type="spellEnd"/>
            <w:r>
              <w:rPr>
                <w:szCs w:val="20"/>
              </w:rPr>
              <w:t xml:space="preserve"> API/ web service </w:t>
            </w:r>
          </w:p>
          <w:p w14:paraId="3CF76AF7" w14:textId="77777777" w:rsidR="00D30B5C" w:rsidRDefault="00D30B5C" w:rsidP="006F4223">
            <w:pPr>
              <w:snapToGrid w:val="0"/>
              <w:rPr>
                <w:szCs w:val="20"/>
              </w:rPr>
            </w:pPr>
          </w:p>
          <w:p w14:paraId="7ACF5F44" w14:textId="77777777" w:rsidR="00D30B5C" w:rsidRDefault="00D30B5C" w:rsidP="006F4223">
            <w:pPr>
              <w:snapToGrid w:val="0"/>
              <w:rPr>
                <w:szCs w:val="20"/>
              </w:rPr>
            </w:pPr>
            <w:r>
              <w:rPr>
                <w:szCs w:val="20"/>
              </w:rPr>
              <w:t xml:space="preserve">&lt; </w:t>
            </w:r>
            <w:r>
              <w:rPr>
                <w:b/>
                <w:bCs/>
                <w:szCs w:val="20"/>
              </w:rPr>
              <w:t>A2</w:t>
            </w:r>
            <w:r>
              <w:rPr>
                <w:szCs w:val="20"/>
              </w:rPr>
              <w:t xml:space="preserve"> – Failure to connect to Facebook API / Web server&gt;</w:t>
            </w:r>
          </w:p>
        </w:tc>
      </w:tr>
      <w:tr w:rsidR="00D30B5C" w14:paraId="477A0829" w14:textId="77777777" w:rsidTr="006F4223">
        <w:tc>
          <w:tcPr>
            <w:tcW w:w="1619" w:type="dxa"/>
            <w:shd w:val="clear" w:color="auto" w:fill="FFFFFF"/>
          </w:tcPr>
          <w:p w14:paraId="4B09B918" w14:textId="77777777" w:rsidR="00D30B5C" w:rsidRDefault="00D30B5C" w:rsidP="006F4223">
            <w:pPr>
              <w:snapToGrid w:val="0"/>
              <w:rPr>
                <w:szCs w:val="20"/>
              </w:rPr>
            </w:pPr>
            <w:r>
              <w:rPr>
                <w:szCs w:val="20"/>
              </w:rPr>
              <w:t xml:space="preserve">Actor </w:t>
            </w:r>
          </w:p>
          <w:p w14:paraId="4F0EA862" w14:textId="77777777" w:rsidR="00D30B5C" w:rsidRDefault="00D30B5C" w:rsidP="006F4223">
            <w:pPr>
              <w:snapToGrid w:val="0"/>
              <w:rPr>
                <w:szCs w:val="20"/>
              </w:rPr>
            </w:pPr>
            <w:r>
              <w:rPr>
                <w:szCs w:val="20"/>
              </w:rPr>
              <w:t>&lt; Facebook &gt;</w:t>
            </w:r>
          </w:p>
        </w:tc>
        <w:tc>
          <w:tcPr>
            <w:tcW w:w="6120" w:type="dxa"/>
            <w:shd w:val="clear" w:color="auto" w:fill="FFFFFF"/>
          </w:tcPr>
          <w:p w14:paraId="005E94AB" w14:textId="77777777" w:rsidR="00D30B5C" w:rsidRDefault="00D30B5C" w:rsidP="006F4223">
            <w:pPr>
              <w:snapToGrid w:val="0"/>
              <w:rPr>
                <w:szCs w:val="20"/>
              </w:rPr>
            </w:pPr>
            <w:r>
              <w:rPr>
                <w:szCs w:val="20"/>
              </w:rPr>
              <w:t>The Facebook API / web service handles the rest for posting the status to the player profile.</w:t>
            </w:r>
          </w:p>
        </w:tc>
      </w:tr>
      <w:tr w:rsidR="00D30B5C" w14:paraId="11823EC1" w14:textId="77777777" w:rsidTr="006F4223">
        <w:tc>
          <w:tcPr>
            <w:tcW w:w="1619" w:type="dxa"/>
            <w:shd w:val="clear" w:color="auto" w:fill="FFFFFF"/>
          </w:tcPr>
          <w:p w14:paraId="2F97F4E6" w14:textId="77777777" w:rsidR="00D30B5C" w:rsidRDefault="00D30B5C" w:rsidP="006F4223">
            <w:pPr>
              <w:snapToGrid w:val="0"/>
              <w:rPr>
                <w:szCs w:val="20"/>
              </w:rPr>
            </w:pPr>
            <w:r>
              <w:rPr>
                <w:szCs w:val="20"/>
              </w:rPr>
              <w:t>System :</w:t>
            </w:r>
          </w:p>
        </w:tc>
        <w:tc>
          <w:tcPr>
            <w:tcW w:w="6120" w:type="dxa"/>
            <w:shd w:val="clear" w:color="auto" w:fill="FFFFFF"/>
          </w:tcPr>
          <w:p w14:paraId="739AE1E9" w14:textId="77777777" w:rsidR="00D30B5C" w:rsidRDefault="00D30B5C" w:rsidP="006F4223">
            <w:pPr>
              <w:snapToGrid w:val="0"/>
              <w:rPr>
                <w:szCs w:val="20"/>
              </w:rPr>
            </w:pPr>
            <w:r>
              <w:rPr>
                <w:szCs w:val="20"/>
              </w:rPr>
              <w:t>Return to the current game the player is engaged in playing.</w:t>
            </w:r>
          </w:p>
          <w:p w14:paraId="17D996FE" w14:textId="77777777" w:rsidR="002B1CFA" w:rsidRDefault="002B1CFA" w:rsidP="006F4223">
            <w:pPr>
              <w:snapToGrid w:val="0"/>
              <w:rPr>
                <w:szCs w:val="20"/>
              </w:rPr>
            </w:pPr>
          </w:p>
        </w:tc>
      </w:tr>
    </w:tbl>
    <w:p w14:paraId="4CAE3998" w14:textId="77777777" w:rsidR="00D30B5C" w:rsidRDefault="00D30B5C" w:rsidP="00D30B5C">
      <w:pPr>
        <w:pStyle w:val="AlternativeFlowsHeading"/>
      </w:pPr>
      <w:bookmarkStart w:id="92" w:name="_Toc316651820"/>
      <w:bookmarkStart w:id="93" w:name="_Toc316652920"/>
      <w:r>
        <w:t>Alternative Flows</w:t>
      </w:r>
      <w:bookmarkEnd w:id="92"/>
      <w:bookmarkEnd w:id="93"/>
    </w:p>
    <w:p w14:paraId="52E460FF" w14:textId="77777777" w:rsidR="00D30B5C" w:rsidRDefault="00D30B5C" w:rsidP="00D30B5C">
      <w:pPr>
        <w:pStyle w:val="AlternativeFlow"/>
      </w:pPr>
      <w:bookmarkStart w:id="94" w:name="_Toc316651821"/>
      <w:bookmarkStart w:id="95" w:name="_Toc316652921"/>
      <w:r>
        <w:t>A1 - &lt;</w:t>
      </w:r>
      <w:r>
        <w:rPr>
          <w:szCs w:val="20"/>
        </w:rPr>
        <w:t>Player cancels status post</w:t>
      </w:r>
      <w:r>
        <w:t>&gt;</w:t>
      </w:r>
      <w:bookmarkEnd w:id="94"/>
      <w:bookmarkEnd w:id="95"/>
    </w:p>
    <w:p w14:paraId="1E69FC3E" w14:textId="77777777" w:rsidR="00D30B5C" w:rsidRPr="00F20A47" w:rsidRDefault="00D30B5C" w:rsidP="00D30B5C">
      <w:pPr>
        <w:rPr>
          <w:i/>
          <w:szCs w:val="20"/>
        </w:rPr>
      </w:pPr>
      <w:r w:rsidRPr="00F20A47">
        <w:rPr>
          <w:i/>
          <w:szCs w:val="20"/>
        </w:rPr>
        <w:t xml:space="preserve">If the user selects to post a status to </w:t>
      </w:r>
      <w:proofErr w:type="spellStart"/>
      <w:r w:rsidRPr="00F20A47">
        <w:rPr>
          <w:i/>
          <w:szCs w:val="20"/>
        </w:rPr>
        <w:t>facebook</w:t>
      </w:r>
      <w:proofErr w:type="spellEnd"/>
      <w:r w:rsidRPr="00F20A47">
        <w:rPr>
          <w:i/>
          <w:szCs w:val="20"/>
        </w:rPr>
        <w:t xml:space="preserve"> then later decides they no longer want to they have the option to cancel the post and return to the game.</w:t>
      </w:r>
    </w:p>
    <w:p w14:paraId="62FE95B0"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25AC3643" w14:textId="77777777" w:rsidTr="006F4223">
        <w:tc>
          <w:tcPr>
            <w:tcW w:w="1619" w:type="dxa"/>
            <w:shd w:val="clear" w:color="auto" w:fill="FFFFFF"/>
          </w:tcPr>
          <w:p w14:paraId="5BC15F7F" w14:textId="77777777" w:rsidR="00D30B5C" w:rsidRDefault="00D30B5C" w:rsidP="006F4223">
            <w:pPr>
              <w:snapToGrid w:val="0"/>
              <w:rPr>
                <w:szCs w:val="20"/>
              </w:rPr>
            </w:pPr>
            <w:r>
              <w:rPr>
                <w:szCs w:val="20"/>
              </w:rPr>
              <w:t xml:space="preserve">Actor </w:t>
            </w:r>
          </w:p>
          <w:p w14:paraId="24796DD2" w14:textId="77777777" w:rsidR="00D30B5C" w:rsidRDefault="00D30B5C" w:rsidP="006F4223">
            <w:pPr>
              <w:snapToGrid w:val="0"/>
              <w:rPr>
                <w:szCs w:val="20"/>
              </w:rPr>
            </w:pPr>
            <w:r>
              <w:rPr>
                <w:szCs w:val="20"/>
              </w:rPr>
              <w:t xml:space="preserve">&lt;Player &gt; </w:t>
            </w:r>
          </w:p>
        </w:tc>
        <w:tc>
          <w:tcPr>
            <w:tcW w:w="6120" w:type="dxa"/>
            <w:shd w:val="clear" w:color="auto" w:fill="FFFFFF"/>
          </w:tcPr>
          <w:p w14:paraId="6176CD3B" w14:textId="77777777" w:rsidR="00D30B5C" w:rsidRDefault="00D30B5C" w:rsidP="006F4223">
            <w:pPr>
              <w:snapToGrid w:val="0"/>
              <w:rPr>
                <w:szCs w:val="20"/>
              </w:rPr>
            </w:pPr>
            <w:r>
              <w:rPr>
                <w:szCs w:val="20"/>
              </w:rPr>
              <w:t>Player cancels the status update</w:t>
            </w:r>
          </w:p>
        </w:tc>
      </w:tr>
      <w:tr w:rsidR="00D30B5C" w14:paraId="472B96E3" w14:textId="77777777" w:rsidTr="006F4223">
        <w:tc>
          <w:tcPr>
            <w:tcW w:w="1619" w:type="dxa"/>
            <w:shd w:val="clear" w:color="auto" w:fill="FFFFFF"/>
          </w:tcPr>
          <w:p w14:paraId="5AAA7C68" w14:textId="77777777" w:rsidR="00D30B5C" w:rsidRDefault="00D30B5C" w:rsidP="006F4223">
            <w:pPr>
              <w:snapToGrid w:val="0"/>
              <w:rPr>
                <w:szCs w:val="20"/>
              </w:rPr>
            </w:pPr>
            <w:r>
              <w:rPr>
                <w:szCs w:val="20"/>
              </w:rPr>
              <w:t>System:</w:t>
            </w:r>
          </w:p>
        </w:tc>
        <w:tc>
          <w:tcPr>
            <w:tcW w:w="6120" w:type="dxa"/>
            <w:shd w:val="clear" w:color="auto" w:fill="FFFFFF"/>
          </w:tcPr>
          <w:p w14:paraId="59739A57" w14:textId="77777777" w:rsidR="00D30B5C" w:rsidRDefault="00D30B5C" w:rsidP="006F4223">
            <w:pPr>
              <w:snapToGrid w:val="0"/>
              <w:rPr>
                <w:szCs w:val="20"/>
              </w:rPr>
            </w:pPr>
            <w:r>
              <w:rPr>
                <w:szCs w:val="20"/>
              </w:rPr>
              <w:t>Returns the user to the game.</w:t>
            </w:r>
          </w:p>
          <w:p w14:paraId="42F4DF69" w14:textId="77777777" w:rsidR="002B1CFA" w:rsidRDefault="002B1CFA" w:rsidP="006F4223">
            <w:pPr>
              <w:snapToGrid w:val="0"/>
              <w:rPr>
                <w:szCs w:val="20"/>
              </w:rPr>
            </w:pPr>
          </w:p>
        </w:tc>
      </w:tr>
    </w:tbl>
    <w:p w14:paraId="6E4850D6" w14:textId="77777777" w:rsidR="00D30B5C" w:rsidRDefault="00D30B5C" w:rsidP="00D30B5C">
      <w:pPr>
        <w:pStyle w:val="AlternativeFlow"/>
        <w:rPr>
          <w:szCs w:val="20"/>
        </w:rPr>
      </w:pPr>
      <w:bookmarkStart w:id="96" w:name="_Toc316651822"/>
      <w:bookmarkStart w:id="97" w:name="_Toc316652922"/>
      <w:r>
        <w:t>A2 - &lt;</w:t>
      </w:r>
      <w:r>
        <w:rPr>
          <w:szCs w:val="20"/>
        </w:rPr>
        <w:t>Failure to connect to Facebook API/ Web server &gt;</w:t>
      </w:r>
      <w:bookmarkEnd w:id="96"/>
      <w:bookmarkEnd w:id="97"/>
      <w:r>
        <w:rPr>
          <w:szCs w:val="20"/>
        </w:rPr>
        <w:t xml:space="preserve"> </w:t>
      </w:r>
    </w:p>
    <w:p w14:paraId="675221CB" w14:textId="77777777" w:rsidR="00D30B5C" w:rsidRPr="00F20A47" w:rsidRDefault="00D30B5C" w:rsidP="00D30B5C">
      <w:pPr>
        <w:rPr>
          <w:i/>
          <w:szCs w:val="20"/>
        </w:rPr>
      </w:pPr>
      <w:r w:rsidRPr="00F20A47">
        <w:rPr>
          <w:i/>
          <w:szCs w:val="20"/>
        </w:rPr>
        <w:t xml:space="preserve">If the user attempts to broadcast a message to the server </w:t>
      </w:r>
      <w:r w:rsidR="002207EE" w:rsidRPr="00F20A47">
        <w:rPr>
          <w:i/>
          <w:szCs w:val="20"/>
        </w:rPr>
        <w:t>however a</w:t>
      </w:r>
      <w:r w:rsidRPr="00F20A47">
        <w:rPr>
          <w:i/>
          <w:szCs w:val="20"/>
        </w:rPr>
        <w:t xml:space="preserve"> connection cannot be established to the game server.</w:t>
      </w:r>
    </w:p>
    <w:p w14:paraId="54E752EB" w14:textId="77777777" w:rsidR="00D30B5C" w:rsidRDefault="00D30B5C" w:rsidP="00D30B5C">
      <w:pPr>
        <w:rPr>
          <w:szCs w:val="20"/>
        </w:rPr>
      </w:pPr>
    </w:p>
    <w:tbl>
      <w:tblPr>
        <w:tblW w:w="0" w:type="auto"/>
        <w:tblLayout w:type="fixed"/>
        <w:tblLook w:val="0000" w:firstRow="0" w:lastRow="0" w:firstColumn="0" w:lastColumn="0" w:noHBand="0" w:noVBand="0"/>
      </w:tblPr>
      <w:tblGrid>
        <w:gridCol w:w="1619"/>
        <w:gridCol w:w="6120"/>
      </w:tblGrid>
      <w:tr w:rsidR="00D30B5C" w14:paraId="635504BB" w14:textId="77777777" w:rsidTr="006F4223">
        <w:tc>
          <w:tcPr>
            <w:tcW w:w="1619" w:type="dxa"/>
            <w:shd w:val="clear" w:color="auto" w:fill="FFFFFF"/>
          </w:tcPr>
          <w:p w14:paraId="4964E9F9" w14:textId="77777777" w:rsidR="00D30B5C" w:rsidRDefault="00D30B5C" w:rsidP="006F4223">
            <w:pPr>
              <w:snapToGrid w:val="0"/>
              <w:rPr>
                <w:szCs w:val="20"/>
              </w:rPr>
            </w:pPr>
            <w:r>
              <w:rPr>
                <w:szCs w:val="20"/>
              </w:rPr>
              <w:t>System:</w:t>
            </w:r>
          </w:p>
        </w:tc>
        <w:tc>
          <w:tcPr>
            <w:tcW w:w="6120" w:type="dxa"/>
            <w:shd w:val="clear" w:color="auto" w:fill="FFFFFF"/>
          </w:tcPr>
          <w:p w14:paraId="3F70BED0" w14:textId="77777777" w:rsidR="00D30B5C" w:rsidRDefault="00D30B5C" w:rsidP="006F4223">
            <w:pPr>
              <w:snapToGrid w:val="0"/>
              <w:rPr>
                <w:szCs w:val="20"/>
              </w:rPr>
            </w:pPr>
            <w:r>
              <w:rPr>
                <w:szCs w:val="20"/>
              </w:rPr>
              <w:t xml:space="preserve">On-screen message notifying the user they cannot post a status to </w:t>
            </w:r>
            <w:proofErr w:type="spellStart"/>
            <w:r>
              <w:rPr>
                <w:szCs w:val="20"/>
              </w:rPr>
              <w:t>facebook</w:t>
            </w:r>
            <w:proofErr w:type="spellEnd"/>
            <w:r>
              <w:rPr>
                <w:szCs w:val="20"/>
              </w:rPr>
              <w:t>.</w:t>
            </w:r>
          </w:p>
        </w:tc>
      </w:tr>
      <w:tr w:rsidR="00D30B5C" w14:paraId="6ACE2EF2" w14:textId="77777777" w:rsidTr="006F4223">
        <w:tc>
          <w:tcPr>
            <w:tcW w:w="1619" w:type="dxa"/>
            <w:shd w:val="clear" w:color="auto" w:fill="FFFFFF"/>
          </w:tcPr>
          <w:p w14:paraId="4FA36B99" w14:textId="77777777" w:rsidR="00D30B5C" w:rsidRDefault="00D30B5C" w:rsidP="006F4223">
            <w:pPr>
              <w:snapToGrid w:val="0"/>
              <w:rPr>
                <w:szCs w:val="20"/>
              </w:rPr>
            </w:pPr>
            <w:r>
              <w:rPr>
                <w:szCs w:val="20"/>
              </w:rPr>
              <w:t xml:space="preserve">Actor </w:t>
            </w:r>
          </w:p>
          <w:p w14:paraId="4B63BB7A" w14:textId="77777777" w:rsidR="00D30B5C" w:rsidRDefault="00D30B5C" w:rsidP="006F4223">
            <w:pPr>
              <w:snapToGrid w:val="0"/>
              <w:rPr>
                <w:szCs w:val="20"/>
              </w:rPr>
            </w:pPr>
            <w:r>
              <w:rPr>
                <w:szCs w:val="20"/>
              </w:rPr>
              <w:t xml:space="preserve">&lt;Player &gt; </w:t>
            </w:r>
          </w:p>
        </w:tc>
        <w:tc>
          <w:tcPr>
            <w:tcW w:w="6120" w:type="dxa"/>
            <w:shd w:val="clear" w:color="auto" w:fill="FFFFFF"/>
          </w:tcPr>
          <w:p w14:paraId="4C1C0A91" w14:textId="77777777" w:rsidR="00D30B5C" w:rsidRDefault="00D30B5C" w:rsidP="006F4223">
            <w:pPr>
              <w:snapToGrid w:val="0"/>
              <w:rPr>
                <w:szCs w:val="20"/>
              </w:rPr>
            </w:pPr>
            <w:r>
              <w:rPr>
                <w:szCs w:val="20"/>
              </w:rPr>
              <w:t>Closes message box and returns to Game.</w:t>
            </w:r>
          </w:p>
        </w:tc>
      </w:tr>
    </w:tbl>
    <w:p w14:paraId="02EBE4B1" w14:textId="77777777" w:rsidR="00A250C1" w:rsidRDefault="00A250C1" w:rsidP="00A250C1">
      <w:pPr>
        <w:rPr>
          <w:szCs w:val="20"/>
        </w:rPr>
      </w:pPr>
    </w:p>
    <w:sectPr w:rsidR="00A250C1" w:rsidSect="00276A0C">
      <w:headerReference w:type="default" r:id="rId11"/>
      <w:footerReference w:type="default" r:id="rId12"/>
      <w:headerReference w:type="first" r:id="rId13"/>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42A92" w14:textId="77777777" w:rsidR="004E1209" w:rsidRDefault="004E1209">
      <w:r>
        <w:separator/>
      </w:r>
    </w:p>
  </w:endnote>
  <w:endnote w:type="continuationSeparator" w:id="0">
    <w:p w14:paraId="2B72E7E4" w14:textId="77777777" w:rsidR="004E1209" w:rsidRDefault="004E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24C60" w14:textId="77777777" w:rsidR="004E1209" w:rsidRPr="00276A0C" w:rsidRDefault="004E1209" w:rsidP="00276A0C">
    <w:pPr>
      <w:pStyle w:val="Footer"/>
      <w:pBdr>
        <w:top w:val="single" w:sz="4" w:space="1" w:color="auto"/>
      </w:pBdr>
      <w:rPr>
        <w:lang w:val="en-GB"/>
      </w:rPr>
    </w:pPr>
    <w:r>
      <w:rPr>
        <w:lang w:val="en-GB"/>
      </w:rPr>
      <w:tab/>
    </w:r>
    <w:r>
      <w:rPr>
        <w:lang w:val="en-GB"/>
      </w:rPr>
      <w:tab/>
      <w:t xml:space="preserve">Page </w:t>
    </w:r>
    <w:r>
      <w:rPr>
        <w:rStyle w:val="PageNumber"/>
      </w:rPr>
      <w:fldChar w:fldCharType="begin"/>
    </w:r>
    <w:r>
      <w:rPr>
        <w:rStyle w:val="PageNumber"/>
      </w:rPr>
      <w:instrText xml:space="preserve"> PAGE </w:instrText>
    </w:r>
    <w:r>
      <w:rPr>
        <w:rStyle w:val="PageNumber"/>
      </w:rPr>
      <w:fldChar w:fldCharType="separate"/>
    </w:r>
    <w:r w:rsidR="00D7440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440B">
      <w:rPr>
        <w:rStyle w:val="PageNumber"/>
        <w:noProof/>
      </w:rPr>
      <w:t>14</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79F56" w14:textId="77777777" w:rsidR="004E1209" w:rsidRDefault="004E1209">
      <w:r>
        <w:separator/>
      </w:r>
    </w:p>
  </w:footnote>
  <w:footnote w:type="continuationSeparator" w:id="0">
    <w:p w14:paraId="58EECA4B" w14:textId="77777777" w:rsidR="004E1209" w:rsidRDefault="004E12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BD83B5E" w14:textId="77777777" w:rsidR="004E1209" w:rsidRPr="00276A0C" w:rsidRDefault="004E1209" w:rsidP="00276A0C">
    <w:pPr>
      <w:pStyle w:val="Header"/>
      <w:pBdr>
        <w:bottom w:val="single" w:sz="4" w:space="1" w:color="auto"/>
      </w:pBdr>
      <w:rPr>
        <w:lang w:val="en-GB"/>
      </w:rPr>
    </w:pPr>
    <w:r>
      <w:rPr>
        <w:lang w:val="en-GB"/>
      </w:rPr>
      <w:t>Use Case Specification</w:t>
    </w:r>
    <w:r>
      <w:rPr>
        <w:lang w:val="en-GB"/>
      </w:rPr>
      <w:tab/>
    </w:r>
    <w:r>
      <w:rPr>
        <w:lang w:val="en-GB"/>
      </w:rPr>
      <w:tab/>
      <w:t>JADE System</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AE6DF89" w14:textId="77777777" w:rsidR="004E1209" w:rsidRDefault="004E1209" w:rsidP="00BC5600">
    <w:pPr>
      <w:pStyle w:val="Header"/>
      <w:tabs>
        <w:tab w:val="clear" w:pos="8306"/>
        <w:tab w:val="right" w:pos="9540"/>
      </w:tabs>
      <w:rPr>
        <w:i/>
      </w:rPr>
    </w:pPr>
    <w:r>
      <w:pict w14:anchorId="74A31D64">
        <v:shapetype id="_x0000_t202" coordsize="21600,21600" o:spt="202" path="m0,0l0,21600,21600,21600,21600,0xe">
          <v:stroke joinstyle="miter"/>
          <v:path gradientshapeok="t" o:connecttype="rect"/>
        </v:shapetype>
        <v:shape id="_x0000_s6145" type="#_x0000_t202" style="position:absolute;margin-left:-7.4pt;margin-top:-11.3pt;width:48.05pt;height:47.2pt;z-index:-251658752;mso-wrap-distance-left:9.05pt;mso-wrap-distance-right:9.05pt" stroked="f">
          <v:fill color2="black"/>
          <v:textbox inset="0,0,0,0">
            <w:txbxContent>
              <w:p w14:paraId="30AB7B1E" w14:textId="77777777" w:rsidR="004E1209" w:rsidRDefault="004E1209" w:rsidP="00BC5600">
                <w:r>
                  <w:rPr>
                    <w:i/>
                    <w:noProof/>
                  </w:rPr>
                  <w:drawing>
                    <wp:inline distT="0" distB="0" distL="0" distR="0" wp14:anchorId="6E818B12" wp14:editId="7AC11A6F">
                      <wp:extent cx="419100" cy="390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9100" cy="390525"/>
                              </a:xfrm>
                              <a:prstGeom prst="rect">
                                <a:avLst/>
                              </a:prstGeom>
                              <a:solidFill>
                                <a:srgbClr val="FFFFFF"/>
                              </a:solidFill>
                              <a:ln w="9525">
                                <a:noFill/>
                                <a:miter lim="800000"/>
                                <a:headEnd/>
                                <a:tailEnd/>
                              </a:ln>
                            </pic:spPr>
                          </pic:pic>
                        </a:graphicData>
                      </a:graphic>
                    </wp:inline>
                  </w:drawing>
                </w:r>
              </w:p>
            </w:txbxContent>
          </v:textbox>
        </v:shape>
      </w:pict>
    </w:r>
    <w:r>
      <w:rPr>
        <w:i/>
      </w:rPr>
      <w:tab/>
    </w:r>
    <w:r>
      <w:rPr>
        <w:i/>
      </w:rPr>
      <w:tab/>
      <w:t>School of Computing</w:t>
    </w:r>
  </w:p>
  <w:p w14:paraId="361A728C" w14:textId="77777777" w:rsidR="004E1209" w:rsidRDefault="004E1209" w:rsidP="00BC5600">
    <w:pPr>
      <w:pStyle w:val="Header"/>
      <w:tabs>
        <w:tab w:val="clear" w:pos="8306"/>
        <w:tab w:val="right" w:pos="9540"/>
      </w:tabs>
      <w:rPr>
        <w:i/>
      </w:rPr>
    </w:pPr>
    <w:r>
      <w:rPr>
        <w:i/>
      </w:rPr>
      <w:tab/>
    </w:r>
    <w:r>
      <w:rPr>
        <w:i/>
      </w:rPr>
      <w:tab/>
      <w:t>Information for Students 2011-12</w:t>
    </w:r>
  </w:p>
  <w:p w14:paraId="2FA92E5E" w14:textId="77777777" w:rsidR="004E1209" w:rsidRDefault="004E1209">
    <w:pPr>
      <w:pStyle w:val="Header"/>
    </w:pPr>
  </w:p>
  <w:p w14:paraId="086486E5" w14:textId="77777777" w:rsidR="004E1209" w:rsidRDefault="004E12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FCF2DA"/>
    <w:lvl w:ilvl="0">
      <w:start w:val="1"/>
      <w:numFmt w:val="decimal"/>
      <w:lvlText w:val="%1."/>
      <w:lvlJc w:val="left"/>
      <w:pPr>
        <w:tabs>
          <w:tab w:val="num" w:pos="1492"/>
        </w:tabs>
        <w:ind w:left="1492" w:hanging="360"/>
      </w:pPr>
    </w:lvl>
  </w:abstractNum>
  <w:abstractNum w:abstractNumId="1">
    <w:nsid w:val="FFFFFF7D"/>
    <w:multiLevelType w:val="singleLevel"/>
    <w:tmpl w:val="E9B4440E"/>
    <w:lvl w:ilvl="0">
      <w:start w:val="1"/>
      <w:numFmt w:val="decimal"/>
      <w:lvlText w:val="%1."/>
      <w:lvlJc w:val="left"/>
      <w:pPr>
        <w:tabs>
          <w:tab w:val="num" w:pos="1209"/>
        </w:tabs>
        <w:ind w:left="1209" w:hanging="360"/>
      </w:pPr>
    </w:lvl>
  </w:abstractNum>
  <w:abstractNum w:abstractNumId="2">
    <w:nsid w:val="FFFFFF7E"/>
    <w:multiLevelType w:val="singleLevel"/>
    <w:tmpl w:val="EAEC1E90"/>
    <w:lvl w:ilvl="0">
      <w:start w:val="1"/>
      <w:numFmt w:val="decimal"/>
      <w:lvlText w:val="%1."/>
      <w:lvlJc w:val="left"/>
      <w:pPr>
        <w:tabs>
          <w:tab w:val="num" w:pos="926"/>
        </w:tabs>
        <w:ind w:left="926" w:hanging="360"/>
      </w:pPr>
    </w:lvl>
  </w:abstractNum>
  <w:abstractNum w:abstractNumId="3">
    <w:nsid w:val="FFFFFF7F"/>
    <w:multiLevelType w:val="singleLevel"/>
    <w:tmpl w:val="C04E08C2"/>
    <w:lvl w:ilvl="0">
      <w:start w:val="1"/>
      <w:numFmt w:val="decimal"/>
      <w:lvlText w:val="%1."/>
      <w:lvlJc w:val="left"/>
      <w:pPr>
        <w:tabs>
          <w:tab w:val="num" w:pos="643"/>
        </w:tabs>
        <w:ind w:left="643" w:hanging="360"/>
      </w:pPr>
    </w:lvl>
  </w:abstractNum>
  <w:abstractNum w:abstractNumId="4">
    <w:nsid w:val="FFFFFF80"/>
    <w:multiLevelType w:val="singleLevel"/>
    <w:tmpl w:val="2BC443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CD206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341F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2A040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12FCE6"/>
    <w:lvl w:ilvl="0">
      <w:start w:val="1"/>
      <w:numFmt w:val="decimal"/>
      <w:lvlText w:val="%1."/>
      <w:lvlJc w:val="left"/>
      <w:pPr>
        <w:tabs>
          <w:tab w:val="num" w:pos="360"/>
        </w:tabs>
        <w:ind w:left="360" w:hanging="360"/>
      </w:pPr>
    </w:lvl>
  </w:abstractNum>
  <w:abstractNum w:abstractNumId="9">
    <w:nsid w:val="FFFFFF89"/>
    <w:multiLevelType w:val="singleLevel"/>
    <w:tmpl w:val="C1CAE7F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20593337"/>
    <w:multiLevelType w:val="hybridMultilevel"/>
    <w:tmpl w:val="1CA09A60"/>
    <w:lvl w:ilvl="0" w:tplc="FC6E9FA6">
      <w:start w:val="1"/>
      <w:numFmt w:val="decimal"/>
      <w:pStyle w:val="Heading1"/>
      <w:lvlText w:val="%1"/>
      <w:lvlJc w:val="left"/>
      <w:pPr>
        <w:tabs>
          <w:tab w:val="num" w:pos="72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9"/>
    <o:shapelayout v:ext="edit">
      <o:idmap v:ext="edit" data="6"/>
    </o:shapelayout>
  </w:hdrShapeDefaults>
  <w:footnotePr>
    <w:footnote w:id="-1"/>
    <w:footnote w:id="0"/>
  </w:footnotePr>
  <w:endnotePr>
    <w:endnote w:id="-1"/>
    <w:endnote w:id="0"/>
  </w:endnotePr>
  <w:compat>
    <w:compatSetting w:name="compatibilityMode" w:uri="http://schemas.microsoft.com/office/word" w:val="12"/>
  </w:compat>
  <w:rsids>
    <w:rsidRoot w:val="00D30B5C"/>
    <w:rsid w:val="00025A69"/>
    <w:rsid w:val="000C412A"/>
    <w:rsid w:val="000F6D46"/>
    <w:rsid w:val="001734CC"/>
    <w:rsid w:val="001E2EFC"/>
    <w:rsid w:val="001E408D"/>
    <w:rsid w:val="002207EE"/>
    <w:rsid w:val="002700EF"/>
    <w:rsid w:val="00276A0C"/>
    <w:rsid w:val="002B1CFA"/>
    <w:rsid w:val="002D0B96"/>
    <w:rsid w:val="003255FF"/>
    <w:rsid w:val="00360434"/>
    <w:rsid w:val="004E1209"/>
    <w:rsid w:val="00562E7F"/>
    <w:rsid w:val="005758C2"/>
    <w:rsid w:val="00636ED4"/>
    <w:rsid w:val="006A5F56"/>
    <w:rsid w:val="006F4223"/>
    <w:rsid w:val="00704D58"/>
    <w:rsid w:val="00735992"/>
    <w:rsid w:val="0077541F"/>
    <w:rsid w:val="008B3ED9"/>
    <w:rsid w:val="008E2F57"/>
    <w:rsid w:val="008E4C73"/>
    <w:rsid w:val="00A250C1"/>
    <w:rsid w:val="00A77C17"/>
    <w:rsid w:val="00B11E56"/>
    <w:rsid w:val="00B23CDC"/>
    <w:rsid w:val="00B84030"/>
    <w:rsid w:val="00BC5600"/>
    <w:rsid w:val="00BC6B22"/>
    <w:rsid w:val="00C11EBE"/>
    <w:rsid w:val="00CC5F4F"/>
    <w:rsid w:val="00D150C4"/>
    <w:rsid w:val="00D30B5C"/>
    <w:rsid w:val="00D7440B"/>
    <w:rsid w:val="00D802EF"/>
    <w:rsid w:val="00DE5E5D"/>
    <w:rsid w:val="00E010E7"/>
    <w:rsid w:val="00E34ED0"/>
    <w:rsid w:val="00EB0546"/>
    <w:rsid w:val="00F20A47"/>
    <w:rsid w:val="00F2613B"/>
    <w:rsid w:val="00F66F35"/>
    <w:rsid w:val="00FF075C"/>
    <w:rsid w:val="00FF0E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9"/>
    <o:shapelayout v:ext="edit">
      <o:idmap v:ext="edit" data="1"/>
    </o:shapelayout>
  </w:shapeDefaults>
  <w:decimalSymbol w:val="."/>
  <w:listSeparator w:val=","/>
  <w14:docId w14:val="34753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6A0C"/>
    <w:rPr>
      <w:szCs w:val="24"/>
    </w:rPr>
  </w:style>
  <w:style w:type="paragraph" w:styleId="Heading1">
    <w:name w:val="heading 1"/>
    <w:basedOn w:val="Normal"/>
    <w:next w:val="Normal"/>
    <w:link w:val="Heading1Char"/>
    <w:uiPriority w:val="9"/>
    <w:qFormat/>
    <w:rsid w:val="00562E7F"/>
    <w:pPr>
      <w:keepNext/>
      <w:numPr>
        <w:numId w:val="11"/>
      </w:numPr>
      <w:spacing w:before="240" w:after="60"/>
      <w:outlineLvl w:val="0"/>
    </w:pPr>
    <w:rPr>
      <w:rFonts w:ascii="Arial" w:hAnsi="Arial" w:cs="Arial"/>
      <w:b/>
      <w:bCs/>
      <w:kern w:val="32"/>
      <w:sz w:val="36"/>
      <w:szCs w:val="36"/>
    </w:rPr>
  </w:style>
  <w:style w:type="paragraph" w:styleId="Heading2">
    <w:name w:val="heading 2"/>
    <w:basedOn w:val="Normal"/>
    <w:next w:val="Normal"/>
    <w:link w:val="Heading2Char"/>
    <w:uiPriority w:val="9"/>
    <w:qFormat/>
    <w:rsid w:val="00276A0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76A0C"/>
    <w:pPr>
      <w:keepNext/>
      <w:spacing w:before="240" w:after="60"/>
      <w:outlineLvl w:val="2"/>
    </w:pPr>
    <w:rPr>
      <w:rFonts w:ascii="Arial" w:hAnsi="Arial" w:cs="Arial"/>
      <w:b/>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76A0C"/>
    <w:rPr>
      <w:color w:val="0000FF"/>
      <w:u w:val="single"/>
    </w:rPr>
  </w:style>
  <w:style w:type="character" w:customStyle="1" w:styleId="Heading1Char">
    <w:name w:val="Heading 1 Char"/>
    <w:basedOn w:val="DefaultParagraphFont"/>
    <w:link w:val="Heading1"/>
    <w:uiPriority w:val="9"/>
    <w:rsid w:val="00562E7F"/>
    <w:rPr>
      <w:rFonts w:ascii="Arial" w:hAnsi="Arial" w:cs="Arial"/>
      <w:b/>
      <w:bCs/>
      <w:kern w:val="32"/>
      <w:sz w:val="36"/>
      <w:szCs w:val="36"/>
      <w:lang w:val="en-US" w:eastAsia="en-US" w:bidi="ar-SA"/>
    </w:rPr>
  </w:style>
  <w:style w:type="character" w:customStyle="1" w:styleId="Heading2Char">
    <w:name w:val="Heading 2 Char"/>
    <w:basedOn w:val="DefaultParagraphFont"/>
    <w:link w:val="Heading2"/>
    <w:rsid w:val="00276A0C"/>
    <w:rPr>
      <w:rFonts w:ascii="Arial" w:hAnsi="Arial" w:cs="Arial"/>
      <w:b/>
      <w:bCs/>
      <w:i/>
      <w:iCs/>
      <w:sz w:val="28"/>
      <w:szCs w:val="28"/>
      <w:lang w:val="en-US" w:eastAsia="en-US" w:bidi="ar-SA"/>
    </w:rPr>
  </w:style>
  <w:style w:type="character" w:customStyle="1" w:styleId="Heading3Char">
    <w:name w:val="Heading 3 Char"/>
    <w:basedOn w:val="DefaultParagraphFont"/>
    <w:link w:val="Heading3"/>
    <w:rsid w:val="00276A0C"/>
    <w:rPr>
      <w:rFonts w:ascii="Arial" w:hAnsi="Arial" w:cs="Arial"/>
      <w:b/>
      <w:bCs/>
      <w:i/>
      <w:sz w:val="24"/>
      <w:szCs w:val="24"/>
      <w:lang w:val="en-US" w:eastAsia="en-US" w:bidi="ar-SA"/>
    </w:rPr>
  </w:style>
  <w:style w:type="paragraph" w:styleId="TOC1">
    <w:name w:val="toc 1"/>
    <w:basedOn w:val="Normal"/>
    <w:next w:val="Normal"/>
    <w:autoRedefine/>
    <w:uiPriority w:val="39"/>
    <w:rsid w:val="00276A0C"/>
  </w:style>
  <w:style w:type="paragraph" w:styleId="TOC2">
    <w:name w:val="toc 2"/>
    <w:basedOn w:val="Normal"/>
    <w:next w:val="Normal"/>
    <w:autoRedefine/>
    <w:uiPriority w:val="39"/>
    <w:rsid w:val="00276A0C"/>
    <w:pPr>
      <w:ind w:left="200"/>
    </w:pPr>
  </w:style>
  <w:style w:type="paragraph" w:styleId="TOC3">
    <w:name w:val="toc 3"/>
    <w:basedOn w:val="Normal"/>
    <w:next w:val="Normal"/>
    <w:autoRedefine/>
    <w:uiPriority w:val="39"/>
    <w:rsid w:val="00276A0C"/>
    <w:pPr>
      <w:ind w:left="400"/>
    </w:pPr>
  </w:style>
  <w:style w:type="table" w:styleId="TableGrid">
    <w:name w:val="Table Grid"/>
    <w:basedOn w:val="TableNormal"/>
    <w:uiPriority w:val="59"/>
    <w:rsid w:val="00276A0C"/>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276A0C"/>
    <w:pPr>
      <w:tabs>
        <w:tab w:val="center" w:pos="4153"/>
        <w:tab w:val="right" w:pos="8306"/>
      </w:tabs>
    </w:pPr>
  </w:style>
  <w:style w:type="paragraph" w:styleId="Footer">
    <w:name w:val="footer"/>
    <w:basedOn w:val="Normal"/>
    <w:rsid w:val="00276A0C"/>
    <w:pPr>
      <w:tabs>
        <w:tab w:val="center" w:pos="4153"/>
        <w:tab w:val="right" w:pos="8306"/>
      </w:tabs>
    </w:pPr>
  </w:style>
  <w:style w:type="character" w:styleId="PageNumber">
    <w:name w:val="page number"/>
    <w:basedOn w:val="DefaultParagraphFont"/>
    <w:rsid w:val="00276A0C"/>
  </w:style>
  <w:style w:type="paragraph" w:customStyle="1" w:styleId="UseCaseName">
    <w:name w:val="Use Case Name"/>
    <w:basedOn w:val="Heading1"/>
    <w:next w:val="Normal"/>
    <w:rsid w:val="00562E7F"/>
    <w:pPr>
      <w:shd w:val="clear" w:color="auto" w:fill="D9D9D9"/>
    </w:pPr>
  </w:style>
  <w:style w:type="paragraph" w:customStyle="1" w:styleId="BriefDescriptionHeading">
    <w:name w:val="BriefDescriptionHeading"/>
    <w:basedOn w:val="Heading2"/>
    <w:next w:val="Normal"/>
    <w:rsid w:val="00276A0C"/>
  </w:style>
  <w:style w:type="paragraph" w:customStyle="1" w:styleId="BasicFlowHeading">
    <w:name w:val="BasicFlowHeading"/>
    <w:basedOn w:val="Heading2"/>
    <w:next w:val="Normal"/>
    <w:rsid w:val="00276A0C"/>
  </w:style>
  <w:style w:type="paragraph" w:customStyle="1" w:styleId="AlternativeFlowsHeading">
    <w:name w:val="AlternativeFlowsHeading"/>
    <w:basedOn w:val="Heading2"/>
    <w:next w:val="Normal"/>
    <w:rsid w:val="00276A0C"/>
  </w:style>
  <w:style w:type="paragraph" w:customStyle="1" w:styleId="AlternativeFlow">
    <w:name w:val="AlternativeFlow"/>
    <w:basedOn w:val="Heading3"/>
    <w:next w:val="Normal"/>
    <w:rsid w:val="00276A0C"/>
  </w:style>
  <w:style w:type="paragraph" w:customStyle="1" w:styleId="ActorsHeading">
    <w:name w:val="ActorsHeading"/>
    <w:basedOn w:val="BriefDescriptionHeading"/>
    <w:next w:val="Normal"/>
    <w:rsid w:val="005758C2"/>
  </w:style>
  <w:style w:type="paragraph" w:styleId="FootnoteText">
    <w:name w:val="footnote text"/>
    <w:basedOn w:val="Normal"/>
    <w:semiHidden/>
    <w:rsid w:val="005758C2"/>
    <w:rPr>
      <w:szCs w:val="20"/>
    </w:rPr>
  </w:style>
  <w:style w:type="character" w:styleId="FootnoteReference">
    <w:name w:val="footnote reference"/>
    <w:basedOn w:val="DefaultParagraphFont"/>
    <w:semiHidden/>
    <w:rsid w:val="005758C2"/>
    <w:rPr>
      <w:vertAlign w:val="superscript"/>
    </w:rPr>
  </w:style>
  <w:style w:type="paragraph" w:styleId="BalloonText">
    <w:name w:val="Balloon Text"/>
    <w:basedOn w:val="Normal"/>
    <w:link w:val="BalloonTextChar"/>
    <w:rsid w:val="008E2F57"/>
    <w:rPr>
      <w:rFonts w:ascii="Tahoma" w:hAnsi="Tahoma" w:cs="Tahoma"/>
      <w:sz w:val="16"/>
      <w:szCs w:val="16"/>
    </w:rPr>
  </w:style>
  <w:style w:type="character" w:customStyle="1" w:styleId="BalloonTextChar">
    <w:name w:val="Balloon Text Char"/>
    <w:basedOn w:val="DefaultParagraphFont"/>
    <w:link w:val="BalloonText"/>
    <w:rsid w:val="008E2F57"/>
    <w:rPr>
      <w:rFonts w:ascii="Tahoma" w:hAnsi="Tahoma" w:cs="Tahoma"/>
      <w:sz w:val="16"/>
      <w:szCs w:val="16"/>
    </w:rPr>
  </w:style>
  <w:style w:type="paragraph" w:customStyle="1" w:styleId="FreeForm">
    <w:name w:val="Free Form"/>
    <w:rsid w:val="00B23CDC"/>
    <w:rPr>
      <w:rFonts w:eastAsia="ヒラギノ角ゴ Pro W3"/>
      <w:color w:val="000000"/>
      <w:lang w:eastAsia="en-GB"/>
    </w:rPr>
  </w:style>
  <w:style w:type="paragraph" w:styleId="TOCHeading">
    <w:name w:val="TOC Heading"/>
    <w:basedOn w:val="Heading1"/>
    <w:next w:val="Normal"/>
    <w:uiPriority w:val="39"/>
    <w:semiHidden/>
    <w:unhideWhenUsed/>
    <w:qFormat/>
    <w:rsid w:val="00D30B5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erChar">
    <w:name w:val="Header Char"/>
    <w:basedOn w:val="DefaultParagraphFont"/>
    <w:link w:val="Header"/>
    <w:uiPriority w:val="99"/>
    <w:rsid w:val="00BC5600"/>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85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ropbox\Uni\AC22004%20Share%20OO\Use%20Case\Use%20Case%20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2C0F6-F47C-C449-8DF5-348B67C7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\Users\Sam\Dropbox\Uni\AC22004 Share OO\Use Case\Use Case Specification.dotx</Template>
  <TotalTime>78</TotalTime>
  <Pages>14</Pages>
  <Words>3034</Words>
  <Characters>17294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20288</CharactersWithSpaces>
  <SharedDoc>false</SharedDoc>
  <HLinks>
    <vt:vector size="132" baseType="variant">
      <vt:variant>
        <vt:i4>2031673</vt:i4>
      </vt:variant>
      <vt:variant>
        <vt:i4>128</vt:i4>
      </vt:variant>
      <vt:variant>
        <vt:i4>0</vt:i4>
      </vt:variant>
      <vt:variant>
        <vt:i4>5</vt:i4>
      </vt:variant>
      <vt:variant>
        <vt:lpwstr/>
      </vt:variant>
      <vt:variant>
        <vt:lpwstr>_Toc20193594</vt:lpwstr>
      </vt:variant>
      <vt:variant>
        <vt:i4>1572921</vt:i4>
      </vt:variant>
      <vt:variant>
        <vt:i4>122</vt:i4>
      </vt:variant>
      <vt:variant>
        <vt:i4>0</vt:i4>
      </vt:variant>
      <vt:variant>
        <vt:i4>5</vt:i4>
      </vt:variant>
      <vt:variant>
        <vt:lpwstr/>
      </vt:variant>
      <vt:variant>
        <vt:lpwstr>_Toc20193593</vt:lpwstr>
      </vt:variant>
      <vt:variant>
        <vt:i4>1638457</vt:i4>
      </vt:variant>
      <vt:variant>
        <vt:i4>116</vt:i4>
      </vt:variant>
      <vt:variant>
        <vt:i4>0</vt:i4>
      </vt:variant>
      <vt:variant>
        <vt:i4>5</vt:i4>
      </vt:variant>
      <vt:variant>
        <vt:lpwstr/>
      </vt:variant>
      <vt:variant>
        <vt:lpwstr>_Toc20193592</vt:lpwstr>
      </vt:variant>
      <vt:variant>
        <vt:i4>1703993</vt:i4>
      </vt:variant>
      <vt:variant>
        <vt:i4>110</vt:i4>
      </vt:variant>
      <vt:variant>
        <vt:i4>0</vt:i4>
      </vt:variant>
      <vt:variant>
        <vt:i4>5</vt:i4>
      </vt:variant>
      <vt:variant>
        <vt:lpwstr/>
      </vt:variant>
      <vt:variant>
        <vt:lpwstr>_Toc20193591</vt:lpwstr>
      </vt:variant>
      <vt:variant>
        <vt:i4>1769529</vt:i4>
      </vt:variant>
      <vt:variant>
        <vt:i4>104</vt:i4>
      </vt:variant>
      <vt:variant>
        <vt:i4>0</vt:i4>
      </vt:variant>
      <vt:variant>
        <vt:i4>5</vt:i4>
      </vt:variant>
      <vt:variant>
        <vt:lpwstr/>
      </vt:variant>
      <vt:variant>
        <vt:lpwstr>_Toc20193590</vt:lpwstr>
      </vt:variant>
      <vt:variant>
        <vt:i4>1179704</vt:i4>
      </vt:variant>
      <vt:variant>
        <vt:i4>98</vt:i4>
      </vt:variant>
      <vt:variant>
        <vt:i4>0</vt:i4>
      </vt:variant>
      <vt:variant>
        <vt:i4>5</vt:i4>
      </vt:variant>
      <vt:variant>
        <vt:lpwstr/>
      </vt:variant>
      <vt:variant>
        <vt:lpwstr>_Toc20193589</vt:lpwstr>
      </vt:variant>
      <vt:variant>
        <vt:i4>1245240</vt:i4>
      </vt:variant>
      <vt:variant>
        <vt:i4>92</vt:i4>
      </vt:variant>
      <vt:variant>
        <vt:i4>0</vt:i4>
      </vt:variant>
      <vt:variant>
        <vt:i4>5</vt:i4>
      </vt:variant>
      <vt:variant>
        <vt:lpwstr/>
      </vt:variant>
      <vt:variant>
        <vt:lpwstr>_Toc20193588</vt:lpwstr>
      </vt:variant>
      <vt:variant>
        <vt:i4>1835064</vt:i4>
      </vt:variant>
      <vt:variant>
        <vt:i4>86</vt:i4>
      </vt:variant>
      <vt:variant>
        <vt:i4>0</vt:i4>
      </vt:variant>
      <vt:variant>
        <vt:i4>5</vt:i4>
      </vt:variant>
      <vt:variant>
        <vt:lpwstr/>
      </vt:variant>
      <vt:variant>
        <vt:lpwstr>_Toc20193587</vt:lpwstr>
      </vt:variant>
      <vt:variant>
        <vt:i4>1900600</vt:i4>
      </vt:variant>
      <vt:variant>
        <vt:i4>80</vt:i4>
      </vt:variant>
      <vt:variant>
        <vt:i4>0</vt:i4>
      </vt:variant>
      <vt:variant>
        <vt:i4>5</vt:i4>
      </vt:variant>
      <vt:variant>
        <vt:lpwstr/>
      </vt:variant>
      <vt:variant>
        <vt:lpwstr>_Toc20193586</vt:lpwstr>
      </vt:variant>
      <vt:variant>
        <vt:i4>1966136</vt:i4>
      </vt:variant>
      <vt:variant>
        <vt:i4>74</vt:i4>
      </vt:variant>
      <vt:variant>
        <vt:i4>0</vt:i4>
      </vt:variant>
      <vt:variant>
        <vt:i4>5</vt:i4>
      </vt:variant>
      <vt:variant>
        <vt:lpwstr/>
      </vt:variant>
      <vt:variant>
        <vt:lpwstr>_Toc20193585</vt:lpwstr>
      </vt:variant>
      <vt:variant>
        <vt:i4>2031672</vt:i4>
      </vt:variant>
      <vt:variant>
        <vt:i4>68</vt:i4>
      </vt:variant>
      <vt:variant>
        <vt:i4>0</vt:i4>
      </vt:variant>
      <vt:variant>
        <vt:i4>5</vt:i4>
      </vt:variant>
      <vt:variant>
        <vt:lpwstr/>
      </vt:variant>
      <vt:variant>
        <vt:lpwstr>_Toc20193584</vt:lpwstr>
      </vt:variant>
      <vt:variant>
        <vt:i4>1572920</vt:i4>
      </vt:variant>
      <vt:variant>
        <vt:i4>62</vt:i4>
      </vt:variant>
      <vt:variant>
        <vt:i4>0</vt:i4>
      </vt:variant>
      <vt:variant>
        <vt:i4>5</vt:i4>
      </vt:variant>
      <vt:variant>
        <vt:lpwstr/>
      </vt:variant>
      <vt:variant>
        <vt:lpwstr>_Toc20193583</vt:lpwstr>
      </vt:variant>
      <vt:variant>
        <vt:i4>1638456</vt:i4>
      </vt:variant>
      <vt:variant>
        <vt:i4>56</vt:i4>
      </vt:variant>
      <vt:variant>
        <vt:i4>0</vt:i4>
      </vt:variant>
      <vt:variant>
        <vt:i4>5</vt:i4>
      </vt:variant>
      <vt:variant>
        <vt:lpwstr/>
      </vt:variant>
      <vt:variant>
        <vt:lpwstr>_Toc20193582</vt:lpwstr>
      </vt:variant>
      <vt:variant>
        <vt:i4>1703992</vt:i4>
      </vt:variant>
      <vt:variant>
        <vt:i4>50</vt:i4>
      </vt:variant>
      <vt:variant>
        <vt:i4>0</vt:i4>
      </vt:variant>
      <vt:variant>
        <vt:i4>5</vt:i4>
      </vt:variant>
      <vt:variant>
        <vt:lpwstr/>
      </vt:variant>
      <vt:variant>
        <vt:lpwstr>_Toc20193581</vt:lpwstr>
      </vt:variant>
      <vt:variant>
        <vt:i4>1769528</vt:i4>
      </vt:variant>
      <vt:variant>
        <vt:i4>44</vt:i4>
      </vt:variant>
      <vt:variant>
        <vt:i4>0</vt:i4>
      </vt:variant>
      <vt:variant>
        <vt:i4>5</vt:i4>
      </vt:variant>
      <vt:variant>
        <vt:lpwstr/>
      </vt:variant>
      <vt:variant>
        <vt:lpwstr>_Toc20193580</vt:lpwstr>
      </vt:variant>
      <vt:variant>
        <vt:i4>1179703</vt:i4>
      </vt:variant>
      <vt:variant>
        <vt:i4>38</vt:i4>
      </vt:variant>
      <vt:variant>
        <vt:i4>0</vt:i4>
      </vt:variant>
      <vt:variant>
        <vt:i4>5</vt:i4>
      </vt:variant>
      <vt:variant>
        <vt:lpwstr/>
      </vt:variant>
      <vt:variant>
        <vt:lpwstr>_Toc20193579</vt:lpwstr>
      </vt:variant>
      <vt:variant>
        <vt:i4>1245239</vt:i4>
      </vt:variant>
      <vt:variant>
        <vt:i4>32</vt:i4>
      </vt:variant>
      <vt:variant>
        <vt:i4>0</vt:i4>
      </vt:variant>
      <vt:variant>
        <vt:i4>5</vt:i4>
      </vt:variant>
      <vt:variant>
        <vt:lpwstr/>
      </vt:variant>
      <vt:variant>
        <vt:lpwstr>_Toc20193578</vt:lpwstr>
      </vt:variant>
      <vt:variant>
        <vt:i4>1835063</vt:i4>
      </vt:variant>
      <vt:variant>
        <vt:i4>26</vt:i4>
      </vt:variant>
      <vt:variant>
        <vt:i4>0</vt:i4>
      </vt:variant>
      <vt:variant>
        <vt:i4>5</vt:i4>
      </vt:variant>
      <vt:variant>
        <vt:lpwstr/>
      </vt:variant>
      <vt:variant>
        <vt:lpwstr>_Toc20193577</vt:lpwstr>
      </vt:variant>
      <vt:variant>
        <vt:i4>1900599</vt:i4>
      </vt:variant>
      <vt:variant>
        <vt:i4>20</vt:i4>
      </vt:variant>
      <vt:variant>
        <vt:i4>0</vt:i4>
      </vt:variant>
      <vt:variant>
        <vt:i4>5</vt:i4>
      </vt:variant>
      <vt:variant>
        <vt:lpwstr/>
      </vt:variant>
      <vt:variant>
        <vt:lpwstr>_Toc20193576</vt:lpwstr>
      </vt:variant>
      <vt:variant>
        <vt:i4>1966135</vt:i4>
      </vt:variant>
      <vt:variant>
        <vt:i4>14</vt:i4>
      </vt:variant>
      <vt:variant>
        <vt:i4>0</vt:i4>
      </vt:variant>
      <vt:variant>
        <vt:i4>5</vt:i4>
      </vt:variant>
      <vt:variant>
        <vt:lpwstr/>
      </vt:variant>
      <vt:variant>
        <vt:lpwstr>_Toc20193575</vt:lpwstr>
      </vt:variant>
      <vt:variant>
        <vt:i4>2031671</vt:i4>
      </vt:variant>
      <vt:variant>
        <vt:i4>8</vt:i4>
      </vt:variant>
      <vt:variant>
        <vt:i4>0</vt:i4>
      </vt:variant>
      <vt:variant>
        <vt:i4>5</vt:i4>
      </vt:variant>
      <vt:variant>
        <vt:lpwstr/>
      </vt:variant>
      <vt:variant>
        <vt:lpwstr>_Toc20193574</vt:lpwstr>
      </vt:variant>
      <vt:variant>
        <vt:i4>1572919</vt:i4>
      </vt:variant>
      <vt:variant>
        <vt:i4>2</vt:i4>
      </vt:variant>
      <vt:variant>
        <vt:i4>0</vt:i4>
      </vt:variant>
      <vt:variant>
        <vt:i4>5</vt:i4>
      </vt:variant>
      <vt:variant>
        <vt:lpwstr/>
      </vt:variant>
      <vt:variant>
        <vt:lpwstr>_Toc20193573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Scott Reid</cp:lastModifiedBy>
  <cp:revision>10</cp:revision>
  <cp:lastPrinted>1901-01-01T00:00:00Z</cp:lastPrinted>
  <dcterms:created xsi:type="dcterms:W3CDTF">2012-02-09T17:22:00Z</dcterms:created>
  <dcterms:modified xsi:type="dcterms:W3CDTF">2012-02-10T19:46:00Z</dcterms:modified>
</cp:coreProperties>
</file>